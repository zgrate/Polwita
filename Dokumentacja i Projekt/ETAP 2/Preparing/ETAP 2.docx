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870059" w:rsidR="0082653F" w:rsidRDefault="0082653F" w14:paraId="1618CF86" w14:textId="77777777">
      <w:pPr>
        <w:pStyle w:val="Tytu"/>
        <w:rPr>
          <w:lang w:val="pl-PL"/>
        </w:rPr>
      </w:pPr>
    </w:p>
    <w:p w:rsidRPr="00870059" w:rsidR="0082653F" w:rsidRDefault="0082653F" w14:paraId="50DE16BA" w14:textId="77777777">
      <w:pPr>
        <w:pStyle w:val="Tytu"/>
        <w:rPr>
          <w:lang w:val="pl-PL"/>
        </w:rPr>
      </w:pPr>
    </w:p>
    <w:p w:rsidRPr="00870059" w:rsidR="0082653F" w:rsidP="0082653F" w:rsidRDefault="0082653F" w14:paraId="731ACF9C" w14:textId="77777777">
      <w:pPr>
        <w:rPr>
          <w:lang w:val="pl-PL"/>
        </w:rPr>
      </w:pPr>
    </w:p>
    <w:p w:rsidRPr="00870059" w:rsidR="0082653F" w:rsidP="0082653F" w:rsidRDefault="0082653F" w14:paraId="669B7F0B" w14:textId="77777777">
      <w:pPr>
        <w:rPr>
          <w:lang w:val="pl-PL"/>
        </w:rPr>
      </w:pPr>
    </w:p>
    <w:p w:rsidRPr="00870059" w:rsidR="0082653F" w:rsidP="0082653F" w:rsidRDefault="0082653F" w14:paraId="7665AE12" w14:textId="77777777">
      <w:pPr>
        <w:rPr>
          <w:lang w:val="pl-PL"/>
        </w:rPr>
      </w:pPr>
    </w:p>
    <w:p w:rsidRPr="00870059" w:rsidR="0082653F" w:rsidP="0082653F" w:rsidRDefault="0082653F" w14:paraId="35D3EA04" w14:textId="77777777">
      <w:pPr>
        <w:rPr>
          <w:lang w:val="pl-PL"/>
        </w:rPr>
      </w:pPr>
    </w:p>
    <w:p w:rsidRPr="00870059" w:rsidR="0082653F" w:rsidP="0082653F" w:rsidRDefault="0082653F" w14:paraId="1DC57080" w14:textId="77777777">
      <w:pPr>
        <w:rPr>
          <w:lang w:val="pl-PL"/>
        </w:rPr>
      </w:pPr>
    </w:p>
    <w:p w:rsidRPr="00870059" w:rsidR="0082653F" w:rsidP="0082653F" w:rsidRDefault="0082653F" w14:paraId="3A799832" w14:textId="77777777">
      <w:pPr>
        <w:rPr>
          <w:lang w:val="pl-PL"/>
        </w:rPr>
      </w:pPr>
    </w:p>
    <w:p w:rsidRPr="00870059" w:rsidR="0082653F" w:rsidP="0082653F" w:rsidRDefault="0082653F" w14:paraId="65D08AC2" w14:textId="77777777">
      <w:pPr>
        <w:rPr>
          <w:lang w:val="pl-PL"/>
        </w:rPr>
      </w:pPr>
    </w:p>
    <w:p w:rsidRPr="00870059" w:rsidR="0082653F" w:rsidP="0082653F" w:rsidRDefault="0082653F" w14:paraId="0C681117" w14:textId="77777777">
      <w:pPr>
        <w:rPr>
          <w:lang w:val="pl-PL"/>
        </w:rPr>
      </w:pPr>
    </w:p>
    <w:p w:rsidRPr="00870059" w:rsidR="0082653F" w:rsidP="0082653F" w:rsidRDefault="0082653F" w14:paraId="0F646651" w14:textId="77777777">
      <w:pPr>
        <w:rPr>
          <w:lang w:val="pl-PL"/>
        </w:rPr>
      </w:pPr>
    </w:p>
    <w:p w:rsidRPr="00870059" w:rsidR="00870059" w:rsidP="00870059" w:rsidRDefault="00870059" w14:paraId="19B5E56E" w14:textId="77777777">
      <w:pPr>
        <w:pStyle w:val="Tytu"/>
        <w:rPr>
          <w:lang w:val="pl-PL"/>
        </w:rPr>
      </w:pPr>
      <w:r w:rsidRPr="00870059">
        <w:rPr>
          <w:lang w:val="pl-PL"/>
        </w:rPr>
        <w:t xml:space="preserve">Wyniki etapu II: Specyfikacja i analiza wymagań </w:t>
      </w:r>
      <w:r w:rsidRPr="00870059">
        <w:rPr>
          <w:lang w:val="pl-PL"/>
        </w:rPr>
        <w:br/>
      </w:r>
      <w:r w:rsidRPr="00870059">
        <w:rPr>
          <w:lang w:val="pl-PL"/>
        </w:rPr>
        <w:t>na oprogramowanie</w:t>
      </w:r>
    </w:p>
    <w:p w:rsidRPr="00870059" w:rsidR="00870059" w:rsidP="00870059" w:rsidRDefault="00870059" w14:paraId="722F62AF" w14:textId="77777777">
      <w:pPr>
        <w:rPr>
          <w:lang w:val="pl-PL"/>
        </w:rPr>
      </w:pPr>
    </w:p>
    <w:p w:rsidRPr="00870059" w:rsidR="0082653F" w:rsidP="0082653F" w:rsidRDefault="00EE0813" w14:paraId="1EE9B67B" w14:textId="28317605">
      <w:pPr>
        <w:pStyle w:val="Tytu"/>
        <w:rPr>
          <w:lang w:val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SUBJECT  "Polvita Online"  \* MERGEFORMAT </w:instrText>
      </w:r>
      <w:r>
        <w:rPr>
          <w:lang w:val="pl-PL"/>
        </w:rPr>
        <w:fldChar w:fldCharType="separate"/>
      </w:r>
      <w:proofErr w:type="spellStart"/>
      <w:r>
        <w:rPr>
          <w:lang w:val="pl-PL"/>
        </w:rPr>
        <w:t>Polvita</w:t>
      </w:r>
      <w:proofErr w:type="spellEnd"/>
      <w:r>
        <w:rPr>
          <w:lang w:val="pl-PL"/>
        </w:rPr>
        <w:t xml:space="preserve"> Online</w:t>
      </w:r>
      <w:r>
        <w:rPr>
          <w:lang w:val="pl-PL"/>
        </w:rPr>
        <w:fldChar w:fldCharType="end"/>
      </w:r>
    </w:p>
    <w:p w:rsidRPr="00870059" w:rsidR="0082653F" w:rsidP="0082653F" w:rsidRDefault="0082653F" w14:paraId="070A5D89" w14:textId="77777777">
      <w:pPr>
        <w:rPr>
          <w:lang w:val="pl-PL"/>
        </w:rPr>
      </w:pPr>
    </w:p>
    <w:p w:rsidRPr="00870059" w:rsidR="0082653F" w:rsidP="0082653F" w:rsidRDefault="0082653F" w14:paraId="33B303DF" w14:textId="77777777">
      <w:pPr>
        <w:rPr>
          <w:lang w:val="pl-PL"/>
        </w:rPr>
      </w:pPr>
    </w:p>
    <w:p w:rsidRPr="00870059" w:rsidR="0082653F" w:rsidP="0082653F" w:rsidRDefault="0082653F" w14:paraId="75A85734" w14:textId="77777777">
      <w:pPr>
        <w:rPr>
          <w:lang w:val="pl-PL"/>
        </w:rPr>
      </w:pPr>
    </w:p>
    <w:p w:rsidRPr="00870059" w:rsidR="0082653F" w:rsidRDefault="0082653F" w14:paraId="562653E2" w14:textId="77777777">
      <w:pPr>
        <w:pStyle w:val="Tytu"/>
        <w:rPr>
          <w:lang w:val="pl-PL"/>
        </w:rPr>
      </w:pPr>
      <w:r w:rsidRPr="00870059">
        <w:rPr>
          <w:lang w:val="pl-PL"/>
        </w:rPr>
        <w:t>Projektowanie oprogramowania</w:t>
      </w:r>
    </w:p>
    <w:p w:rsidRPr="00870059" w:rsidR="0082653F" w:rsidP="0082653F" w:rsidRDefault="0082653F" w14:paraId="176CF7D2" w14:textId="77777777">
      <w:pPr>
        <w:rPr>
          <w:lang w:val="pl-PL"/>
        </w:rPr>
      </w:pPr>
    </w:p>
    <w:p w:rsidRPr="00870059" w:rsidR="0082653F" w:rsidP="0082653F" w:rsidRDefault="0082653F" w14:paraId="4A6BEA49" w14:textId="77777777">
      <w:pPr>
        <w:rPr>
          <w:lang w:val="pl-PL"/>
        </w:rPr>
      </w:pPr>
    </w:p>
    <w:p w:rsidRPr="00870059" w:rsidR="0082653F" w:rsidP="0082653F" w:rsidRDefault="0082653F" w14:paraId="2907D8CC" w14:textId="77777777">
      <w:pPr>
        <w:rPr>
          <w:lang w:val="pl-PL"/>
        </w:rPr>
      </w:pPr>
    </w:p>
    <w:p w:rsidRPr="00870059" w:rsidR="0082653F" w:rsidP="0082653F" w:rsidRDefault="0082653F" w14:paraId="2D14E1A1" w14:textId="77777777">
      <w:pPr>
        <w:rPr>
          <w:lang w:val="pl-PL"/>
        </w:rPr>
      </w:pPr>
    </w:p>
    <w:p w:rsidRPr="00870059" w:rsidR="0082653F" w:rsidP="0082653F" w:rsidRDefault="0082653F" w14:paraId="152096F6" w14:textId="77777777">
      <w:pPr>
        <w:rPr>
          <w:lang w:val="pl-PL"/>
        </w:rPr>
      </w:pPr>
    </w:p>
    <w:p w:rsidRPr="00870059" w:rsidR="0082653F" w:rsidP="0082653F" w:rsidRDefault="0082653F" w14:paraId="1E4C1B0F" w14:textId="77777777">
      <w:pPr>
        <w:rPr>
          <w:lang w:val="pl-PL"/>
        </w:rPr>
      </w:pPr>
    </w:p>
    <w:p w:rsidR="00000892" w:rsidP="00000892" w:rsidRDefault="00000892" w14:paraId="1B725513" w14:textId="77777777">
      <w:pPr>
        <w:rPr>
          <w:lang w:val="pl-PL"/>
        </w:rPr>
      </w:pPr>
      <w:r w:rsidRPr="0082653F">
        <w:rPr>
          <w:lang w:val="pl-PL"/>
        </w:rPr>
        <w:t>Skład zespołu:</w:t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 w:rsidRPr="0082653F">
        <w:rPr>
          <w:lang w:val="pl-PL"/>
        </w:rPr>
        <w:t>Prowadzący:</w:t>
      </w:r>
    </w:p>
    <w:p w:rsidR="00000892" w:rsidP="00000892" w:rsidRDefault="00000892" w14:paraId="0C367EB1" w14:textId="77777777">
      <w:pPr>
        <w:rPr>
          <w:lang w:val="pl-PL"/>
        </w:rPr>
      </w:pPr>
      <w:r>
        <w:rPr>
          <w:lang w:val="pl-PL"/>
        </w:rPr>
        <w:t>Grzegorz Dzikowski 256305</w:t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>
        <w:rPr>
          <w:lang w:val="pl-PL"/>
        </w:rPr>
        <w:tab/>
      </w:r>
      <w:r w:rsidRPr="00000892">
        <w:rPr>
          <w:color w:val="333333"/>
          <w:lang w:val="pl-PL"/>
        </w:rPr>
        <w:t>mgr Urszula Staszak</w:t>
      </w:r>
    </w:p>
    <w:p w:rsidR="00000892" w:rsidP="00000892" w:rsidRDefault="00000892" w14:paraId="21A6F60A" w14:textId="77777777">
      <w:pPr>
        <w:rPr>
          <w:lang w:val="pl-PL"/>
        </w:rPr>
      </w:pPr>
      <w:r>
        <w:rPr>
          <w:lang w:val="pl-PL"/>
        </w:rPr>
        <w:t>Olaf Horbowy 254593</w:t>
      </w:r>
    </w:p>
    <w:p w:rsidR="00000892" w:rsidP="00000892" w:rsidRDefault="00000892" w14:paraId="1D3997C8" w14:textId="77777777">
      <w:pPr>
        <w:rPr>
          <w:lang w:val="pl-PL"/>
        </w:rPr>
      </w:pPr>
      <w:r>
        <w:rPr>
          <w:lang w:val="pl-PL"/>
        </w:rPr>
        <w:t xml:space="preserve">Grzegorz </w:t>
      </w:r>
      <w:proofErr w:type="spellStart"/>
      <w:r>
        <w:rPr>
          <w:lang w:val="pl-PL"/>
        </w:rPr>
        <w:t>Trajnowicz</w:t>
      </w:r>
      <w:proofErr w:type="spellEnd"/>
      <w:r>
        <w:rPr>
          <w:lang w:val="pl-PL"/>
        </w:rPr>
        <w:t xml:space="preserve"> 254498</w:t>
      </w:r>
    </w:p>
    <w:p w:rsidRPr="00870059" w:rsidR="00685AA7" w:rsidRDefault="0082653F" w14:paraId="35CE7630" w14:textId="77777777">
      <w:pPr>
        <w:pStyle w:val="Tytu"/>
        <w:rPr>
          <w:lang w:val="pl-PL"/>
        </w:rPr>
      </w:pPr>
      <w:r w:rsidRPr="00870059">
        <w:rPr>
          <w:lang w:val="pl-PL"/>
        </w:rPr>
        <w:br w:type="page"/>
      </w:r>
    </w:p>
    <w:p w:rsidR="00870059" w:rsidP="00087591" w:rsidRDefault="00870059" w14:paraId="21BE5485" w14:textId="251300CA">
      <w:pPr>
        <w:pStyle w:val="Tytu"/>
        <w:rPr>
          <w:lang w:val="pl-PL"/>
        </w:rPr>
      </w:pPr>
      <w:r w:rsidRPr="00810D0D">
        <w:rPr>
          <w:lang w:val="pl-PL"/>
        </w:rPr>
        <w:lastRenderedPageBreak/>
        <w:t>Specyfikacja wymagań</w:t>
      </w:r>
    </w:p>
    <w:p w:rsidR="00454520" w:rsidRDefault="00454520" w14:paraId="794960CC" w14:textId="183AB69F">
      <w:pPr>
        <w:widowControl/>
        <w:spacing w:line="240" w:lineRule="auto"/>
        <w:rPr>
          <w:lang w:val="pl-PL"/>
        </w:rPr>
      </w:pPr>
    </w:p>
    <w:p w:rsidR="00087591" w:rsidRDefault="00087591" w14:paraId="1DFDFFD6" w14:textId="07E7437F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 w:rsidR="00A74DA1">
        <w:rPr>
          <w:rStyle w:val="markedcontent"/>
          <w:rFonts w:ascii="Arial" w:hAnsi="Arial" w:cs="Arial"/>
          <w:sz w:val="25"/>
          <w:szCs w:val="25"/>
          <w:lang w:val="pl-PL"/>
        </w:rPr>
        <w:t>użytkownik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założyć konto w systemie. </w:t>
      </w:r>
    </w:p>
    <w:p w:rsidR="00810D0D" w:rsidP="00087591" w:rsidRDefault="00087591" w14:paraId="740EE209" w14:textId="016A8A7B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Scenariusz: &lt;Tworzenia konta w systemie&gt;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&lt;Brak konta założonego na adres email </w:t>
      </w:r>
      <w:r w:rsidR="00A74DA1">
        <w:rPr>
          <w:rStyle w:val="markedcontent"/>
          <w:rFonts w:ascii="Arial" w:hAnsi="Arial" w:cs="Arial"/>
          <w:sz w:val="25"/>
          <w:szCs w:val="25"/>
          <w:lang w:val="pl-PL"/>
        </w:rPr>
        <w:t>użytkownika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A74DA1">
        <w:rPr>
          <w:rStyle w:val="markedcontent"/>
          <w:rFonts w:ascii="Arial" w:hAnsi="Arial" w:cs="Arial"/>
          <w:sz w:val="25"/>
          <w:szCs w:val="25"/>
          <w:lang w:val="pl-PL"/>
        </w:rPr>
        <w:t>Użytkownik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chce założyć konto&gt;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&lt;Konto zostało założone&gt;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&lt;Wysłano potwierdzenie na adres email&gt;</w:t>
      </w:r>
    </w:p>
    <w:p w:rsidR="00690E4B" w:rsidP="00087591" w:rsidRDefault="00690E4B" w14:paraId="3A6512F3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690E4B" w:rsidP="00087591" w:rsidRDefault="00690E4B" w14:paraId="44965B6C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690E4B" w:rsidP="00690E4B" w:rsidRDefault="00690E4B" w14:paraId="2452FD2A" w14:textId="1704A703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użytkownik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zalogować się na swoje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konto w systemie. </w:t>
      </w:r>
    </w:p>
    <w:p w:rsidR="00690E4B" w:rsidP="00690E4B" w:rsidRDefault="00690E4B" w14:paraId="1EC6E9E9" w14:textId="293D22D3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Logowanie na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kont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w systemie&gt;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F00084">
        <w:rPr>
          <w:rStyle w:val="markedcontent"/>
          <w:rFonts w:ascii="Arial" w:hAnsi="Arial" w:cs="Arial"/>
          <w:sz w:val="25"/>
          <w:szCs w:val="25"/>
          <w:lang w:val="pl-PL"/>
        </w:rPr>
        <w:t>Istnieje konto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na adres email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użytkownika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Użytkownik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chce </w:t>
      </w:r>
      <w:r w:rsidR="00F00084">
        <w:rPr>
          <w:rStyle w:val="markedcontent"/>
          <w:rFonts w:ascii="Arial" w:hAnsi="Arial" w:cs="Arial"/>
          <w:sz w:val="25"/>
          <w:szCs w:val="25"/>
          <w:lang w:val="pl-PL"/>
        </w:rPr>
        <w:t>zalogować się na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konto&gt;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F00084">
        <w:rPr>
          <w:rStyle w:val="markedcontent"/>
          <w:rFonts w:ascii="Arial" w:hAnsi="Arial" w:cs="Arial"/>
          <w:sz w:val="25"/>
          <w:szCs w:val="25"/>
          <w:lang w:val="pl-PL"/>
        </w:rPr>
        <w:t>Użytkownik zostaje zalogowany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na </w:t>
      </w:r>
      <w:r w:rsidR="004A4F0B">
        <w:rPr>
          <w:rStyle w:val="markedcontent"/>
          <w:rFonts w:ascii="Arial" w:hAnsi="Arial" w:cs="Arial"/>
          <w:sz w:val="25"/>
          <w:szCs w:val="25"/>
          <w:lang w:val="pl-PL"/>
        </w:rPr>
        <w:t>konto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</w:p>
    <w:p w:rsidR="004A4F0B" w:rsidP="004A4F0B" w:rsidRDefault="004A4F0B" w14:paraId="32A382E1" w14:textId="66586C22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użytkownik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F14F4C">
        <w:rPr>
          <w:rStyle w:val="markedcontent"/>
          <w:rFonts w:ascii="Arial" w:hAnsi="Arial" w:cs="Arial"/>
          <w:sz w:val="25"/>
          <w:szCs w:val="25"/>
          <w:lang w:val="pl-PL"/>
        </w:rPr>
        <w:t>wylogować się ze swojego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561066">
        <w:rPr>
          <w:rStyle w:val="markedcontent"/>
          <w:rFonts w:ascii="Arial" w:hAnsi="Arial" w:cs="Arial"/>
          <w:sz w:val="25"/>
          <w:szCs w:val="25"/>
          <w:lang w:val="pl-PL"/>
        </w:rPr>
        <w:t>konta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w systemie. </w:t>
      </w:r>
    </w:p>
    <w:p w:rsidR="00810D0D" w:rsidP="00087591" w:rsidRDefault="004A4F0B" w14:paraId="17D030FD" w14:textId="6D9B3FEA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proofErr w:type="spellStart"/>
      <w:r w:rsidR="00561066">
        <w:rPr>
          <w:rStyle w:val="markedcontent"/>
          <w:rFonts w:ascii="Arial" w:hAnsi="Arial" w:cs="Arial"/>
          <w:sz w:val="25"/>
          <w:szCs w:val="25"/>
          <w:lang w:val="pl-PL"/>
        </w:rPr>
        <w:t>Wylogowywanie</w:t>
      </w:r>
      <w:proofErr w:type="spellEnd"/>
      <w:r w:rsidR="00561066">
        <w:rPr>
          <w:rStyle w:val="markedcontent"/>
          <w:rFonts w:ascii="Arial" w:hAnsi="Arial" w:cs="Arial"/>
          <w:sz w:val="25"/>
          <w:szCs w:val="25"/>
          <w:lang w:val="pl-PL"/>
        </w:rPr>
        <w:t xml:space="preserve"> się z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konta w systemie&gt;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61066">
        <w:rPr>
          <w:rStyle w:val="markedcontent"/>
          <w:rFonts w:ascii="Arial" w:hAnsi="Arial" w:cs="Arial"/>
          <w:sz w:val="25"/>
          <w:szCs w:val="25"/>
          <w:lang w:val="pl-PL"/>
        </w:rPr>
        <w:t>Użytkownik jest zalogowany na swoje konto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Użytkownik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chce </w:t>
      </w:r>
      <w:r w:rsidR="00561066">
        <w:rPr>
          <w:rStyle w:val="markedcontent"/>
          <w:rFonts w:ascii="Arial" w:hAnsi="Arial" w:cs="Arial"/>
          <w:sz w:val="25"/>
          <w:szCs w:val="25"/>
          <w:lang w:val="pl-PL"/>
        </w:rPr>
        <w:t>wylogować się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61066">
        <w:rPr>
          <w:rStyle w:val="markedcontent"/>
          <w:rFonts w:ascii="Arial" w:hAnsi="Arial" w:cs="Arial"/>
          <w:sz w:val="25"/>
          <w:szCs w:val="25"/>
          <w:lang w:val="pl-PL"/>
        </w:rPr>
        <w:t>Użytkownik zostaje wylogowany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</w:p>
    <w:p w:rsidR="00810D0D" w:rsidP="00810D0D" w:rsidRDefault="00810D0D" w14:paraId="1F2CB5E6" w14:textId="2529A05F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 w:rsidR="00A74DA1"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 w:rsidR="00A74DA1">
        <w:rPr>
          <w:rStyle w:val="markedcontent"/>
          <w:rFonts w:ascii="Arial" w:hAnsi="Arial" w:cs="Arial"/>
          <w:sz w:val="25"/>
          <w:szCs w:val="25"/>
          <w:lang w:val="pl-PL"/>
        </w:rPr>
        <w:t>mieć możliwość przeglądania oferty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A6735E" w:rsidP="00810D0D" w:rsidRDefault="00810D0D" w14:paraId="2122F8A0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1A0BE0">
        <w:rPr>
          <w:rStyle w:val="markedcontent"/>
          <w:rFonts w:ascii="Arial" w:hAnsi="Arial" w:cs="Arial"/>
          <w:sz w:val="25"/>
          <w:szCs w:val="25"/>
          <w:lang w:val="pl-PL"/>
        </w:rPr>
        <w:t>Przeglądanie oferty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255CBB">
        <w:rPr>
          <w:rStyle w:val="markedcontent"/>
          <w:rFonts w:ascii="Arial" w:hAnsi="Arial" w:cs="Arial"/>
          <w:sz w:val="25"/>
          <w:szCs w:val="25"/>
          <w:lang w:val="pl-PL"/>
        </w:rPr>
        <w:t>Oferta jest dostępna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190963"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816989">
        <w:rPr>
          <w:rStyle w:val="markedcontent"/>
          <w:rFonts w:ascii="Arial" w:hAnsi="Arial" w:cs="Arial"/>
          <w:sz w:val="25"/>
          <w:szCs w:val="25"/>
          <w:lang w:val="pl-PL"/>
        </w:rPr>
        <w:t>przejrzeć ofertę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E70E0E">
        <w:rPr>
          <w:rStyle w:val="markedcontent"/>
          <w:rFonts w:ascii="Arial" w:hAnsi="Arial" w:cs="Arial"/>
          <w:sz w:val="25"/>
          <w:szCs w:val="25"/>
          <w:lang w:val="pl-PL"/>
        </w:rPr>
        <w:t>Klient przegląda ofertę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C01B72" w:rsidP="00810D0D" w:rsidRDefault="00C01B72" w14:paraId="117FACD6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C01B72" w:rsidP="00C01B72" w:rsidRDefault="00C01B72" w14:paraId="71E77F1A" w14:textId="1729FF36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 w:rsidR="0074166C">
        <w:rPr>
          <w:rStyle w:val="markedcontent"/>
          <w:rFonts w:ascii="Arial" w:hAnsi="Arial" w:cs="Arial"/>
          <w:sz w:val="25"/>
          <w:szCs w:val="25"/>
          <w:lang w:val="pl-PL"/>
        </w:rPr>
        <w:t>zmodyfikować swoje dane w systemie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C01B72" w:rsidP="00810D0D" w:rsidRDefault="00C01B72" w14:paraId="71A8C055" w14:textId="009834E1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74166C">
        <w:rPr>
          <w:rStyle w:val="markedcontent"/>
          <w:rFonts w:ascii="Arial" w:hAnsi="Arial" w:cs="Arial"/>
          <w:sz w:val="25"/>
          <w:szCs w:val="25"/>
          <w:lang w:val="pl-PL"/>
        </w:rPr>
        <w:t>Zmiana danych klienta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</w:t>
      </w:r>
      <w:r w:rsidR="0074166C">
        <w:rPr>
          <w:rStyle w:val="markedcontent"/>
          <w:rFonts w:ascii="Arial" w:hAnsi="Arial" w:cs="Arial"/>
          <w:sz w:val="25"/>
          <w:szCs w:val="25"/>
          <w:lang w:val="pl-PL"/>
        </w:rPr>
        <w:t>posiada konto w systemie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74166C">
        <w:rPr>
          <w:rStyle w:val="markedcontent"/>
          <w:rFonts w:ascii="Arial" w:hAnsi="Arial" w:cs="Arial"/>
          <w:sz w:val="25"/>
          <w:szCs w:val="25"/>
          <w:lang w:val="pl-PL"/>
        </w:rPr>
        <w:t>zmienić swoje dane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74166C">
        <w:rPr>
          <w:rStyle w:val="markedcontent"/>
          <w:rFonts w:ascii="Arial" w:hAnsi="Arial" w:cs="Arial"/>
          <w:sz w:val="25"/>
          <w:szCs w:val="25"/>
          <w:lang w:val="pl-PL"/>
        </w:rPr>
        <w:t>Klient ma możliwość edytowania poszczególnych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3C6A03" w:rsidP="00A6735E" w:rsidRDefault="003C6A03" w14:paraId="18CD7883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A6735E" w:rsidP="00A6735E" w:rsidRDefault="00A6735E" w14:paraId="55A8E871" w14:textId="4D92EE51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5821B6">
        <w:rPr>
          <w:rStyle w:val="markedcontent"/>
          <w:rFonts w:ascii="Arial" w:hAnsi="Arial" w:cs="Arial"/>
          <w:sz w:val="25"/>
          <w:szCs w:val="25"/>
          <w:lang w:val="pl-PL"/>
        </w:rPr>
        <w:t xml:space="preserve">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złożyć zamówienie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9A3A84" w:rsidP="00A6735E" w:rsidRDefault="00A6735E" w14:paraId="0D732388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5821B6">
        <w:rPr>
          <w:rStyle w:val="markedcontent"/>
          <w:rFonts w:ascii="Arial" w:hAnsi="Arial" w:cs="Arial"/>
          <w:sz w:val="25"/>
          <w:szCs w:val="25"/>
          <w:lang w:val="pl-PL"/>
        </w:rPr>
        <w:t>Składanie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821B6">
        <w:rPr>
          <w:rStyle w:val="markedcontent"/>
          <w:rFonts w:ascii="Arial" w:hAnsi="Arial" w:cs="Arial"/>
          <w:sz w:val="25"/>
          <w:szCs w:val="25"/>
          <w:lang w:val="pl-PL"/>
        </w:rPr>
        <w:t>Składniki zamówienia zostały wybrane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335B9D">
        <w:rPr>
          <w:rStyle w:val="markedcontent"/>
          <w:rFonts w:ascii="Arial" w:hAnsi="Arial" w:cs="Arial"/>
          <w:sz w:val="25"/>
          <w:szCs w:val="25"/>
          <w:lang w:val="pl-PL"/>
        </w:rPr>
        <w:t>złożyć zamówienie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335B9D">
        <w:rPr>
          <w:rStyle w:val="markedcontent"/>
          <w:rFonts w:ascii="Arial" w:hAnsi="Arial" w:cs="Arial"/>
          <w:sz w:val="25"/>
          <w:szCs w:val="25"/>
          <w:lang w:val="pl-PL"/>
        </w:rPr>
        <w:t>Klient wypełnia</w:t>
      </w:r>
      <w:r w:rsidR="00B65C7E">
        <w:rPr>
          <w:rStyle w:val="markedcontent"/>
          <w:rFonts w:ascii="Arial" w:hAnsi="Arial" w:cs="Arial"/>
          <w:sz w:val="25"/>
          <w:szCs w:val="25"/>
          <w:lang w:val="pl-PL"/>
        </w:rPr>
        <w:t xml:space="preserve"> wszystkie dane do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Pr="003016C0" w:rsidR="003016C0" w:rsidP="003016C0" w:rsidRDefault="009A3A84" w14:paraId="1526DF4B" w14:textId="65F362CE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lastRenderedPageBreak/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 dokonuje płatności oraz wysłane zostaje p</w:t>
      </w:r>
      <w:r w:rsidR="003A665E">
        <w:rPr>
          <w:rStyle w:val="markedcontent"/>
          <w:rFonts w:ascii="Arial" w:hAnsi="Arial" w:cs="Arial"/>
          <w:sz w:val="25"/>
          <w:szCs w:val="25"/>
          <w:lang w:val="pl-PL"/>
        </w:rPr>
        <w:t>otwierdzenie na powiązany adres em</w:t>
      </w:r>
      <w:r w:rsidR="00F13F04">
        <w:rPr>
          <w:rStyle w:val="markedcontent"/>
          <w:rFonts w:ascii="Arial" w:hAnsi="Arial" w:cs="Arial"/>
          <w:sz w:val="25"/>
          <w:szCs w:val="25"/>
          <w:lang w:val="pl-PL"/>
        </w:rPr>
        <w:t>ail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&gt;</w:t>
      </w:r>
    </w:p>
    <w:p w:rsidR="006B49BF" w:rsidP="009A3A84" w:rsidRDefault="006B49BF" w14:paraId="2605AA70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6B49BF" w:rsidP="006B49BF" w:rsidRDefault="006B49BF" w14:paraId="04CC8682" w14:textId="3DECB07B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chcę wybrać produkty do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6B49BF" w:rsidP="006B49BF" w:rsidRDefault="006B49BF" w14:paraId="3550D044" w14:textId="72739FFB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Wybór składników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2D6763">
        <w:rPr>
          <w:rStyle w:val="markedcontent"/>
          <w:rFonts w:ascii="Arial" w:hAnsi="Arial" w:cs="Arial"/>
          <w:sz w:val="25"/>
          <w:szCs w:val="25"/>
          <w:lang w:val="pl-PL"/>
        </w:rPr>
        <w:t>Oferta apteki jest dostępna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095DEA">
        <w:rPr>
          <w:rStyle w:val="markedcontent"/>
          <w:rFonts w:ascii="Arial" w:hAnsi="Arial" w:cs="Arial"/>
          <w:sz w:val="25"/>
          <w:szCs w:val="25"/>
          <w:lang w:val="pl-PL"/>
        </w:rPr>
        <w:t>wybrać składniki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</w:t>
      </w:r>
      <w:r w:rsidR="00095DEA">
        <w:rPr>
          <w:rStyle w:val="markedcontent"/>
          <w:rFonts w:ascii="Arial" w:hAnsi="Arial" w:cs="Arial"/>
          <w:sz w:val="25"/>
          <w:szCs w:val="25"/>
          <w:lang w:val="pl-PL"/>
        </w:rPr>
        <w:t>wybiera interesujący go produkt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6B49BF" w:rsidP="006B49BF" w:rsidRDefault="006B49BF" w14:paraId="78528C87" w14:textId="6157A299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</w:t>
      </w:r>
      <w:r w:rsidR="00095DEA">
        <w:rPr>
          <w:rStyle w:val="markedcontent"/>
          <w:rFonts w:ascii="Arial" w:hAnsi="Arial" w:cs="Arial"/>
          <w:sz w:val="25"/>
          <w:szCs w:val="25"/>
          <w:lang w:val="pl-PL"/>
        </w:rPr>
        <w:t>dodaje wybrany produkt do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6235C9" w:rsidP="009A3A84" w:rsidRDefault="006235C9" w14:paraId="1ABEF112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6235C9" w:rsidP="006235C9" w:rsidRDefault="006235C9" w14:paraId="1DDAB0A8" w14:textId="4B0749CD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złoż</w:t>
      </w:r>
      <w:r w:rsidR="00183E83">
        <w:rPr>
          <w:rStyle w:val="markedcontent"/>
          <w:rFonts w:ascii="Arial" w:hAnsi="Arial" w:cs="Arial"/>
          <w:sz w:val="25"/>
          <w:szCs w:val="25"/>
          <w:lang w:val="pl-PL"/>
        </w:rPr>
        <w:t>yć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reklamacj</w:t>
      </w:r>
      <w:r w:rsidR="00183E83">
        <w:rPr>
          <w:rStyle w:val="markedcontent"/>
          <w:rFonts w:ascii="Arial" w:hAnsi="Arial" w:cs="Arial"/>
          <w:sz w:val="25"/>
          <w:szCs w:val="25"/>
          <w:lang w:val="pl-PL"/>
        </w:rPr>
        <w:t>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6235C9" w:rsidP="006235C9" w:rsidRDefault="006235C9" w14:paraId="69B7F0A6" w14:textId="6A517290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Składanie reklamacji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6F37E0">
        <w:rPr>
          <w:rStyle w:val="markedcontent"/>
          <w:rFonts w:ascii="Arial" w:hAnsi="Arial" w:cs="Arial"/>
          <w:sz w:val="25"/>
          <w:szCs w:val="25"/>
          <w:lang w:val="pl-PL"/>
        </w:rPr>
        <w:t>Klient złożył co najmniej jedno zamówienie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E00D04">
        <w:rPr>
          <w:rStyle w:val="markedcontent"/>
          <w:rFonts w:ascii="Arial" w:hAnsi="Arial" w:cs="Arial"/>
          <w:sz w:val="25"/>
          <w:szCs w:val="25"/>
          <w:lang w:val="pl-PL"/>
        </w:rPr>
        <w:t>Klient chce</w:t>
      </w:r>
      <w:r w:rsidR="000A251F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5E3F37">
        <w:rPr>
          <w:rStyle w:val="markedcontent"/>
          <w:rFonts w:ascii="Arial" w:hAnsi="Arial" w:cs="Arial"/>
          <w:sz w:val="25"/>
          <w:szCs w:val="25"/>
          <w:lang w:val="pl-PL"/>
        </w:rPr>
        <w:t>złożyć reklamację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176413">
        <w:rPr>
          <w:rStyle w:val="markedcontent"/>
          <w:rFonts w:ascii="Arial" w:hAnsi="Arial" w:cs="Arial"/>
          <w:sz w:val="25"/>
          <w:szCs w:val="25"/>
          <w:lang w:val="pl-PL"/>
        </w:rPr>
        <w:t>Klient wybiera zamówienie z historii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B04CF5" w:rsidP="00606DD0" w:rsidRDefault="00176413" w14:paraId="52ACEDF8" w14:textId="387275F6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składa reklamację </w:t>
      </w:r>
      <w:r w:rsidR="00940BE3">
        <w:rPr>
          <w:rStyle w:val="markedcontent"/>
          <w:rFonts w:ascii="Arial" w:hAnsi="Arial" w:cs="Arial"/>
          <w:sz w:val="25"/>
          <w:szCs w:val="25"/>
          <w:lang w:val="pl-PL"/>
        </w:rPr>
        <w:t>podając powód i dodatkowe szczegóły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B04CF5" w:rsidP="00F83964" w:rsidRDefault="00B04CF5" w14:paraId="5255D9EF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F83964" w:rsidP="00F83964" w:rsidRDefault="00F83964" w14:paraId="5E3A25C0" w14:textId="4C6DA04F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skorzystać z e-recepty.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</w:p>
    <w:p w:rsidR="002B0913" w:rsidP="00F83964" w:rsidRDefault="00F83964" w14:paraId="55788744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B97837">
        <w:rPr>
          <w:rStyle w:val="markedcontent"/>
          <w:rFonts w:ascii="Arial" w:hAnsi="Arial" w:cs="Arial"/>
          <w:sz w:val="25"/>
          <w:szCs w:val="25"/>
          <w:lang w:val="pl-PL"/>
        </w:rPr>
        <w:t xml:space="preserve">Korzystanie </w:t>
      </w:r>
      <w:r w:rsidR="008276D0">
        <w:rPr>
          <w:rStyle w:val="markedcontent"/>
          <w:rFonts w:ascii="Arial" w:hAnsi="Arial" w:cs="Arial"/>
          <w:sz w:val="25"/>
          <w:szCs w:val="25"/>
          <w:lang w:val="pl-PL"/>
        </w:rPr>
        <w:t>z e-recepty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3420BC">
        <w:rPr>
          <w:rStyle w:val="markedcontent"/>
          <w:rFonts w:ascii="Arial" w:hAnsi="Arial" w:cs="Arial"/>
          <w:sz w:val="25"/>
          <w:szCs w:val="25"/>
          <w:lang w:val="pl-PL"/>
        </w:rPr>
        <w:t>Składniki zamówienia</w:t>
      </w:r>
      <w:r w:rsidR="002B0913">
        <w:rPr>
          <w:rStyle w:val="markedcontent"/>
          <w:rFonts w:ascii="Arial" w:hAnsi="Arial" w:cs="Arial"/>
          <w:sz w:val="25"/>
          <w:szCs w:val="25"/>
          <w:lang w:val="pl-PL"/>
        </w:rPr>
        <w:t xml:space="preserve"> zostały wybrane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F83964" w:rsidP="00F83964" w:rsidRDefault="002B0913" w14:paraId="77C715FB" w14:textId="4D17BAE4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 &lt;</w:t>
      </w:r>
      <w:r w:rsidR="00D6191F">
        <w:rPr>
          <w:rStyle w:val="markedcontent"/>
          <w:rFonts w:ascii="Arial" w:hAnsi="Arial" w:cs="Arial"/>
          <w:sz w:val="25"/>
          <w:szCs w:val="25"/>
          <w:lang w:val="pl-PL"/>
        </w:rPr>
        <w:t>Klient posiada e-receptę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  <w:r w:rsidRPr="00087591" w:rsidR="00F83964">
        <w:rPr>
          <w:lang w:val="pl-PL"/>
        </w:rPr>
        <w:br/>
      </w:r>
      <w:r w:rsidR="00F83964"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 w:rsidR="00F83964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F83964"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D6191F">
        <w:rPr>
          <w:rStyle w:val="markedcontent"/>
          <w:rFonts w:ascii="Arial" w:hAnsi="Arial" w:cs="Arial"/>
          <w:sz w:val="25"/>
          <w:szCs w:val="25"/>
          <w:lang w:val="pl-PL"/>
        </w:rPr>
        <w:t>zamówić leki z e-receptą</w:t>
      </w:r>
      <w:r w:rsidRPr="00087591" w:rsidR="00F83964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 w:rsidR="00F83964">
        <w:rPr>
          <w:lang w:val="pl-PL"/>
        </w:rPr>
        <w:br/>
      </w:r>
      <w:r w:rsidR="00F83964"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 w:rsidR="00F83964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46A3B">
        <w:rPr>
          <w:rStyle w:val="markedcontent"/>
          <w:rFonts w:ascii="Arial" w:hAnsi="Arial" w:cs="Arial"/>
          <w:sz w:val="25"/>
          <w:szCs w:val="25"/>
          <w:lang w:val="pl-PL"/>
        </w:rPr>
        <w:t>Klient podaje numer e-recepty w specjalnym polu</w:t>
      </w:r>
      <w:r w:rsidRPr="00087591" w:rsidR="00546A3B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Pr="00087591" w:rsidR="00F83964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F83964" w:rsidP="00F83964" w:rsidRDefault="00F83964" w14:paraId="2BA33938" w14:textId="60C1EB06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3041C6">
        <w:rPr>
          <w:rStyle w:val="markedcontent"/>
          <w:rFonts w:ascii="Arial" w:hAnsi="Arial" w:cs="Arial"/>
          <w:sz w:val="25"/>
          <w:szCs w:val="25"/>
          <w:lang w:val="pl-PL"/>
        </w:rPr>
        <w:t>Zamówienie zostaje uzupełnione</w:t>
      </w:r>
      <w:r w:rsidR="0077728E">
        <w:rPr>
          <w:rStyle w:val="markedcontent"/>
          <w:rFonts w:ascii="Arial" w:hAnsi="Arial" w:cs="Arial"/>
          <w:sz w:val="25"/>
          <w:szCs w:val="25"/>
          <w:lang w:val="pl-PL"/>
        </w:rPr>
        <w:t xml:space="preserve"> o leki zawarte w e-recepcie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D13E84" w:rsidP="00D13E84" w:rsidRDefault="00D13E84" w14:paraId="15C84889" w14:textId="1373432D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Da</w:t>
      </w:r>
      <w:r w:rsidR="00C2121D">
        <w:rPr>
          <w:rStyle w:val="markedcontent"/>
          <w:rFonts w:ascii="Arial" w:hAnsi="Arial" w:cs="Arial"/>
          <w:sz w:val="25"/>
          <w:szCs w:val="25"/>
          <w:lang w:val="pl-PL"/>
        </w:rPr>
        <w:t xml:space="preserve">ne </w:t>
      </w:r>
      <w:r w:rsidR="004C6D61">
        <w:rPr>
          <w:rStyle w:val="markedcontent"/>
          <w:rFonts w:ascii="Arial" w:hAnsi="Arial" w:cs="Arial"/>
          <w:sz w:val="25"/>
          <w:szCs w:val="25"/>
          <w:lang w:val="pl-PL"/>
        </w:rPr>
        <w:t>zamówienia zostają automatycznie uzupełnione o leki zawarte w e-re</w:t>
      </w:r>
      <w:r w:rsidR="00903FF4">
        <w:rPr>
          <w:rStyle w:val="markedcontent"/>
          <w:rFonts w:ascii="Arial" w:hAnsi="Arial" w:cs="Arial"/>
          <w:sz w:val="25"/>
          <w:szCs w:val="25"/>
          <w:lang w:val="pl-PL"/>
        </w:rPr>
        <w:t>cepcie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970477" w:rsidP="00970477" w:rsidRDefault="00970477" w14:paraId="6F2AA167" w14:textId="635A3D39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9F6D85"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</w:t>
      </w:r>
      <w:r w:rsidR="00B04CF5">
        <w:rPr>
          <w:rStyle w:val="markedcontent"/>
          <w:rFonts w:ascii="Arial" w:hAnsi="Arial" w:cs="Arial"/>
          <w:sz w:val="25"/>
          <w:szCs w:val="25"/>
          <w:lang w:val="pl-PL"/>
        </w:rPr>
        <w:t>dokonuje płatności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B04CF5" w:rsidP="00B04CF5" w:rsidRDefault="00B04CF5" w14:paraId="11A993EA" w14:textId="1CD88BC2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Wysłane jest potwierdzenie zamówienia oraz dodane jest ono do historii zamówień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0741B1" w:rsidP="00B04CF5" w:rsidRDefault="000741B1" w14:paraId="378C4B9F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DA6AAB" w:rsidP="00DA6AAB" w:rsidRDefault="00DA6AAB" w14:paraId="6383E3A7" w14:textId="42C40BD8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chcę zapłacić za zamówienie online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D033E4" w:rsidP="00DA6AAB" w:rsidRDefault="00DA6AAB" w14:paraId="57172675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BE059F">
        <w:rPr>
          <w:rStyle w:val="markedcontent"/>
          <w:rFonts w:ascii="Arial" w:hAnsi="Arial" w:cs="Arial"/>
          <w:sz w:val="25"/>
          <w:szCs w:val="25"/>
          <w:lang w:val="pl-PL"/>
        </w:rPr>
        <w:t>Płatność online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D63829">
        <w:rPr>
          <w:rStyle w:val="markedcontent"/>
          <w:rFonts w:ascii="Arial" w:hAnsi="Arial" w:cs="Arial"/>
          <w:sz w:val="25"/>
          <w:szCs w:val="25"/>
          <w:lang w:val="pl-PL"/>
        </w:rPr>
        <w:t>Wybór składników zamówienia został ukończony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DA6AAB" w:rsidP="00DA6AAB" w:rsidRDefault="00D033E4" w14:paraId="55C16F1C" w14:textId="37113430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 wybrał sposób dostawy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  <w:r w:rsidRPr="00087591" w:rsidR="00DA6AAB">
        <w:rPr>
          <w:lang w:val="pl-PL"/>
        </w:rPr>
        <w:br/>
      </w:r>
      <w:r w:rsidR="00DA6AAB"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F03910">
        <w:rPr>
          <w:rStyle w:val="markedcontent"/>
          <w:rFonts w:ascii="Arial" w:hAnsi="Arial" w:cs="Arial"/>
          <w:sz w:val="25"/>
          <w:szCs w:val="25"/>
          <w:lang w:val="pl-PL"/>
        </w:rPr>
        <w:t>zapłacić za</w:t>
      </w:r>
      <w:r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 zamówienie</w:t>
      </w:r>
      <w:r w:rsidRPr="00087591"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 w:rsidR="00DA6AAB">
        <w:rPr>
          <w:lang w:val="pl-PL"/>
        </w:rPr>
        <w:br/>
      </w:r>
      <w:r w:rsidR="00DA6AAB"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wypełnia dane do </w:t>
      </w:r>
      <w:r w:rsidR="00266B1C">
        <w:rPr>
          <w:rStyle w:val="markedcontent"/>
          <w:rFonts w:ascii="Arial" w:hAnsi="Arial" w:cs="Arial"/>
          <w:sz w:val="25"/>
          <w:szCs w:val="25"/>
          <w:lang w:val="pl-PL"/>
        </w:rPr>
        <w:t>płatności</w:t>
      </w:r>
      <w:r w:rsidRPr="00087591" w:rsidR="00DA6AAB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Pr="00EB6972" w:rsidR="00EB6972" w:rsidP="00EB6972" w:rsidRDefault="00DA6AAB" w14:paraId="78D05F28" w14:textId="6357341E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266B1C">
        <w:rPr>
          <w:rStyle w:val="markedcontent"/>
          <w:rFonts w:ascii="Arial" w:hAnsi="Arial" w:cs="Arial"/>
          <w:sz w:val="25"/>
          <w:szCs w:val="25"/>
          <w:lang w:val="pl-PL"/>
        </w:rPr>
        <w:t>Klient dokonuje płatności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266B1C" w:rsidP="00DA6AAB" w:rsidRDefault="00266B1C" w14:paraId="0B53B96F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D7379" w:rsidP="00266B1C" w:rsidRDefault="000D7379" w14:paraId="746ED167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D7379" w:rsidP="00266B1C" w:rsidRDefault="000D7379" w14:paraId="44802E98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D7379" w:rsidP="00266B1C" w:rsidRDefault="000D7379" w14:paraId="757FD30F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D7379" w:rsidP="00266B1C" w:rsidRDefault="000D7379" w14:paraId="3EA67801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D7379" w:rsidP="00266B1C" w:rsidRDefault="000D7379" w14:paraId="58E7B40E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266B1C" w:rsidP="00266B1C" w:rsidRDefault="00266B1C" w14:paraId="595BF4C2" w14:textId="4ED1FFE5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chcę wybrać sposób dostawy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266B1C" w:rsidP="00266B1C" w:rsidRDefault="00266B1C" w14:paraId="37C9A73F" w14:textId="7C9BAE79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Wybór sposobu dostawy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FA2C7A">
        <w:rPr>
          <w:rStyle w:val="markedcontent"/>
          <w:rFonts w:ascii="Arial" w:hAnsi="Arial" w:cs="Arial"/>
          <w:sz w:val="25"/>
          <w:szCs w:val="25"/>
          <w:lang w:val="pl-PL"/>
        </w:rPr>
        <w:t>Wybór składników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zamówienia </w:t>
      </w:r>
      <w:r w:rsidR="00FA2C7A">
        <w:rPr>
          <w:rStyle w:val="markedcontent"/>
          <w:rFonts w:ascii="Arial" w:hAnsi="Arial" w:cs="Arial"/>
          <w:sz w:val="25"/>
          <w:szCs w:val="25"/>
          <w:lang w:val="pl-PL"/>
        </w:rPr>
        <w:t>został ukończony</w:t>
      </w:r>
      <w:r w:rsidRPr="00087591" w:rsidR="00FA2C7A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132F94">
        <w:rPr>
          <w:rStyle w:val="markedcontent"/>
          <w:rFonts w:ascii="Arial" w:hAnsi="Arial" w:cs="Arial"/>
          <w:sz w:val="25"/>
          <w:szCs w:val="25"/>
          <w:lang w:val="pl-PL"/>
        </w:rPr>
        <w:t>wybrać sposób dostawy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</w:t>
      </w:r>
      <w:r w:rsidR="00132F94">
        <w:rPr>
          <w:rStyle w:val="markedcontent"/>
          <w:rFonts w:ascii="Arial" w:hAnsi="Arial" w:cs="Arial"/>
          <w:sz w:val="25"/>
          <w:szCs w:val="25"/>
          <w:lang w:val="pl-PL"/>
        </w:rPr>
        <w:t>wybiera jeden z dostępnych</w:t>
      </w:r>
      <w:r w:rsidR="00B934FA">
        <w:rPr>
          <w:rStyle w:val="markedcontent"/>
          <w:rFonts w:ascii="Arial" w:hAnsi="Arial" w:cs="Arial"/>
          <w:sz w:val="25"/>
          <w:szCs w:val="25"/>
          <w:lang w:val="pl-PL"/>
        </w:rPr>
        <w:t xml:space="preserve"> sposobów dostawy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267396" w:rsidP="00DA6AAB" w:rsidRDefault="00267396" w14:paraId="174C754D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267396" w:rsidP="00267396" w:rsidRDefault="00267396" w14:paraId="61E28571" w14:textId="2F465C16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chcę </w:t>
      </w:r>
      <w:r w:rsidR="002D7754">
        <w:rPr>
          <w:rStyle w:val="markedcontent"/>
          <w:rFonts w:ascii="Arial" w:hAnsi="Arial" w:cs="Arial"/>
          <w:sz w:val="25"/>
          <w:szCs w:val="25"/>
          <w:lang w:val="pl-PL"/>
        </w:rPr>
        <w:t>zapłacić przy odbiorze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2D7754" w:rsidP="00267396" w:rsidRDefault="00267396" w14:paraId="52C524FE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2D7754">
        <w:rPr>
          <w:rStyle w:val="markedcontent"/>
          <w:rFonts w:ascii="Arial" w:hAnsi="Arial" w:cs="Arial"/>
          <w:sz w:val="25"/>
          <w:szCs w:val="25"/>
          <w:lang w:val="pl-PL"/>
        </w:rPr>
        <w:t>Płatność przy odbiorze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Pr="002D7754" w:rsidR="002D7754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Wybór składników zamówienia</w:t>
      </w:r>
      <w:r w:rsidR="002D7754">
        <w:rPr>
          <w:rStyle w:val="markedcontent"/>
          <w:rFonts w:ascii="Arial" w:hAnsi="Arial" w:cs="Arial"/>
          <w:sz w:val="25"/>
          <w:szCs w:val="25"/>
          <w:lang w:val="pl-PL"/>
        </w:rPr>
        <w:t xml:space="preserve"> został ukończony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267396" w:rsidP="00267396" w:rsidRDefault="002D7754" w14:paraId="4A262401" w14:textId="748D0D11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 &lt;S</w:t>
      </w:r>
      <w:r w:rsidR="00E95F6F">
        <w:rPr>
          <w:rStyle w:val="markedcontent"/>
          <w:rFonts w:ascii="Arial" w:hAnsi="Arial" w:cs="Arial"/>
          <w:sz w:val="25"/>
          <w:szCs w:val="25"/>
          <w:lang w:val="pl-PL"/>
        </w:rPr>
        <w:t>posób dostawy został wybrany</w:t>
      </w:r>
      <w:r w:rsidR="001522FB">
        <w:rPr>
          <w:rStyle w:val="markedcontent"/>
          <w:rFonts w:ascii="Arial" w:hAnsi="Arial" w:cs="Arial"/>
          <w:sz w:val="25"/>
          <w:szCs w:val="25"/>
          <w:lang w:val="pl-PL"/>
        </w:rPr>
        <w:t xml:space="preserve"> jako przesyłka dostarczana przez kuriera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  <w:r w:rsidRPr="00087591" w:rsidR="00267396">
        <w:rPr>
          <w:lang w:val="pl-PL"/>
        </w:rPr>
        <w:br/>
      </w:r>
      <w:r w:rsidR="00267396"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 w:rsidR="00267396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267396"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1522FB">
        <w:rPr>
          <w:rStyle w:val="markedcontent"/>
          <w:rFonts w:ascii="Arial" w:hAnsi="Arial" w:cs="Arial"/>
          <w:sz w:val="25"/>
          <w:szCs w:val="25"/>
          <w:lang w:val="pl-PL"/>
        </w:rPr>
        <w:t>zapłacić przy odbiorze</w:t>
      </w:r>
      <w:r w:rsidRPr="00087591" w:rsidR="00267396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 w:rsidR="00267396">
        <w:rPr>
          <w:lang w:val="pl-PL"/>
        </w:rPr>
        <w:br/>
      </w:r>
      <w:r w:rsidR="00267396"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 w:rsidR="00267396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A044ED">
        <w:rPr>
          <w:rStyle w:val="markedcontent"/>
          <w:rFonts w:ascii="Arial" w:hAnsi="Arial" w:cs="Arial"/>
          <w:sz w:val="25"/>
          <w:szCs w:val="25"/>
          <w:lang w:val="pl-PL"/>
        </w:rPr>
        <w:t>Zamówienie zostaje dostarczone do klienta</w:t>
      </w:r>
      <w:r w:rsidRPr="00087591" w:rsidR="00267396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Pr="00652BC8" w:rsidR="00652BC8" w:rsidP="00652BC8" w:rsidRDefault="00267396" w14:paraId="3440200B" w14:textId="36183913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</w:t>
      </w:r>
      <w:r w:rsidR="00A044ED">
        <w:rPr>
          <w:rStyle w:val="markedcontent"/>
          <w:rFonts w:ascii="Arial" w:hAnsi="Arial" w:cs="Arial"/>
          <w:sz w:val="25"/>
          <w:szCs w:val="25"/>
          <w:lang w:val="pl-PL"/>
        </w:rPr>
        <w:t>płaci przy odbiorze przesyłki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A044ED" w:rsidP="00267396" w:rsidRDefault="00A044ED" w14:paraId="5EA2827A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D851D1" w:rsidP="00D851D1" w:rsidRDefault="00D851D1" w14:paraId="33360347" w14:textId="44704059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klient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chcę </w:t>
      </w:r>
      <w:r w:rsidR="009002E4">
        <w:rPr>
          <w:rStyle w:val="markedcontent"/>
          <w:rFonts w:ascii="Arial" w:hAnsi="Arial" w:cs="Arial"/>
          <w:sz w:val="25"/>
          <w:szCs w:val="25"/>
          <w:lang w:val="pl-PL"/>
        </w:rPr>
        <w:t>oddać</w:t>
      </w:r>
      <w:r w:rsidR="00871B53">
        <w:rPr>
          <w:rStyle w:val="markedcontent"/>
          <w:rFonts w:ascii="Arial" w:hAnsi="Arial" w:cs="Arial"/>
          <w:sz w:val="25"/>
          <w:szCs w:val="25"/>
          <w:lang w:val="pl-PL"/>
        </w:rPr>
        <w:t xml:space="preserve"> r</w:t>
      </w:r>
      <w:r w:rsidR="009002E4">
        <w:rPr>
          <w:rStyle w:val="markedcontent"/>
          <w:rFonts w:ascii="Arial" w:hAnsi="Arial" w:cs="Arial"/>
          <w:sz w:val="25"/>
          <w:szCs w:val="25"/>
          <w:lang w:val="pl-PL"/>
        </w:rPr>
        <w:t>eklamację kurierowi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Pr="00530ADE" w:rsidR="00530ADE" w:rsidP="00530ADE" w:rsidRDefault="00D851D1" w14:paraId="3A289B27" w14:textId="522071D8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2E4407">
        <w:rPr>
          <w:rStyle w:val="markedcontent"/>
          <w:rFonts w:ascii="Arial" w:hAnsi="Arial" w:cs="Arial"/>
          <w:sz w:val="25"/>
          <w:szCs w:val="25"/>
          <w:lang w:val="pl-PL"/>
        </w:rPr>
        <w:t>Składanie tradycyjnej reklamacji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805262">
        <w:rPr>
          <w:rStyle w:val="markedcontent"/>
          <w:rFonts w:ascii="Arial" w:hAnsi="Arial" w:cs="Arial"/>
          <w:sz w:val="25"/>
          <w:szCs w:val="25"/>
          <w:lang w:val="pl-PL"/>
        </w:rPr>
        <w:t>Klient złożył co najmniej jedno zamówienie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Klient chce </w:t>
      </w:r>
      <w:r w:rsidR="00805262">
        <w:rPr>
          <w:rStyle w:val="markedcontent"/>
          <w:rFonts w:ascii="Arial" w:hAnsi="Arial" w:cs="Arial"/>
          <w:sz w:val="25"/>
          <w:szCs w:val="25"/>
          <w:lang w:val="pl-PL"/>
        </w:rPr>
        <w:t>złożyć reklamację tradycyjną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&lt;Klient wybiera </w:t>
      </w:r>
      <w:r w:rsidR="0049723A">
        <w:rPr>
          <w:rStyle w:val="markedcontent"/>
          <w:rFonts w:ascii="Arial" w:hAnsi="Arial" w:cs="Arial"/>
          <w:sz w:val="25"/>
          <w:szCs w:val="25"/>
          <w:lang w:val="pl-PL"/>
        </w:rPr>
        <w:t>opcję</w:t>
      </w:r>
      <w:r w:rsidR="00EA0BB7">
        <w:rPr>
          <w:rStyle w:val="markedcontent"/>
          <w:rFonts w:ascii="Arial" w:hAnsi="Arial" w:cs="Arial"/>
          <w:sz w:val="25"/>
          <w:szCs w:val="25"/>
          <w:lang w:val="pl-PL"/>
        </w:rPr>
        <w:t xml:space="preserve"> złożenia reklamacji poprzez kuriera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EA0BB7" w:rsidP="00D851D1" w:rsidRDefault="00EA0BB7" w14:paraId="71313D0C" w14:textId="37F80E93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 &lt;</w:t>
      </w:r>
      <w:r w:rsidR="005E6504">
        <w:rPr>
          <w:rStyle w:val="markedcontent"/>
          <w:rFonts w:ascii="Arial" w:hAnsi="Arial" w:cs="Arial"/>
          <w:sz w:val="25"/>
          <w:szCs w:val="25"/>
          <w:lang w:val="pl-PL"/>
        </w:rPr>
        <w:t>Klient przekazuje tradycyjną reklamację kurierowi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231C97" w:rsidP="00B04CF5" w:rsidRDefault="00231C97" w14:paraId="37275226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B04CF5" w:rsidP="00B04CF5" w:rsidRDefault="00B04CF5" w14:paraId="08441526" w14:textId="04908412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 w:rsidR="00900D16">
        <w:rPr>
          <w:rStyle w:val="markedcontent"/>
          <w:rFonts w:ascii="Arial" w:hAnsi="Arial" w:cs="Arial"/>
          <w:sz w:val="25"/>
          <w:szCs w:val="25"/>
          <w:lang w:val="pl-PL"/>
        </w:rPr>
        <w:t>zrealizowania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B04CF5" w:rsidP="00B04CF5" w:rsidRDefault="00B04CF5" w14:paraId="36EC0CE0" w14:textId="0A5E3A1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5027EA">
        <w:rPr>
          <w:rStyle w:val="markedcontent"/>
          <w:rFonts w:ascii="Arial" w:hAnsi="Arial" w:cs="Arial"/>
          <w:sz w:val="25"/>
          <w:szCs w:val="25"/>
          <w:lang w:val="pl-PL"/>
        </w:rPr>
        <w:t>Realizacja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027EA">
        <w:rPr>
          <w:rStyle w:val="markedcontent"/>
          <w:rFonts w:ascii="Arial" w:hAnsi="Arial" w:cs="Arial"/>
          <w:sz w:val="25"/>
          <w:szCs w:val="25"/>
          <w:lang w:val="pl-PL"/>
        </w:rPr>
        <w:t>Są zamówienia do realizacji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027EA">
        <w:rPr>
          <w:rStyle w:val="markedcontent"/>
          <w:rFonts w:ascii="Arial" w:hAnsi="Arial" w:cs="Arial"/>
          <w:sz w:val="25"/>
          <w:szCs w:val="25"/>
          <w:lang w:val="pl-PL"/>
        </w:rPr>
        <w:t>Pracownik chce zrealizować dostępne zamówienie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5027EA">
        <w:rPr>
          <w:rStyle w:val="markedcontent"/>
          <w:rFonts w:ascii="Arial" w:hAnsi="Arial" w:cs="Arial"/>
          <w:sz w:val="25"/>
          <w:szCs w:val="25"/>
          <w:lang w:val="pl-PL"/>
        </w:rPr>
        <w:t>Pracownik zmienia status zamówienia</w:t>
      </w:r>
      <w:r w:rsidR="00CC5149">
        <w:rPr>
          <w:rStyle w:val="markedcontent"/>
          <w:rFonts w:ascii="Arial" w:hAnsi="Arial" w:cs="Arial"/>
          <w:sz w:val="25"/>
          <w:szCs w:val="25"/>
          <w:lang w:val="pl-PL"/>
        </w:rPr>
        <w:t xml:space="preserve"> na „</w:t>
      </w:r>
      <w:r w:rsidR="006A4C6B">
        <w:rPr>
          <w:rStyle w:val="markedcontent"/>
          <w:rFonts w:ascii="Arial" w:hAnsi="Arial" w:cs="Arial"/>
          <w:sz w:val="25"/>
          <w:szCs w:val="25"/>
          <w:lang w:val="pl-PL"/>
        </w:rPr>
        <w:t>W trakcie realizacji</w:t>
      </w:r>
      <w:r w:rsidR="00CC5149">
        <w:rPr>
          <w:rStyle w:val="markedcontent"/>
          <w:rFonts w:ascii="Arial" w:hAnsi="Arial" w:cs="Arial"/>
          <w:sz w:val="25"/>
          <w:szCs w:val="25"/>
          <w:lang w:val="pl-PL"/>
        </w:rPr>
        <w:t>”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B04CF5" w:rsidP="00B04CF5" w:rsidRDefault="00B04CF5" w14:paraId="18B6BE73" w14:textId="35C93AEE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CC5149"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kompletuje zamówienie oraz </w:t>
      </w:r>
      <w:r w:rsidR="00C04D54">
        <w:rPr>
          <w:rStyle w:val="markedcontent"/>
          <w:rFonts w:ascii="Arial" w:hAnsi="Arial" w:cs="Arial"/>
          <w:sz w:val="25"/>
          <w:szCs w:val="25"/>
          <w:lang w:val="pl-PL"/>
        </w:rPr>
        <w:t>zmienia jego status na „</w:t>
      </w:r>
      <w:r w:rsidR="006A4C6B">
        <w:rPr>
          <w:rStyle w:val="markedcontent"/>
          <w:rFonts w:ascii="Arial" w:hAnsi="Arial" w:cs="Arial"/>
          <w:sz w:val="25"/>
          <w:szCs w:val="25"/>
          <w:lang w:val="pl-PL"/>
        </w:rPr>
        <w:t>Przygotowane</w:t>
      </w:r>
      <w:r w:rsidR="00CC5149">
        <w:rPr>
          <w:rStyle w:val="markedcontent"/>
          <w:rFonts w:ascii="Arial" w:hAnsi="Arial" w:cs="Arial"/>
          <w:sz w:val="25"/>
          <w:szCs w:val="25"/>
          <w:lang w:val="pl-PL"/>
        </w:rPr>
        <w:t xml:space="preserve"> do </w:t>
      </w:r>
      <w:r w:rsidR="006A4C6B">
        <w:rPr>
          <w:rStyle w:val="markedcontent"/>
          <w:rFonts w:ascii="Arial" w:hAnsi="Arial" w:cs="Arial"/>
          <w:sz w:val="25"/>
          <w:szCs w:val="25"/>
          <w:lang w:val="pl-PL"/>
        </w:rPr>
        <w:t>nadania</w:t>
      </w:r>
      <w:r w:rsidR="00C04D54">
        <w:rPr>
          <w:rStyle w:val="markedcontent"/>
          <w:rFonts w:ascii="Arial" w:hAnsi="Arial" w:cs="Arial"/>
          <w:sz w:val="25"/>
          <w:szCs w:val="25"/>
          <w:lang w:val="pl-PL"/>
        </w:rPr>
        <w:t>”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C04D54" w:rsidP="00B04CF5" w:rsidRDefault="00C04D54" w14:paraId="5DF6ABE3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C04D54" w:rsidP="00C04D54" w:rsidRDefault="00C04D54" w14:paraId="514BA47C" w14:textId="2C004184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 w:rsidR="003C4343">
        <w:rPr>
          <w:rStyle w:val="markedcontent"/>
          <w:rFonts w:ascii="Arial" w:hAnsi="Arial" w:cs="Arial"/>
          <w:sz w:val="25"/>
          <w:szCs w:val="25"/>
          <w:lang w:val="pl-PL"/>
        </w:rPr>
        <w:t>obsłużyć wydanie przesyłki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C04D54" w:rsidP="00C04D54" w:rsidRDefault="00C04D54" w14:paraId="5DF1F818" w14:textId="0FD4C2DD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3C4343">
        <w:rPr>
          <w:rStyle w:val="markedcontent"/>
          <w:rFonts w:ascii="Arial" w:hAnsi="Arial" w:cs="Arial"/>
          <w:sz w:val="25"/>
          <w:szCs w:val="25"/>
          <w:lang w:val="pl-PL"/>
        </w:rPr>
        <w:t>Obsługa wysyłki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Są </w:t>
      </w:r>
      <w:r w:rsidR="003C4343">
        <w:rPr>
          <w:rStyle w:val="markedcontent"/>
          <w:rFonts w:ascii="Arial" w:hAnsi="Arial" w:cs="Arial"/>
          <w:sz w:val="25"/>
          <w:szCs w:val="25"/>
          <w:lang w:val="pl-PL"/>
        </w:rPr>
        <w:t>zrealizowane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chce </w:t>
      </w:r>
      <w:r w:rsidR="003C4343">
        <w:rPr>
          <w:rStyle w:val="markedcontent"/>
          <w:rFonts w:ascii="Arial" w:hAnsi="Arial" w:cs="Arial"/>
          <w:sz w:val="25"/>
          <w:szCs w:val="25"/>
          <w:lang w:val="pl-PL"/>
        </w:rPr>
        <w:t>obsłużyć wysyłkę zamówienia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</w:t>
      </w:r>
      <w:r w:rsidR="00FD5B50">
        <w:rPr>
          <w:rStyle w:val="markedcontent"/>
          <w:rFonts w:ascii="Arial" w:hAnsi="Arial" w:cs="Arial"/>
          <w:sz w:val="25"/>
          <w:szCs w:val="25"/>
          <w:lang w:val="pl-PL"/>
        </w:rPr>
        <w:t>przygotowuje paczkę z lekami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Pr="00D51A42" w:rsidR="00D51A42" w:rsidP="00D51A42" w:rsidRDefault="00C04D54" w14:paraId="26C7A2C3" w14:textId="11A82D48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</w:t>
      </w:r>
      <w:r w:rsidR="00615187">
        <w:rPr>
          <w:rStyle w:val="markedcontent"/>
          <w:rFonts w:ascii="Arial" w:hAnsi="Arial" w:cs="Arial"/>
          <w:sz w:val="25"/>
          <w:szCs w:val="25"/>
          <w:lang w:val="pl-PL"/>
        </w:rPr>
        <w:t>sprawdza</w:t>
      </w:r>
      <w:r w:rsidR="00255D3F">
        <w:rPr>
          <w:rStyle w:val="markedcontent"/>
          <w:rFonts w:ascii="Arial" w:hAnsi="Arial" w:cs="Arial"/>
          <w:sz w:val="25"/>
          <w:szCs w:val="25"/>
          <w:lang w:val="pl-PL"/>
        </w:rPr>
        <w:t xml:space="preserve"> sposób</w:t>
      </w:r>
      <w:r w:rsidR="00A84DCE">
        <w:rPr>
          <w:rStyle w:val="markedcontent"/>
          <w:rFonts w:ascii="Arial" w:hAnsi="Arial" w:cs="Arial"/>
          <w:sz w:val="25"/>
          <w:szCs w:val="25"/>
          <w:lang w:val="pl-PL"/>
        </w:rPr>
        <w:t xml:space="preserve"> wysyłki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Pr="001F47B4" w:rsidR="001F47B4" w:rsidP="001F47B4" w:rsidRDefault="00A654B9" w14:paraId="0DFDAE42" w14:textId="34487BD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 &lt;</w:t>
      </w:r>
      <w:r w:rsidR="00C11120">
        <w:rPr>
          <w:rStyle w:val="markedcontent"/>
          <w:rFonts w:ascii="Arial" w:hAnsi="Arial" w:cs="Arial"/>
          <w:sz w:val="25"/>
          <w:szCs w:val="25"/>
          <w:lang w:val="pl-PL"/>
        </w:rPr>
        <w:t>Pracownik odpowiednio przekazuje</w:t>
      </w:r>
      <w:r w:rsidR="00577D8E">
        <w:rPr>
          <w:rStyle w:val="markedcontent"/>
          <w:rFonts w:ascii="Arial" w:hAnsi="Arial" w:cs="Arial"/>
          <w:sz w:val="25"/>
          <w:szCs w:val="25"/>
          <w:lang w:val="pl-PL"/>
        </w:rPr>
        <w:t xml:space="preserve"> przesyłkę do nadania lub zostawia do </w:t>
      </w:r>
      <w:r w:rsidR="000F6491">
        <w:rPr>
          <w:rStyle w:val="markedcontent"/>
          <w:rFonts w:ascii="Arial" w:hAnsi="Arial" w:cs="Arial"/>
          <w:sz w:val="25"/>
          <w:szCs w:val="25"/>
          <w:lang w:val="pl-PL"/>
        </w:rPr>
        <w:t>odbioru w aptece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0F6491" w:rsidP="00C04D54" w:rsidRDefault="000F6491" w14:paraId="102DC343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F160E8" w:rsidP="000F6491" w:rsidRDefault="00F160E8" w14:paraId="0EC1D0FF" w14:textId="777777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F6491" w:rsidP="000F6491" w:rsidRDefault="000F6491" w14:paraId="3B222C17" w14:textId="70EEA877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nadać przesyłkę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0F6491" w:rsidP="000F6491" w:rsidRDefault="000F6491" w14:paraId="29024F64" w14:textId="77736039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Nadawanie paczki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Są zamówienia</w:t>
      </w:r>
      <w:r w:rsidR="001C71BE">
        <w:rPr>
          <w:rStyle w:val="markedcontent"/>
          <w:rFonts w:ascii="Arial" w:hAnsi="Arial" w:cs="Arial"/>
          <w:sz w:val="25"/>
          <w:szCs w:val="25"/>
          <w:lang w:val="pl-PL"/>
        </w:rPr>
        <w:t xml:space="preserve"> przygotowane do przekazania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chce </w:t>
      </w:r>
      <w:r w:rsidR="001C71BE">
        <w:rPr>
          <w:rStyle w:val="markedcontent"/>
          <w:rFonts w:ascii="Arial" w:hAnsi="Arial" w:cs="Arial"/>
          <w:sz w:val="25"/>
          <w:szCs w:val="25"/>
          <w:lang w:val="pl-PL"/>
        </w:rPr>
        <w:t>nadać paczkę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przygotowuje paczkę </w:t>
      </w:r>
      <w:r w:rsidR="00740380">
        <w:rPr>
          <w:rStyle w:val="markedcontent"/>
          <w:rFonts w:ascii="Arial" w:hAnsi="Arial" w:cs="Arial"/>
          <w:sz w:val="25"/>
          <w:szCs w:val="25"/>
          <w:lang w:val="pl-PL"/>
        </w:rPr>
        <w:t>do nadania poprzez wypełnienie odpowiednich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0F6491" w:rsidP="000F6491" w:rsidRDefault="000F6491" w14:paraId="58AC6B6B" w14:textId="4A75943F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</w:t>
      </w:r>
      <w:r w:rsidR="00740380">
        <w:rPr>
          <w:rStyle w:val="markedcontent"/>
          <w:rFonts w:ascii="Arial" w:hAnsi="Arial" w:cs="Arial"/>
          <w:sz w:val="25"/>
          <w:szCs w:val="25"/>
          <w:lang w:val="pl-PL"/>
        </w:rPr>
        <w:t>przekazuje paczkę</w:t>
      </w:r>
      <w:r w:rsidR="00F42417">
        <w:rPr>
          <w:rStyle w:val="markedcontent"/>
          <w:rFonts w:ascii="Arial" w:hAnsi="Arial" w:cs="Arial"/>
          <w:sz w:val="25"/>
          <w:szCs w:val="25"/>
          <w:lang w:val="pl-PL"/>
        </w:rPr>
        <w:t xml:space="preserve"> do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wysyłki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Pr="00851D1F" w:rsidR="00851D1F" w:rsidP="00851D1F" w:rsidRDefault="005E6CB8" w14:paraId="4F3EE69E" w14:textId="0C1EFB51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</w:t>
      </w:r>
      <w:r w:rsidR="00FD6CC1">
        <w:rPr>
          <w:rStyle w:val="markedcontent"/>
          <w:rFonts w:ascii="Arial" w:hAnsi="Arial" w:cs="Arial"/>
          <w:sz w:val="25"/>
          <w:szCs w:val="25"/>
          <w:lang w:val="pl-PL"/>
        </w:rPr>
        <w:t>zmienia status zamówienia na „Wysłane”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F42417" w:rsidP="00C04D54" w:rsidRDefault="00F42417" w14:paraId="3D324EC8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F42417" w:rsidP="00F42417" w:rsidRDefault="00F42417" w14:paraId="06904B45" w14:textId="45AA0AF5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przygotować paczkę do odbioru osobistego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F42417" w:rsidP="00F42417" w:rsidRDefault="00F42417" w14:paraId="68A448A4" w14:textId="263EF7DD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D11E55">
        <w:rPr>
          <w:rStyle w:val="markedcontent"/>
          <w:rFonts w:ascii="Arial" w:hAnsi="Arial" w:cs="Arial"/>
          <w:sz w:val="25"/>
          <w:szCs w:val="25"/>
          <w:lang w:val="pl-PL"/>
        </w:rPr>
        <w:t>P</w:t>
      </w:r>
      <w:r w:rsidR="00EA2DD5">
        <w:rPr>
          <w:rStyle w:val="markedcontent"/>
          <w:rFonts w:ascii="Arial" w:hAnsi="Arial" w:cs="Arial"/>
          <w:sz w:val="25"/>
          <w:szCs w:val="25"/>
          <w:lang w:val="pl-PL"/>
        </w:rPr>
        <w:t>rzekazanie paczki do odbioru osobistego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Pr="00EA2DD5" w:rsidR="00EA2DD5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Są zamówienia</w:t>
      </w:r>
      <w:r w:rsidR="00EA2DD5">
        <w:rPr>
          <w:rStyle w:val="markedcontent"/>
          <w:rFonts w:ascii="Arial" w:hAnsi="Arial" w:cs="Arial"/>
          <w:sz w:val="25"/>
          <w:szCs w:val="25"/>
          <w:lang w:val="pl-PL"/>
        </w:rPr>
        <w:t xml:space="preserve"> przygotowane do przekazania</w:t>
      </w:r>
      <w:r w:rsidRPr="00087591" w:rsidR="00EA2DD5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chce </w:t>
      </w:r>
      <w:r w:rsidR="005F7B99">
        <w:rPr>
          <w:rStyle w:val="markedcontent"/>
          <w:rFonts w:ascii="Arial" w:hAnsi="Arial" w:cs="Arial"/>
          <w:sz w:val="25"/>
          <w:szCs w:val="25"/>
          <w:lang w:val="pl-PL"/>
        </w:rPr>
        <w:t>przekazać paczkę do odbioru osobistego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="00F42F2E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97065B">
        <w:rPr>
          <w:rStyle w:val="markedcontent"/>
          <w:rFonts w:ascii="Arial" w:hAnsi="Arial" w:cs="Arial"/>
          <w:sz w:val="25"/>
          <w:szCs w:val="25"/>
          <w:lang w:val="pl-PL"/>
        </w:rPr>
        <w:t>przygotowuje</w:t>
      </w:r>
      <w:r w:rsidR="00822B81">
        <w:rPr>
          <w:rStyle w:val="markedcontent"/>
          <w:rFonts w:ascii="Arial" w:hAnsi="Arial" w:cs="Arial"/>
          <w:sz w:val="25"/>
          <w:szCs w:val="25"/>
          <w:lang w:val="pl-PL"/>
        </w:rPr>
        <w:t xml:space="preserve"> paczkę i przekazuje do miejsca oczekiwania na odbiór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C04D54" w:rsidP="00B04CF5" w:rsidRDefault="00F42417" w14:paraId="6A51703C" w14:textId="3BC6A660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Pracownik </w:t>
      </w:r>
      <w:r w:rsidR="00822B81">
        <w:rPr>
          <w:rStyle w:val="markedcontent"/>
          <w:rFonts w:ascii="Arial" w:hAnsi="Arial" w:cs="Arial"/>
          <w:sz w:val="25"/>
          <w:szCs w:val="25"/>
          <w:lang w:val="pl-PL"/>
        </w:rPr>
        <w:t>przekazuje paczkę do odbioru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D13E84" w:rsidP="00F83964" w:rsidRDefault="00D13E84" w14:paraId="2B41C8FC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C755DF" w:rsidP="00C755DF" w:rsidRDefault="00C755DF" w14:paraId="090096D4" w14:textId="59A17C03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przejrzeć bazę danych apteki aby sprawdzić dostępność leków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C755DF" w:rsidP="00C755DF" w:rsidRDefault="00C755DF" w14:paraId="76A6E614" w14:textId="206BD2B1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43422A">
        <w:rPr>
          <w:rStyle w:val="markedcontent"/>
          <w:rFonts w:ascii="Arial" w:hAnsi="Arial" w:cs="Arial"/>
          <w:sz w:val="25"/>
          <w:szCs w:val="25"/>
          <w:lang w:val="pl-PL"/>
        </w:rPr>
        <w:t>Sprawdzanie bazy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43422A">
        <w:rPr>
          <w:rStyle w:val="markedcontent"/>
          <w:rFonts w:ascii="Arial" w:hAnsi="Arial" w:cs="Arial"/>
          <w:sz w:val="25"/>
          <w:szCs w:val="25"/>
          <w:lang w:val="pl-PL"/>
        </w:rPr>
        <w:t>Istnieje baza danych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395E56">
        <w:rPr>
          <w:rStyle w:val="markedcontent"/>
          <w:rFonts w:ascii="Arial" w:hAnsi="Arial" w:cs="Arial"/>
          <w:sz w:val="25"/>
          <w:szCs w:val="25"/>
          <w:lang w:val="pl-PL"/>
        </w:rPr>
        <w:t>Pracownik chce przejrzeć dane w bazie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0702B4">
        <w:rPr>
          <w:rStyle w:val="markedcontent"/>
          <w:rFonts w:ascii="Arial" w:hAnsi="Arial" w:cs="Arial"/>
          <w:sz w:val="25"/>
          <w:szCs w:val="25"/>
          <w:lang w:val="pl-PL"/>
        </w:rPr>
        <w:t>P</w:t>
      </w:r>
      <w:r w:rsidR="00395E56">
        <w:rPr>
          <w:rStyle w:val="markedcontent"/>
          <w:rFonts w:ascii="Arial" w:hAnsi="Arial" w:cs="Arial"/>
          <w:sz w:val="25"/>
          <w:szCs w:val="25"/>
          <w:lang w:val="pl-PL"/>
        </w:rPr>
        <w:t>racownik loguje się na swoje konto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C755DF" w:rsidP="00C755DF" w:rsidRDefault="00C755DF" w14:paraId="7BD58DC4" w14:textId="6262D639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0702B4">
        <w:rPr>
          <w:rStyle w:val="markedcontent"/>
          <w:rFonts w:ascii="Arial" w:hAnsi="Arial" w:cs="Arial"/>
          <w:sz w:val="25"/>
          <w:szCs w:val="25"/>
          <w:lang w:val="pl-PL"/>
        </w:rPr>
        <w:t>Pracownik przegląda bazę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74166C" w:rsidP="00C755DF" w:rsidRDefault="0074166C" w14:paraId="35D86CAA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74166C" w:rsidP="0074166C" w:rsidRDefault="0074166C" w14:paraId="6AC3AF93" w14:textId="23E6F7A1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pracownik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1D6B37">
        <w:rPr>
          <w:rStyle w:val="markedcontent"/>
          <w:rFonts w:ascii="Arial" w:hAnsi="Arial" w:cs="Arial"/>
          <w:sz w:val="25"/>
          <w:szCs w:val="25"/>
          <w:lang w:val="pl-PL"/>
        </w:rPr>
        <w:t>chcę obsłużyć reklamację klienta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74166C" w:rsidP="0074166C" w:rsidRDefault="0074166C" w14:paraId="70338A45" w14:textId="68886EE6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1D6B37">
        <w:rPr>
          <w:rStyle w:val="markedcontent"/>
          <w:rFonts w:ascii="Arial" w:hAnsi="Arial" w:cs="Arial"/>
          <w:sz w:val="25"/>
          <w:szCs w:val="25"/>
          <w:lang w:val="pl-PL"/>
        </w:rPr>
        <w:t>Obsługa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reklamacji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E05320">
        <w:rPr>
          <w:rStyle w:val="markedcontent"/>
          <w:rFonts w:ascii="Arial" w:hAnsi="Arial" w:cs="Arial"/>
          <w:sz w:val="25"/>
          <w:szCs w:val="25"/>
          <w:lang w:val="pl-PL"/>
        </w:rPr>
        <w:t xml:space="preserve">Istnieje </w:t>
      </w:r>
      <w:r w:rsidR="00681213">
        <w:rPr>
          <w:rStyle w:val="markedcontent"/>
          <w:rFonts w:ascii="Arial" w:hAnsi="Arial" w:cs="Arial"/>
          <w:sz w:val="25"/>
          <w:szCs w:val="25"/>
          <w:lang w:val="pl-PL"/>
        </w:rPr>
        <w:t>nieobsłużona reklamacja od klienta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681213">
        <w:rPr>
          <w:rStyle w:val="markedcontent"/>
          <w:rFonts w:ascii="Arial" w:hAnsi="Arial" w:cs="Arial"/>
          <w:sz w:val="25"/>
          <w:szCs w:val="25"/>
          <w:lang w:val="pl-PL"/>
        </w:rPr>
        <w:t>Pracownik chce obsłużyć reklamację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681213">
        <w:rPr>
          <w:rStyle w:val="markedcontent"/>
          <w:rFonts w:ascii="Arial" w:hAnsi="Arial" w:cs="Arial"/>
          <w:sz w:val="25"/>
          <w:szCs w:val="25"/>
          <w:lang w:val="pl-PL"/>
        </w:rPr>
        <w:t>Pracownik wybiera nieobsłużoną reklamację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176413" w:rsidP="00606DD0" w:rsidRDefault="0074166C" w14:paraId="7A71F72F" w14:textId="7BF2DA55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681213">
        <w:rPr>
          <w:rStyle w:val="markedcontent"/>
          <w:rFonts w:ascii="Arial" w:hAnsi="Arial" w:cs="Arial"/>
          <w:sz w:val="25"/>
          <w:szCs w:val="25"/>
          <w:lang w:val="pl-PL"/>
        </w:rPr>
        <w:t>Pracownik obsługuje reklamację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6235C9" w:rsidP="009A3A84" w:rsidRDefault="006235C9" w14:paraId="04647B4B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681213" w:rsidP="00681213" w:rsidRDefault="00A6735E" w14:paraId="547B4664" w14:textId="3A3B29E0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 w:rsidR="00681213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 w:rsidR="00681213">
        <w:rPr>
          <w:rStyle w:val="markedcontent"/>
          <w:rFonts w:ascii="Arial" w:hAnsi="Arial" w:cs="Arial"/>
          <w:sz w:val="25"/>
          <w:szCs w:val="25"/>
          <w:lang w:val="pl-PL"/>
        </w:rPr>
        <w:t>Administrator</w:t>
      </w:r>
      <w:r w:rsidRPr="00087591" w:rsidR="00681213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 w:rsidR="00681213">
        <w:rPr>
          <w:rStyle w:val="markedcontent"/>
          <w:rFonts w:ascii="Arial" w:hAnsi="Arial" w:cs="Arial"/>
          <w:sz w:val="25"/>
          <w:szCs w:val="25"/>
          <w:lang w:val="pl-PL"/>
        </w:rPr>
        <w:t>dodawać pozycje do bazy danych apteki</w:t>
      </w:r>
      <w:r w:rsidRPr="00087591" w:rsidR="00681213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681213" w:rsidP="00681213" w:rsidRDefault="00681213" w14:paraId="184842AC" w14:textId="3446B49B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Dodawanie pozycji do bazy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E556BD">
        <w:rPr>
          <w:rStyle w:val="markedcontent"/>
          <w:rFonts w:ascii="Arial" w:hAnsi="Arial" w:cs="Arial"/>
          <w:sz w:val="25"/>
          <w:szCs w:val="25"/>
          <w:lang w:val="pl-PL"/>
        </w:rPr>
        <w:t>Istnieje baza danych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3762C5">
        <w:rPr>
          <w:rStyle w:val="markedcontent"/>
          <w:rFonts w:ascii="Arial" w:hAnsi="Arial" w:cs="Arial"/>
          <w:sz w:val="25"/>
          <w:szCs w:val="25"/>
          <w:lang w:val="pl-PL"/>
        </w:rPr>
        <w:t>Administrator chce dodać pozycję do bazy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6C35CE">
        <w:rPr>
          <w:rStyle w:val="markedcontent"/>
          <w:rFonts w:ascii="Arial" w:hAnsi="Arial" w:cs="Arial"/>
          <w:sz w:val="25"/>
          <w:szCs w:val="25"/>
          <w:lang w:val="pl-PL"/>
        </w:rPr>
        <w:t>Administrator</w:t>
      </w:r>
      <w:r w:rsidR="00094FD7">
        <w:rPr>
          <w:rStyle w:val="markedcontent"/>
          <w:rFonts w:ascii="Arial" w:hAnsi="Arial" w:cs="Arial"/>
          <w:sz w:val="25"/>
          <w:szCs w:val="25"/>
          <w:lang w:val="pl-PL"/>
        </w:rPr>
        <w:t xml:space="preserve"> loguje się na swoje konto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Pr="00A56741" w:rsidR="00A56741" w:rsidP="00A56741" w:rsidRDefault="00681213" w14:paraId="273279E2" w14:textId="6AB372C9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lastRenderedPageBreak/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094FD7">
        <w:rPr>
          <w:rStyle w:val="markedcontent"/>
          <w:rFonts w:ascii="Arial" w:hAnsi="Arial" w:cs="Arial"/>
          <w:sz w:val="25"/>
          <w:szCs w:val="25"/>
          <w:lang w:val="pl-PL"/>
        </w:rPr>
        <w:t>Administrator dodaje pozycję do bazy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071721" w:rsidP="00681213" w:rsidRDefault="00071721" w14:paraId="5B8FC153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71721" w:rsidP="00071721" w:rsidRDefault="00071721" w14:paraId="063FFF5D" w14:textId="0236543A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Administrator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usunąć pozycję </w:t>
      </w:r>
      <w:r w:rsidR="00ED4B04">
        <w:rPr>
          <w:rStyle w:val="markedcontent"/>
          <w:rFonts w:ascii="Arial" w:hAnsi="Arial" w:cs="Arial"/>
          <w:sz w:val="25"/>
          <w:szCs w:val="25"/>
          <w:lang w:val="pl-PL"/>
        </w:rPr>
        <w:t>z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bazy danych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ED4B04" w:rsidP="00071721" w:rsidRDefault="00071721" w14:paraId="3DF24368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BA22ED">
        <w:rPr>
          <w:rStyle w:val="markedcontent"/>
          <w:rFonts w:ascii="Arial" w:hAnsi="Arial" w:cs="Arial"/>
          <w:sz w:val="25"/>
          <w:szCs w:val="25"/>
          <w:lang w:val="pl-PL"/>
        </w:rPr>
        <w:t>usuwanie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pozycji do bazy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Istnieje baza danych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071721" w:rsidP="00071721" w:rsidRDefault="00ED4B04" w14:paraId="603457F1" w14:textId="7015CBB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Pozycja znajduje się w bazie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  <w:r w:rsidRPr="00087591" w:rsidR="00071721">
        <w:rPr>
          <w:lang w:val="pl-PL"/>
        </w:rPr>
        <w:br/>
      </w:r>
      <w:r w:rsidR="00071721"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Administrator chce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usunąć</w:t>
      </w:r>
      <w:r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 pozycję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z</w:t>
      </w:r>
      <w:r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 bazy danych</w:t>
      </w:r>
      <w:r w:rsidRPr="00087591"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 w:rsidR="00071721">
        <w:rPr>
          <w:lang w:val="pl-PL"/>
        </w:rPr>
        <w:br/>
      </w:r>
      <w:r w:rsidR="00071721"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 w:rsidR="00071721">
        <w:rPr>
          <w:rStyle w:val="markedcontent"/>
          <w:rFonts w:ascii="Arial" w:hAnsi="Arial" w:cs="Arial"/>
          <w:sz w:val="25"/>
          <w:szCs w:val="25"/>
          <w:lang w:val="pl-PL"/>
        </w:rPr>
        <w:t>Administrator loguje się na swoje konto</w:t>
      </w:r>
      <w:r w:rsidRPr="00087591" w:rsidR="0007172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Pr="00216526" w:rsidR="00216526" w:rsidP="00216526" w:rsidRDefault="00071721" w14:paraId="531EAB7D" w14:textId="795873B1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Administrator </w:t>
      </w:r>
      <w:r w:rsidR="00322AF4">
        <w:rPr>
          <w:rStyle w:val="markedcontent"/>
          <w:rFonts w:ascii="Arial" w:hAnsi="Arial" w:cs="Arial"/>
          <w:sz w:val="25"/>
          <w:szCs w:val="25"/>
          <w:lang w:val="pl-PL"/>
        </w:rPr>
        <w:t>usuwa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pozycję </w:t>
      </w:r>
      <w:r w:rsidR="00322AF4">
        <w:rPr>
          <w:rStyle w:val="markedcontent"/>
          <w:rFonts w:ascii="Arial" w:hAnsi="Arial" w:cs="Arial"/>
          <w:sz w:val="25"/>
          <w:szCs w:val="25"/>
          <w:lang w:val="pl-PL"/>
        </w:rPr>
        <w:t>z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bazy danych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322AF4" w:rsidP="00071721" w:rsidRDefault="00322AF4" w14:paraId="352C7175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322AF4" w:rsidP="00322AF4" w:rsidRDefault="00322AF4" w14:paraId="350A8D38" w14:textId="191888EC">
      <w:pPr>
        <w:widowControl/>
        <w:spacing w:line="240" w:lineRule="auto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Jako 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Administrator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chcę </w:t>
      </w:r>
      <w:r w:rsidR="00091138">
        <w:rPr>
          <w:rStyle w:val="markedcontent"/>
          <w:rFonts w:ascii="Arial" w:hAnsi="Arial" w:cs="Arial"/>
          <w:sz w:val="25"/>
          <w:szCs w:val="25"/>
          <w:lang w:val="pl-PL"/>
        </w:rPr>
        <w:t>zmodyfikować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</w:t>
      </w:r>
      <w:r w:rsidR="00091138">
        <w:rPr>
          <w:rStyle w:val="markedcontent"/>
          <w:rFonts w:ascii="Arial" w:hAnsi="Arial" w:cs="Arial"/>
          <w:sz w:val="25"/>
          <w:szCs w:val="25"/>
          <w:lang w:val="pl-PL"/>
        </w:rPr>
        <w:t>ofertę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. </w:t>
      </w:r>
    </w:p>
    <w:p w:rsidR="00322AF4" w:rsidP="00322AF4" w:rsidRDefault="00322AF4" w14:paraId="70D872E9" w14:textId="15AD4E0B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Scenariusz: &lt;</w:t>
      </w:r>
      <w:r w:rsidR="00091138">
        <w:rPr>
          <w:rStyle w:val="markedcontent"/>
          <w:rFonts w:ascii="Arial" w:hAnsi="Arial" w:cs="Arial"/>
          <w:sz w:val="25"/>
          <w:szCs w:val="25"/>
          <w:lang w:val="pl-PL"/>
        </w:rPr>
        <w:t>Modyfikacja oferty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Warunek: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Istnieje baza danych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Kiedy: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Administrator chce </w:t>
      </w:r>
      <w:r w:rsidR="00091138">
        <w:rPr>
          <w:rStyle w:val="markedcontent"/>
          <w:rFonts w:ascii="Arial" w:hAnsi="Arial" w:cs="Arial"/>
          <w:sz w:val="25"/>
          <w:szCs w:val="25"/>
          <w:lang w:val="pl-PL"/>
        </w:rPr>
        <w:t>zmodyfikować</w:t>
      </w:r>
      <w:r w:rsidR="00CB76F4">
        <w:rPr>
          <w:rStyle w:val="markedcontent"/>
          <w:rFonts w:ascii="Arial" w:hAnsi="Arial" w:cs="Arial"/>
          <w:sz w:val="25"/>
          <w:szCs w:val="25"/>
          <w:lang w:val="pl-PL"/>
        </w:rPr>
        <w:t xml:space="preserve"> ofertę apteki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  <w:r w:rsidRPr="00087591">
        <w:rPr>
          <w:lang w:val="pl-PL"/>
        </w:rPr>
        <w:br/>
      </w:r>
      <w:r>
        <w:rPr>
          <w:rStyle w:val="markedcontent"/>
          <w:rFonts w:ascii="Arial" w:hAnsi="Arial" w:cs="Arial"/>
          <w:sz w:val="25"/>
          <w:szCs w:val="25"/>
          <w:lang w:val="pl-PL"/>
        </w:rPr>
        <w:t>Wtedy: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Administrator loguje się na swoje konto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&gt; </w:t>
      </w:r>
    </w:p>
    <w:p w:rsidR="00322AF4" w:rsidP="00322AF4" w:rsidRDefault="00322AF4" w14:paraId="3ABD3F1E" w14:textId="13B62C65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Administrator </w:t>
      </w:r>
      <w:r w:rsidR="00CB76F4">
        <w:rPr>
          <w:rStyle w:val="markedcontent"/>
          <w:rFonts w:ascii="Arial" w:hAnsi="Arial" w:cs="Arial"/>
          <w:sz w:val="25"/>
          <w:szCs w:val="25"/>
          <w:lang w:val="pl-PL"/>
        </w:rPr>
        <w:t>wybiera interesującą go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 xml:space="preserve"> pozycję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CB76F4" w:rsidP="00322AF4" w:rsidRDefault="00CB76F4" w14:paraId="7ABFD7BF" w14:textId="58116755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>
        <w:rPr>
          <w:rStyle w:val="markedcontent"/>
          <w:rFonts w:ascii="Arial" w:hAnsi="Arial" w:cs="Arial"/>
          <w:sz w:val="25"/>
          <w:szCs w:val="25"/>
          <w:lang w:val="pl-PL"/>
        </w:rPr>
        <w:t>Oraz: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 xml:space="preserve"> &lt;</w:t>
      </w:r>
      <w:r>
        <w:rPr>
          <w:rStyle w:val="markedcontent"/>
          <w:rFonts w:ascii="Arial" w:hAnsi="Arial" w:cs="Arial"/>
          <w:sz w:val="25"/>
          <w:szCs w:val="25"/>
          <w:lang w:val="pl-PL"/>
        </w:rPr>
        <w:t>Administrator modyfikuje</w:t>
      </w:r>
      <w:r w:rsidR="005B43A8">
        <w:rPr>
          <w:rStyle w:val="markedcontent"/>
          <w:rFonts w:ascii="Arial" w:hAnsi="Arial" w:cs="Arial"/>
          <w:sz w:val="25"/>
          <w:szCs w:val="25"/>
          <w:lang w:val="pl-PL"/>
        </w:rPr>
        <w:t xml:space="preserve"> wybraną pozycję</w:t>
      </w:r>
      <w:r w:rsidRPr="00087591">
        <w:rPr>
          <w:rStyle w:val="markedcontent"/>
          <w:rFonts w:ascii="Arial" w:hAnsi="Arial" w:cs="Arial"/>
          <w:sz w:val="25"/>
          <w:szCs w:val="25"/>
          <w:lang w:val="pl-PL"/>
        </w:rPr>
        <w:t>&gt;</w:t>
      </w:r>
    </w:p>
    <w:p w:rsidR="00322AF4" w:rsidP="00071721" w:rsidRDefault="00322AF4" w14:paraId="55F8B507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071721" w:rsidP="00681213" w:rsidRDefault="00071721" w14:paraId="3BC16B59" w14:textId="77777777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A6735E" w:rsidP="00A6735E" w:rsidRDefault="00A6735E" w14:paraId="4BEA1A7B" w14:textId="567A8BD2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</w:p>
    <w:p w:rsidR="00810D0D" w:rsidP="00810D0D" w:rsidRDefault="00810D0D" w14:paraId="114AEFDB" w14:textId="2990553E">
      <w:pPr>
        <w:widowControl/>
        <w:spacing w:line="240" w:lineRule="auto"/>
        <w:ind w:left="720"/>
        <w:rPr>
          <w:rStyle w:val="markedcontent"/>
          <w:rFonts w:ascii="Arial" w:hAnsi="Arial" w:cs="Arial"/>
          <w:sz w:val="25"/>
          <w:szCs w:val="25"/>
          <w:lang w:val="pl-PL"/>
        </w:rPr>
      </w:pPr>
      <w:r w:rsidRPr="00087591">
        <w:rPr>
          <w:lang w:val="pl-PL"/>
        </w:rPr>
        <w:br/>
      </w:r>
    </w:p>
    <w:p w:rsidRPr="00087591" w:rsidR="00087591" w:rsidP="00087591" w:rsidRDefault="00087591" w14:paraId="748322BD" w14:textId="2E2019FF">
      <w:pPr>
        <w:widowControl/>
        <w:spacing w:line="240" w:lineRule="auto"/>
        <w:ind w:left="720"/>
        <w:rPr>
          <w:rFonts w:ascii="Times" w:hAnsi="Times"/>
          <w:i/>
          <w:color w:val="0000FF"/>
          <w:lang w:val="pl-PL"/>
        </w:rPr>
      </w:pPr>
      <w:r w:rsidRPr="00087591">
        <w:rPr>
          <w:lang w:val="pl-PL"/>
        </w:rPr>
        <w:br w:type="page"/>
      </w:r>
    </w:p>
    <w:p w:rsidRPr="00087591" w:rsidR="00870059" w:rsidP="00A32416" w:rsidRDefault="00870059" w14:paraId="6CC86311" w14:textId="77777777">
      <w:pPr>
        <w:pStyle w:val="InfoBlue"/>
        <w:rPr>
          <w:lang w:val="pl-PL"/>
        </w:rPr>
      </w:pPr>
    </w:p>
    <w:p w:rsidRPr="00087591" w:rsidR="00685AA7" w:rsidRDefault="00685AA7" w14:paraId="7CA4AB50" w14:textId="77777777">
      <w:pPr>
        <w:rPr>
          <w:lang w:val="pl-PL"/>
        </w:rPr>
      </w:pPr>
    </w:p>
    <w:p w:rsidRPr="00870059" w:rsidR="00870059" w:rsidP="00870059" w:rsidRDefault="00870059" w14:paraId="544D05A3" w14:textId="77777777">
      <w:pPr>
        <w:pStyle w:val="Tytu"/>
        <w:rPr>
          <w:lang w:val="pl-PL"/>
        </w:rPr>
      </w:pPr>
      <w:r w:rsidRPr="00870059">
        <w:rPr>
          <w:lang w:val="pl-PL"/>
        </w:rPr>
        <w:t>Model przypadków użycia</w:t>
      </w:r>
      <w:r>
        <w:rPr>
          <w:lang w:val="pl-PL"/>
        </w:rPr>
        <w:t xml:space="preserve"> i prototypy interfejsów</w:t>
      </w:r>
    </w:p>
    <w:p w:rsidRPr="00870059" w:rsidR="00685AA7" w:rsidRDefault="00870059" w14:paraId="29DE1582" w14:textId="77777777">
      <w:pPr>
        <w:pStyle w:val="Nagwek1"/>
        <w:rPr>
          <w:lang w:val="pl-PL"/>
        </w:rPr>
      </w:pPr>
      <w:bookmarkStart w:name="_Toc436203377" w:id="0"/>
      <w:bookmarkStart w:name="_Toc452813577" w:id="1"/>
      <w:r w:rsidRPr="00870059">
        <w:rPr>
          <w:lang w:val="pl-PL"/>
        </w:rPr>
        <w:t>Diagram przypadków użycia</w:t>
      </w:r>
    </w:p>
    <w:p w:rsidRPr="00870059" w:rsidR="00870059" w:rsidP="00870059" w:rsidRDefault="00B1162B" w14:paraId="47EBE728" w14:textId="17617462">
      <w:pPr>
        <w:rPr>
          <w:lang w:val="pl-PL"/>
        </w:rPr>
      </w:pPr>
      <w:r>
        <w:rPr>
          <w:noProof/>
        </w:rPr>
        <w:drawing>
          <wp:inline distT="0" distB="0" distL="0" distR="0" wp14:anchorId="74A061DE" wp14:editId="206FE7D5">
            <wp:extent cx="7551420" cy="4856962"/>
            <wp:effectExtent l="0" t="0" r="0" b="1270"/>
            <wp:docPr id="2" name="Image0.png" title="Diagram 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260" cy="48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p w:rsidR="007321CD" w:rsidRDefault="007321CD" w14:paraId="473CD793" w14:textId="77777777">
      <w:pPr>
        <w:widowControl/>
        <w:spacing w:line="240" w:lineRule="auto"/>
        <w:rPr>
          <w:rFonts w:ascii="Arial" w:hAnsi="Arial"/>
          <w:b/>
          <w:sz w:val="24"/>
          <w:lang w:val="pl-PL"/>
        </w:rPr>
      </w:pPr>
      <w:r>
        <w:rPr>
          <w:lang w:val="pl-PL"/>
        </w:rPr>
        <w:br w:type="page"/>
      </w:r>
    </w:p>
    <w:p w:rsidR="00685AA7" w:rsidRDefault="00870059" w14:paraId="400FB595" w14:textId="33B87A69">
      <w:pPr>
        <w:pStyle w:val="Nagwek1"/>
        <w:rPr>
          <w:lang w:val="pl-PL"/>
        </w:rPr>
      </w:pPr>
      <w:r w:rsidRPr="00870059">
        <w:rPr>
          <w:lang w:val="pl-PL"/>
        </w:rPr>
        <w:lastRenderedPageBreak/>
        <w:t>Specyfikacja przypadków użycia</w:t>
      </w:r>
    </w:p>
    <w:p w:rsidR="007321CD" w:rsidP="007321CD" w:rsidRDefault="007321CD" w14:paraId="02C80EAB" w14:textId="77777777">
      <w:pPr>
        <w:pStyle w:val="Nagwek3"/>
        <w:rPr>
          <w:lang w:val="pl-PL"/>
        </w:rPr>
      </w:pPr>
      <w:r>
        <w:rPr>
          <w:lang w:val="pl-PL"/>
        </w:rPr>
        <w:t>Zrealizuj zamówienie, Zapłać online, wybierz sposób dostawy, zapłać przy odbiorze</w:t>
      </w:r>
    </w:p>
    <w:p w:rsidR="00A430FF" w:rsidP="007321CD" w:rsidRDefault="007321CD" w14:paraId="78E97CDB" w14:textId="00BA1B4A">
      <w:pPr>
        <w:pStyle w:val="Nagwek3"/>
        <w:numPr>
          <w:ilvl w:val="0"/>
          <w:numId w:val="0"/>
        </w:numPr>
        <w:ind w:left="720"/>
        <w:rPr>
          <w:lang w:val="pl-PL"/>
        </w:rPr>
      </w:pPr>
      <w:r>
        <w:rPr>
          <w:noProof/>
        </w:rPr>
        <w:drawing>
          <wp:inline distT="0" distB="0" distL="0" distR="0" wp14:anchorId="3C4BD99F" wp14:editId="18E97A83">
            <wp:extent cx="4343400" cy="7326217"/>
            <wp:effectExtent l="0" t="0" r="0" b="8255"/>
            <wp:docPr id="4" name="Image1.png" title="Złóż zamówienie Activity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5364" cy="73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F" w:rsidRDefault="00A430FF" w14:paraId="7EB5843A" w14:textId="77777777">
      <w:pPr>
        <w:widowControl/>
        <w:spacing w:line="240" w:lineRule="auto"/>
        <w:rPr>
          <w:rFonts w:ascii="Arial" w:hAnsi="Arial"/>
          <w:i/>
          <w:lang w:val="pl-PL"/>
        </w:rPr>
      </w:pPr>
      <w:r>
        <w:rPr>
          <w:lang w:val="pl-PL"/>
        </w:rPr>
        <w:br w:type="page"/>
      </w:r>
    </w:p>
    <w:p w:rsidR="007321CD" w:rsidP="007321CD" w:rsidRDefault="007321CD" w14:paraId="74FF49AB" w14:textId="77777777">
      <w:pPr>
        <w:pStyle w:val="Nagwek3"/>
        <w:numPr>
          <w:ilvl w:val="0"/>
          <w:numId w:val="0"/>
        </w:numPr>
        <w:ind w:left="720"/>
        <w:rPr>
          <w:lang w:val="pl-PL"/>
        </w:rPr>
      </w:pPr>
    </w:p>
    <w:p w:rsidR="00870059" w:rsidP="00870059" w:rsidRDefault="00A430FF" w14:paraId="03919F27" w14:textId="5F5F9EAC">
      <w:pPr>
        <w:pStyle w:val="Nagwek3"/>
        <w:rPr>
          <w:lang w:val="pl-PL"/>
        </w:rPr>
      </w:pPr>
      <w:r>
        <w:rPr>
          <w:lang w:val="pl-PL"/>
        </w:rPr>
        <w:t>Wprowadź E-Receptę</w:t>
      </w:r>
    </w:p>
    <w:p w:rsidR="00FB3C29" w:rsidP="00A430FF" w:rsidRDefault="00A430FF" w14:paraId="04933C5D" w14:textId="6141935B">
      <w:pPr>
        <w:rPr>
          <w:lang w:val="pl-PL"/>
        </w:rPr>
      </w:pPr>
      <w:r>
        <w:rPr>
          <w:noProof/>
        </w:rPr>
        <w:drawing>
          <wp:inline distT="0" distB="0" distL="0" distR="0" wp14:anchorId="43717C2E" wp14:editId="6221E71E">
            <wp:extent cx="5943600" cy="4588809"/>
            <wp:effectExtent l="0" t="0" r="0" b="2540"/>
            <wp:docPr id="5" name="Image2.png" title="Wprowadź E-Recepte Activity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29" w:rsidRDefault="00FB3C29" w14:paraId="2BBEEB9E" w14:textId="77777777">
      <w:pPr>
        <w:widowControl/>
        <w:spacing w:line="240" w:lineRule="auto"/>
        <w:rPr>
          <w:lang w:val="pl-PL"/>
        </w:rPr>
      </w:pPr>
      <w:r>
        <w:rPr>
          <w:lang w:val="pl-PL"/>
        </w:rPr>
        <w:br w:type="page"/>
      </w:r>
    </w:p>
    <w:p w:rsidR="00870059" w:rsidP="00A430FF" w:rsidRDefault="00870059" w14:paraId="2C5C053C" w14:textId="77777777">
      <w:pPr>
        <w:rPr>
          <w:lang w:val="pl-PL"/>
        </w:rPr>
      </w:pPr>
    </w:p>
    <w:p w:rsidR="006E6275" w:rsidP="00A430FF" w:rsidRDefault="00A430FF" w14:paraId="1EEE9654" w14:textId="1CA5BD4C">
      <w:pPr>
        <w:pStyle w:val="Nagwek3"/>
      </w:pPr>
      <w:r>
        <w:rPr>
          <w:lang w:val="pl-PL"/>
        </w:rPr>
        <w:t>Złóż reklamację</w:t>
      </w:r>
      <w:r w:rsidRPr="00E512A0" w:rsidR="00E512A0">
        <w:t xml:space="preserve"> </w:t>
      </w:r>
      <w:r w:rsidR="00E512A0">
        <w:rPr>
          <w:noProof/>
        </w:rPr>
        <w:drawing>
          <wp:inline distT="0" distB="0" distL="0" distR="0" wp14:anchorId="3AFB05BA" wp14:editId="2D2E507E">
            <wp:extent cx="5943600" cy="478726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275" w:rsidRDefault="006E6275" w14:paraId="1D5BDC30" w14:textId="77777777">
      <w:pPr>
        <w:widowControl/>
        <w:spacing w:line="240" w:lineRule="auto"/>
        <w:rPr>
          <w:rFonts w:ascii="Arial" w:hAnsi="Arial"/>
          <w:i/>
        </w:rPr>
      </w:pPr>
      <w:r>
        <w:br w:type="page"/>
      </w:r>
    </w:p>
    <w:p w:rsidRPr="006E6275" w:rsidR="006E6275" w:rsidP="00A430FF" w:rsidRDefault="006E6275" w14:paraId="298FFABF" w14:textId="77777777">
      <w:pPr>
        <w:pStyle w:val="Nagwek3"/>
        <w:rPr>
          <w:lang w:val="pl-PL"/>
        </w:rPr>
      </w:pPr>
      <w:proofErr w:type="spellStart"/>
      <w:r>
        <w:lastRenderedPageBreak/>
        <w:t>Obsługa</w:t>
      </w:r>
      <w:proofErr w:type="spellEnd"/>
      <w:r>
        <w:t xml:space="preserve"> </w:t>
      </w:r>
      <w:proofErr w:type="spellStart"/>
      <w:r>
        <w:t>reklamacji</w:t>
      </w:r>
      <w:proofErr w:type="spellEnd"/>
    </w:p>
    <w:p w:rsidR="00A430FF" w:rsidP="006E6275" w:rsidRDefault="00E512A0" w14:paraId="2A20F259" w14:textId="06BD5C70">
      <w:pPr>
        <w:pStyle w:val="Nagwek3"/>
        <w:numPr>
          <w:ilvl w:val="0"/>
          <w:numId w:val="0"/>
        </w:numPr>
        <w:rPr>
          <w:lang w:val="pl-PL"/>
        </w:rPr>
      </w:pPr>
      <w:r>
        <w:rPr>
          <w:noProof/>
        </w:rPr>
        <w:drawing>
          <wp:inline distT="0" distB="0" distL="0" distR="0" wp14:anchorId="4B17908E" wp14:editId="09BF30BC">
            <wp:extent cx="5943600" cy="4752975"/>
            <wp:effectExtent l="0" t="0" r="0" b="571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0FF" w:rsidP="00A430FF" w:rsidRDefault="00A430FF" w14:paraId="3E3FA16F" w14:textId="77777777">
      <w:pPr>
        <w:rPr>
          <w:lang w:val="pl-PL"/>
        </w:rPr>
      </w:pPr>
    </w:p>
    <w:p w:rsidR="006E6275" w:rsidP="006E6275" w:rsidRDefault="00E321BD" w14:paraId="25D44FD1" w14:textId="28F1B295">
      <w:pPr>
        <w:pStyle w:val="Nagwek3"/>
      </w:pPr>
      <w:proofErr w:type="spellStart"/>
      <w:r>
        <w:lastRenderedPageBreak/>
        <w:t>Przeglądanie</w:t>
      </w:r>
      <w:proofErr w:type="spellEnd"/>
      <w:r>
        <w:t xml:space="preserve"> </w:t>
      </w:r>
      <w:proofErr w:type="spellStart"/>
      <w:r>
        <w:t>oferty</w:t>
      </w:r>
      <w:proofErr w:type="spellEnd"/>
    </w:p>
    <w:p w:rsidRPr="00E321BD" w:rsidR="00E321BD" w:rsidP="00E321BD" w:rsidRDefault="00E321BD" w14:paraId="110A56F9" w14:textId="54B737D1">
      <w:pPr>
        <w:rPr>
          <w:lang w:val="pl-PL"/>
        </w:rPr>
      </w:pPr>
      <w:r>
        <w:rPr>
          <w:noProof/>
        </w:rPr>
        <w:drawing>
          <wp:inline distT="0" distB="0" distL="0" distR="0" wp14:anchorId="13E530F5" wp14:editId="038D2665">
            <wp:extent cx="5943600" cy="5070255"/>
            <wp:effectExtent l="0" t="0" r="0" b="0"/>
            <wp:docPr id="1" name="Image0.png" title="Przeglądnie ofer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75" w:rsidP="006E6275" w:rsidRDefault="006E6275" w14:paraId="5C8BBFD7" w14:textId="27C82EE0">
      <w:pPr>
        <w:pStyle w:val="Nagwek3"/>
      </w:pPr>
      <w:proofErr w:type="spellStart"/>
      <w:r>
        <w:lastRenderedPageBreak/>
        <w:t>Obsługa</w:t>
      </w:r>
      <w:proofErr w:type="spellEnd"/>
      <w:r>
        <w:t xml:space="preserve"> </w:t>
      </w:r>
      <w:proofErr w:type="spellStart"/>
      <w:r w:rsidR="00E65A99">
        <w:t>koszyka</w:t>
      </w:r>
      <w:proofErr w:type="spellEnd"/>
    </w:p>
    <w:p w:rsidR="00E65A99" w:rsidP="00E65A99" w:rsidRDefault="00E65A99" w14:paraId="32D71C1E" w14:textId="015E6E30">
      <w:pPr>
        <w:rPr>
          <w:lang w:val="pl-PL"/>
        </w:rPr>
      </w:pPr>
      <w:r>
        <w:rPr>
          <w:noProof/>
        </w:rPr>
        <w:drawing>
          <wp:inline distT="0" distB="0" distL="0" distR="0" wp14:anchorId="1EB5DF43" wp14:editId="5A980FF7">
            <wp:extent cx="5943600" cy="3250785"/>
            <wp:effectExtent l="0" t="0" r="0" b="6985"/>
            <wp:docPr id="8" name="Image1.png" title="Obsługa koszy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65A99" w:rsidR="00E65A99" w:rsidP="00E65A99" w:rsidRDefault="00E65A99" w14:paraId="77B00C47" w14:textId="77777777">
      <w:pPr>
        <w:rPr>
          <w:lang w:val="pl-PL"/>
        </w:rPr>
      </w:pPr>
    </w:p>
    <w:p w:rsidRPr="006E6275" w:rsidR="006E6275" w:rsidP="00A430FF" w:rsidRDefault="006E6275" w14:paraId="13C56CBD" w14:textId="77777777">
      <w:pPr>
        <w:rPr>
          <w:b/>
          <w:bCs/>
          <w:lang w:val="pl-PL"/>
        </w:rPr>
      </w:pPr>
    </w:p>
    <w:p w:rsidR="00870059" w:rsidP="00870059" w:rsidRDefault="00870059" w14:paraId="1F7F812C" w14:textId="77777777">
      <w:pPr>
        <w:pStyle w:val="Nagwek1"/>
        <w:rPr>
          <w:lang w:val="pl-PL"/>
        </w:rPr>
      </w:pPr>
      <w:r>
        <w:rPr>
          <w:lang w:val="pl-PL"/>
        </w:rPr>
        <w:t>Prototyp interfejsu</w:t>
      </w:r>
    </w:p>
    <w:p w:rsidR="00870059" w:rsidP="00870059" w:rsidRDefault="002C75B0" w14:paraId="798B301A" w14:textId="0B11AC7A">
      <w:pPr>
        <w:pStyle w:val="Nagwek3"/>
        <w:rPr>
          <w:lang w:val="pl-PL"/>
        </w:rPr>
      </w:pPr>
      <w:r>
        <w:rPr>
          <w:lang w:val="pl-PL"/>
        </w:rPr>
        <w:t>Zrealizuj zamówienie, Zapłać online, wybierz sposób dostawy, zapłać przy odbiorze</w:t>
      </w:r>
    </w:p>
    <w:p w:rsidR="00553256" w:rsidP="00553256" w:rsidRDefault="006B2699" w14:paraId="6F23547B" w14:textId="24D79E00">
      <w:pPr>
        <w:pStyle w:val="Nagwek3"/>
        <w:numPr>
          <w:ilvl w:val="0"/>
          <w:numId w:val="0"/>
        </w:numPr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8A4070D" wp14:editId="2E3974A3">
            <wp:extent cx="5943600" cy="3345180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7C4C3904" wp14:editId="74B65A84">
            <wp:extent cx="5943600" cy="3345180"/>
            <wp:effectExtent l="0" t="0" r="0" b="762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12F567" wp14:editId="1D03D455">
            <wp:extent cx="5943600" cy="3345180"/>
            <wp:effectExtent l="0" t="0" r="0" b="762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7342B584" wp14:editId="06DF71D1">
            <wp:extent cx="5943600" cy="3345180"/>
            <wp:effectExtent l="0" t="0" r="0" b="762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D7A83C0" wp14:editId="70531D44">
            <wp:extent cx="5943600" cy="3345180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30C4F352" wp14:editId="05E77EFE">
            <wp:extent cx="5943600" cy="3345180"/>
            <wp:effectExtent l="0" t="0" r="0" b="762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7071C22" wp14:editId="42C24163">
            <wp:extent cx="5943600" cy="3345180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265D299B" wp14:editId="3508B3FF">
            <wp:extent cx="5943600" cy="3345180"/>
            <wp:effectExtent l="0" t="0" r="0" b="762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3F23415" wp14:editId="4C0F59B8">
            <wp:extent cx="5943600" cy="3345180"/>
            <wp:effectExtent l="0" t="0" r="0" b="762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35E6C456" wp14:editId="725BE8FD">
            <wp:extent cx="5943600" cy="33451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51E6B21" wp14:editId="3D54EFD0">
            <wp:extent cx="5943600" cy="3345180"/>
            <wp:effectExtent l="0" t="0" r="0" b="762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6002AAC5" wp14:editId="32F48A31">
            <wp:extent cx="5943600" cy="3345180"/>
            <wp:effectExtent l="0" t="0" r="0" b="762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470B1F4" wp14:editId="60D8BD91">
            <wp:extent cx="5943600" cy="3345180"/>
            <wp:effectExtent l="0" t="0" r="0" b="762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60D98B27" wp14:editId="46E03D08">
            <wp:extent cx="5943600" cy="3345180"/>
            <wp:effectExtent l="0" t="0" r="0" b="762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78B8775" wp14:editId="1C717368">
            <wp:extent cx="5943600" cy="3345180"/>
            <wp:effectExtent l="0" t="0" r="0" b="762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2D607CBA" wp14:editId="75CBD671">
            <wp:extent cx="5943600" cy="3345180"/>
            <wp:effectExtent l="0" t="0" r="0" b="762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85D8AC0" wp14:editId="1190C70D">
            <wp:extent cx="5943600" cy="3345180"/>
            <wp:effectExtent l="0" t="0" r="0" b="762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4AC71C10" wp14:editId="79008ABE">
            <wp:extent cx="5943600" cy="3345180"/>
            <wp:effectExtent l="0" t="0" r="0" b="762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059" w:rsidP="00870059" w:rsidRDefault="006721AF" w14:paraId="6F0EA05E" w14:textId="64B86F41">
      <w:pPr>
        <w:pStyle w:val="Nagwek3"/>
        <w:rPr>
          <w:lang w:val="pl-PL"/>
        </w:rPr>
      </w:pPr>
      <w:r>
        <w:rPr>
          <w:lang w:val="pl-PL"/>
        </w:rPr>
        <w:t>Wprowadź E-</w:t>
      </w:r>
      <w:proofErr w:type="spellStart"/>
      <w:r>
        <w:rPr>
          <w:lang w:val="pl-PL"/>
        </w:rPr>
        <w:t>Recepte</w:t>
      </w:r>
      <w:proofErr w:type="spellEnd"/>
    </w:p>
    <w:p w:rsidR="00685AA7" w:rsidP="002829D1" w:rsidRDefault="002829D1" w14:paraId="246F259E" w14:textId="76389668">
      <w:pPr>
        <w:pStyle w:val="Nagwek3"/>
        <w:numPr>
          <w:ilvl w:val="0"/>
          <w:numId w:val="0"/>
        </w:numPr>
        <w:ind w:left="720"/>
      </w:pPr>
      <w:r>
        <w:rPr>
          <w:rFonts w:ascii="Times" w:hAnsi="Times"/>
          <w:b/>
          <w:bCs/>
          <w:noProof/>
          <w:color w:val="0000FF"/>
        </w:rPr>
        <w:drawing>
          <wp:inline distT="0" distB="0" distL="0" distR="0" wp14:anchorId="72EEBFA5" wp14:editId="1D0DB687">
            <wp:extent cx="5943600" cy="3345180"/>
            <wp:effectExtent l="0" t="0" r="0" b="762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DAD04" wp14:editId="394B0F02">
            <wp:extent cx="5943600" cy="3345180"/>
            <wp:effectExtent l="0" t="0" r="0" b="762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B636B" wp14:editId="4D314846">
            <wp:extent cx="5943600" cy="3345180"/>
            <wp:effectExtent l="0" t="0" r="0" b="762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54E12" wp14:editId="21FDA450">
            <wp:extent cx="5943600" cy="3345180"/>
            <wp:effectExtent l="0" t="0" r="0" b="762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64184" wp14:editId="54E8FD5E">
            <wp:extent cx="5943600" cy="3345180"/>
            <wp:effectExtent l="0" t="0" r="0" b="762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F0845" wp14:editId="5A0E3CE5">
            <wp:extent cx="5943600" cy="3345180"/>
            <wp:effectExtent l="0" t="0" r="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ABA88" wp14:editId="73845385">
            <wp:extent cx="5943600" cy="3345180"/>
            <wp:effectExtent l="0" t="0" r="0" b="762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36044" wp14:editId="6F913803">
            <wp:extent cx="5943600" cy="3345180"/>
            <wp:effectExtent l="0" t="0" r="0" b="762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AB65C" wp14:editId="62DC84DA">
            <wp:extent cx="5943600" cy="3345180"/>
            <wp:effectExtent l="0" t="0" r="0" b="762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9D1" w:rsidRDefault="002829D1" w14:paraId="326EE3DE" w14:textId="273AEB3D">
      <w:pPr>
        <w:widowControl/>
        <w:spacing w:line="240" w:lineRule="auto"/>
      </w:pPr>
      <w:r>
        <w:br w:type="page"/>
      </w:r>
    </w:p>
    <w:p w:rsidRPr="005C282D" w:rsidR="005C282D" w:rsidP="005C282D" w:rsidRDefault="002829D1" w14:paraId="08C9C48F" w14:textId="0A3D8277">
      <w:pPr>
        <w:pStyle w:val="Nagwek3"/>
        <w:rPr>
          <w:lang w:val="pl-PL"/>
        </w:rPr>
      </w:pPr>
      <w:r>
        <w:rPr>
          <w:lang w:val="pl-PL"/>
        </w:rPr>
        <w:lastRenderedPageBreak/>
        <w:t>Złóż reklamację</w:t>
      </w:r>
    </w:p>
    <w:p w:rsidR="002829D1" w:rsidP="005C282D" w:rsidRDefault="005C282D" w14:paraId="5557B380" w14:textId="106B8B40">
      <w:pPr>
        <w:pStyle w:val="Nagwek3"/>
        <w:numPr>
          <w:ilvl w:val="0"/>
          <w:numId w:val="0"/>
        </w:numPr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3B6412" wp14:editId="0667CDA1">
            <wp:extent cx="5943600" cy="3345180"/>
            <wp:effectExtent l="0" t="0" r="0" b="762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7B33E8F" wp14:editId="1FBBC060">
            <wp:extent cx="5943600" cy="3345180"/>
            <wp:effectExtent l="0" t="0" r="0" b="762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9D1" w:rsidP="002829D1" w:rsidRDefault="002829D1" w14:paraId="1A5F4E9E" w14:textId="77777777"/>
    <w:p w:rsidR="005C282D" w:rsidP="005C282D" w:rsidRDefault="005C282D" w14:paraId="70411993" w14:textId="4F905217">
      <w:pPr>
        <w:pStyle w:val="Nagwek3"/>
        <w:rPr>
          <w:lang w:val="pl-PL"/>
        </w:rPr>
      </w:pPr>
      <w:r>
        <w:rPr>
          <w:lang w:val="pl-PL"/>
        </w:rPr>
        <w:lastRenderedPageBreak/>
        <w:t>Obsłuż reklamację</w:t>
      </w:r>
    </w:p>
    <w:p w:rsidRPr="005C282D" w:rsidR="005C282D" w:rsidP="005C282D" w:rsidRDefault="00267E9D" w14:paraId="10DCCE6A" w14:textId="473E541C">
      <w:pPr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2202094" wp14:editId="70768305">
            <wp:extent cx="5943600" cy="3345180"/>
            <wp:effectExtent l="0" t="0" r="0" b="762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628B981" wp14:editId="1AD249AB">
            <wp:extent cx="5943600" cy="3345180"/>
            <wp:effectExtent l="0" t="0" r="0" b="762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lastRenderedPageBreak/>
        <w:drawing>
          <wp:inline distT="0" distB="0" distL="0" distR="0" wp14:anchorId="75C5156E" wp14:editId="4943C08A">
            <wp:extent cx="5943600" cy="3345180"/>
            <wp:effectExtent l="0" t="0" r="0" b="762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829D1" w:rsidR="002829D1" w:rsidP="002829D1" w:rsidRDefault="002829D1" w14:paraId="3C22FF97" w14:textId="77777777"/>
    <w:p w:rsidR="00267E9D" w:rsidP="00A32416" w:rsidRDefault="00267E9D" w14:paraId="1933E6AB" w14:textId="77777777">
      <w:pPr>
        <w:pStyle w:val="Tytu"/>
      </w:pPr>
    </w:p>
    <w:p w:rsidR="000D5417" w:rsidP="000D5417" w:rsidRDefault="000D5417" w14:paraId="67B9E5C4" w14:textId="6677BF31">
      <w:pPr>
        <w:pStyle w:val="Nagwek3"/>
      </w:pPr>
      <w:proofErr w:type="spellStart"/>
      <w:r>
        <w:t>Przeglądanie</w:t>
      </w:r>
      <w:proofErr w:type="spellEnd"/>
      <w:r>
        <w:t xml:space="preserve"> </w:t>
      </w:r>
      <w:proofErr w:type="spellStart"/>
      <w:r>
        <w:t>oferty</w:t>
      </w:r>
      <w:proofErr w:type="spellEnd"/>
      <w:r w:rsidR="003341CB">
        <w:t xml:space="preserve">, </w:t>
      </w:r>
      <w:proofErr w:type="spellStart"/>
      <w:r w:rsidR="003341CB">
        <w:t>Obsługa</w:t>
      </w:r>
      <w:proofErr w:type="spellEnd"/>
      <w:r w:rsidR="003341CB">
        <w:t xml:space="preserve"> </w:t>
      </w:r>
      <w:proofErr w:type="spellStart"/>
      <w:r w:rsidR="003341CB">
        <w:t>Koszyka</w:t>
      </w:r>
      <w:proofErr w:type="spellEnd"/>
    </w:p>
    <w:p w:rsidR="0094244C" w:rsidP="0094244C" w:rsidRDefault="0094244C" w14:paraId="1284BF1C" w14:textId="77777777">
      <w:pPr>
        <w:pStyle w:val="Description"/>
      </w:pPr>
      <w:r>
        <w:rPr>
          <w:noProof/>
        </w:rPr>
        <w:drawing>
          <wp:inline distT="0" distB="0" distL="0" distR="0" wp14:anchorId="10EE774B" wp14:editId="2763207C">
            <wp:extent cx="6329045" cy="356235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44C" w:rsidP="0094244C" w:rsidRDefault="0094244C" w14:paraId="09A44E92" w14:textId="77777777">
      <w:pPr>
        <w:pStyle w:val="Description"/>
      </w:pPr>
    </w:p>
    <w:p w:rsidR="0094244C" w:rsidP="0094244C" w:rsidRDefault="0094244C" w14:paraId="7F66EFC2" w14:textId="77777777">
      <w:pPr>
        <w:pStyle w:val="Description"/>
      </w:pPr>
    </w:p>
    <w:p w:rsidR="0094244C" w:rsidP="0094244C" w:rsidRDefault="0094244C" w14:paraId="2B08D293" w14:textId="77777777">
      <w:pPr>
        <w:pStyle w:val="Description"/>
      </w:pPr>
    </w:p>
    <w:p w:rsidR="0094244C" w:rsidP="0094244C" w:rsidRDefault="0094244C" w14:paraId="0C8316DD" w14:textId="77777777">
      <w:pPr>
        <w:pStyle w:val="Description"/>
      </w:pPr>
    </w:p>
    <w:p w:rsidR="0094244C" w:rsidP="0094244C" w:rsidRDefault="0094244C" w14:paraId="69ABB9F2" w14:textId="77777777">
      <w:pPr>
        <w:pStyle w:val="Description"/>
      </w:pPr>
    </w:p>
    <w:p w:rsidR="000D5417" w:rsidP="00821E3A" w:rsidRDefault="0094244C" w14:paraId="357D4CAA" w14:textId="113C2731">
      <w:pPr>
        <w:pStyle w:val="Description"/>
      </w:pPr>
      <w:r>
        <w:rPr>
          <w:noProof/>
        </w:rPr>
        <w:drawing>
          <wp:inline distT="0" distB="0" distL="0" distR="0" wp14:anchorId="20E1FD48" wp14:editId="18BE6A88">
            <wp:extent cx="6329045" cy="3562350"/>
            <wp:effectExtent l="0" t="0" r="0" b="0"/>
            <wp:docPr id="42" name="Obraz 4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44C" w:rsidP="000D5417" w:rsidRDefault="00262C1F" w14:paraId="66DEFDFF" w14:textId="6C069AF0">
      <w:r>
        <w:rPr>
          <w:noProof/>
        </w:rPr>
        <w:drawing>
          <wp:inline distT="0" distB="0" distL="0" distR="0" wp14:anchorId="5472CE1D" wp14:editId="342E0EC1">
            <wp:extent cx="5943600" cy="3345399"/>
            <wp:effectExtent l="0" t="0" r="0" b="7620"/>
            <wp:docPr id="43" name="Obraz 4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3A" w:rsidP="00821E3A" w:rsidRDefault="00821E3A" w14:paraId="3747B057" w14:textId="77777777">
      <w:pPr>
        <w:pStyle w:val="Description"/>
      </w:pPr>
      <w:r>
        <w:rPr>
          <w:noProof/>
        </w:rPr>
        <w:lastRenderedPageBreak/>
        <w:drawing>
          <wp:inline distT="0" distB="0" distL="0" distR="0" wp14:anchorId="0E93DC42" wp14:editId="59757CA2">
            <wp:extent cx="6329045" cy="3562350"/>
            <wp:effectExtent l="0" t="0" r="0" b="0"/>
            <wp:docPr id="44" name="Obraz 4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3A" w:rsidP="00821E3A" w:rsidRDefault="00821E3A" w14:paraId="2CDECBB8" w14:textId="3E803347">
      <w:pPr>
        <w:pStyle w:val="Description"/>
      </w:pPr>
      <w:r>
        <w:rPr>
          <w:noProof/>
        </w:rPr>
        <w:drawing>
          <wp:inline distT="0" distB="0" distL="0" distR="0" wp14:anchorId="0B3B3696" wp14:editId="79A9C2E6">
            <wp:extent cx="6329045" cy="3562350"/>
            <wp:effectExtent l="0" t="0" r="0" b="0"/>
            <wp:docPr id="45" name="Obraz 4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3A" w:rsidP="00821E3A" w:rsidRDefault="00821E3A" w14:paraId="7A3A272F" w14:textId="77777777">
      <w:pPr>
        <w:pStyle w:val="Description"/>
      </w:pPr>
    </w:p>
    <w:p w:rsidR="00821E3A" w:rsidP="00821E3A" w:rsidRDefault="00821E3A" w14:paraId="23FE3202" w14:textId="77777777">
      <w:pPr>
        <w:pStyle w:val="Description"/>
      </w:pPr>
    </w:p>
    <w:p w:rsidR="00821E3A" w:rsidP="00821E3A" w:rsidRDefault="00821E3A" w14:paraId="1E1C6857" w14:textId="77777777">
      <w:pPr>
        <w:pStyle w:val="Description"/>
      </w:pPr>
    </w:p>
    <w:p w:rsidR="00821E3A" w:rsidP="00821E3A" w:rsidRDefault="00821E3A" w14:paraId="49C16C99" w14:textId="68C43C58">
      <w:pPr>
        <w:pStyle w:val="Description"/>
      </w:pPr>
      <w:r>
        <w:rPr>
          <w:noProof/>
        </w:rPr>
        <w:lastRenderedPageBreak/>
        <w:drawing>
          <wp:inline distT="0" distB="0" distL="0" distR="0" wp14:anchorId="00A6EA6B" wp14:editId="1E7BBDE6">
            <wp:extent cx="6329045" cy="3562350"/>
            <wp:effectExtent l="0" t="0" r="0" b="0"/>
            <wp:docPr id="46" name="Obraz 4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3A" w:rsidP="00821E3A" w:rsidRDefault="00821E3A" w14:paraId="49D977CA" w14:textId="3770AB31">
      <w:pPr>
        <w:pStyle w:val="Description"/>
      </w:pPr>
      <w:r>
        <w:rPr>
          <w:noProof/>
        </w:rPr>
        <w:drawing>
          <wp:inline distT="0" distB="0" distL="0" distR="0" wp14:anchorId="0C30EEC9" wp14:editId="4C4545E9">
            <wp:extent cx="6329045" cy="3562350"/>
            <wp:effectExtent l="0" t="0" r="0" b="0"/>
            <wp:docPr id="47" name="Obraz 47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3A" w:rsidP="00821E3A" w:rsidRDefault="00821E3A" w14:paraId="3F574E68" w14:textId="1AF73DAB">
      <w:pPr>
        <w:pStyle w:val="Description"/>
      </w:pPr>
      <w:r>
        <w:rPr>
          <w:noProof/>
        </w:rPr>
        <w:lastRenderedPageBreak/>
        <w:drawing>
          <wp:inline distT="0" distB="0" distL="0" distR="0" wp14:anchorId="1897D646" wp14:editId="1403F654">
            <wp:extent cx="6329045" cy="3562350"/>
            <wp:effectExtent l="0" t="0" r="0" b="0"/>
            <wp:docPr id="48" name="Obraz 4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3A" w:rsidP="00821E3A" w:rsidRDefault="00821E3A" w14:paraId="1367C240" w14:textId="77777777">
      <w:pPr>
        <w:pStyle w:val="Description"/>
      </w:pPr>
      <w:r>
        <w:rPr>
          <w:noProof/>
        </w:rPr>
        <w:drawing>
          <wp:inline distT="0" distB="0" distL="0" distR="0" wp14:anchorId="770D9F26" wp14:editId="609F5C34">
            <wp:extent cx="6329045" cy="356235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D5417" w:rsidR="00262C1F" w:rsidP="000D5417" w:rsidRDefault="00262C1F" w14:paraId="16EFDEC2" w14:textId="77777777"/>
    <w:p w:rsidR="00821E3A" w:rsidRDefault="00821E3A" w14:paraId="5F338F22" w14:textId="77777777">
      <w:pPr>
        <w:widowControl/>
        <w:spacing w:line="240" w:lineRule="auto"/>
        <w:rPr>
          <w:rFonts w:ascii="Arial" w:hAnsi="Arial"/>
          <w:b/>
          <w:sz w:val="36"/>
        </w:rPr>
      </w:pPr>
      <w:r>
        <w:br w:type="page"/>
      </w:r>
    </w:p>
    <w:p w:rsidR="00A32416" w:rsidP="00A32416" w:rsidRDefault="00870059" w14:paraId="5702F6D0" w14:textId="1A057A5A">
      <w:pPr>
        <w:pStyle w:val="Tytu"/>
      </w:pPr>
      <w:r w:rsidRPr="00870059">
        <w:lastRenderedPageBreak/>
        <w:t xml:space="preserve">Model </w:t>
      </w:r>
      <w:proofErr w:type="spellStart"/>
      <w:r w:rsidRPr="00870059">
        <w:t>informacyjny</w:t>
      </w:r>
      <w:proofErr w:type="spellEnd"/>
    </w:p>
    <w:p w:rsidR="00851D1F" w:rsidRDefault="00A32416" w14:paraId="12C8C8F1" w14:textId="1DF028C0">
      <w:pPr>
        <w:widowControl/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AD466E1" wp14:editId="051ACBC4">
            <wp:simplePos x="0" y="0"/>
            <wp:positionH relativeFrom="margin">
              <wp:align>center</wp:align>
            </wp:positionH>
            <wp:positionV relativeFrom="paragraph">
              <wp:posOffset>139238</wp:posOffset>
            </wp:positionV>
            <wp:extent cx="7118350" cy="4189095"/>
            <wp:effectExtent l="0" t="0" r="6350" b="0"/>
            <wp:wrapTopAndBottom/>
            <wp:docPr id="3" name="Image1.png" title="Model Informacyj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D1F">
        <w:br w:type="page"/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3528"/>
        <w:gridCol w:w="5102"/>
      </w:tblGrid>
      <w:tr w:rsidRPr="00311BE7" w:rsidR="007A2BBF" w:rsidTr="00CF0559" w14:paraId="7D2BA6B0" w14:textId="737D100A">
        <w:tc>
          <w:tcPr>
            <w:tcW w:w="3528" w:type="dxa"/>
          </w:tcPr>
          <w:p w:rsidRPr="004655AC" w:rsidR="007A2BBF" w:rsidP="00410E53" w:rsidRDefault="007A2BBF" w14:paraId="13F78AAE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lastRenderedPageBreak/>
              <w:t>Każde zamówienie musi być dostarczone w przeciągu 7 dni roboczych od złożenia.</w:t>
            </w:r>
          </w:p>
        </w:tc>
        <w:tc>
          <w:tcPr>
            <w:tcW w:w="5102" w:type="dxa"/>
          </w:tcPr>
          <w:p w:rsidR="00AF5B3F" w:rsidP="00410E53" w:rsidRDefault="00AF5B3F" w14:paraId="1667EC10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Zamówienie </w:t>
            </w:r>
            <w:proofErr w:type="spellStart"/>
            <w:r>
              <w:rPr>
                <w:lang w:val="pl-PL"/>
              </w:rPr>
              <w:t>inv</w:t>
            </w:r>
            <w:proofErr w:type="spellEnd"/>
            <w:r>
              <w:rPr>
                <w:lang w:val="pl-PL"/>
              </w:rPr>
              <w:t xml:space="preserve">: </w:t>
            </w:r>
          </w:p>
          <w:p w:rsidR="00AF5B3F" w:rsidP="00410E53" w:rsidRDefault="00AF5B3F" w14:paraId="1FDD3E28" w14:textId="55173824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 </w:t>
            </w:r>
            <w:proofErr w:type="spellStart"/>
            <w:r w:rsidR="00A527E0">
              <w:rPr>
                <w:lang w:val="pl-PL"/>
              </w:rPr>
              <w:t>self.dataDostarczenia</w:t>
            </w:r>
            <w:proofErr w:type="spellEnd"/>
            <w:r w:rsidR="00A527E0">
              <w:rPr>
                <w:lang w:val="pl-PL"/>
              </w:rPr>
              <w:t xml:space="preserve"> - </w:t>
            </w:r>
            <w:proofErr w:type="spellStart"/>
            <w:r w:rsidR="0026475D">
              <w:rPr>
                <w:lang w:val="pl-PL"/>
              </w:rPr>
              <w:t>self.</w:t>
            </w:r>
            <w:r w:rsidR="00A527E0">
              <w:rPr>
                <w:lang w:val="pl-PL"/>
              </w:rPr>
              <w:t>dataNadania</w:t>
            </w:r>
            <w:proofErr w:type="spellEnd"/>
            <w:r w:rsidR="00A527E0">
              <w:rPr>
                <w:lang w:val="pl-PL"/>
              </w:rPr>
              <w:t xml:space="preserve"> &lt; </w:t>
            </w:r>
            <w:proofErr w:type="spellStart"/>
            <w:r w:rsidR="00A527E0">
              <w:rPr>
                <w:lang w:val="pl-PL"/>
              </w:rPr>
              <w:t>days</w:t>
            </w:r>
            <w:proofErr w:type="spellEnd"/>
            <w:r w:rsidR="00A527E0">
              <w:rPr>
                <w:lang w:val="pl-PL"/>
              </w:rPr>
              <w:t>(7)</w:t>
            </w:r>
          </w:p>
        </w:tc>
      </w:tr>
      <w:tr w:rsidRPr="00851D1F" w:rsidR="007A2BBF" w:rsidTr="00CF0559" w14:paraId="607A75C5" w14:textId="152D74D2">
        <w:tc>
          <w:tcPr>
            <w:tcW w:w="3528" w:type="dxa"/>
          </w:tcPr>
          <w:p w:rsidRPr="004655AC" w:rsidR="007A2BBF" w:rsidP="00410E53" w:rsidRDefault="007A2BBF" w14:paraId="0EA6ADC5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Każdy klient musi mieć konto w systemie aby dokonywać zamówień.</w:t>
            </w:r>
          </w:p>
        </w:tc>
        <w:tc>
          <w:tcPr>
            <w:tcW w:w="5102" w:type="dxa"/>
          </w:tcPr>
          <w:p w:rsidRPr="006D4D59" w:rsidR="007A2BBF" w:rsidP="00410E53" w:rsidRDefault="006B36C7" w14:paraId="6593E1A8" w14:textId="77777777">
            <w:pPr>
              <w:pStyle w:val="Tekstpodstawowy"/>
              <w:ind w:left="0"/>
              <w:rPr>
                <w:lang w:val="en-GB"/>
              </w:rPr>
            </w:pPr>
            <w:r w:rsidRPr="006D4D59">
              <w:rPr>
                <w:lang w:val="en-GB"/>
              </w:rPr>
              <w:t xml:space="preserve">context </w:t>
            </w:r>
            <w:proofErr w:type="spellStart"/>
            <w:r w:rsidRPr="006D4D59">
              <w:rPr>
                <w:lang w:val="en-GB"/>
              </w:rPr>
              <w:t>Klient</w:t>
            </w:r>
            <w:proofErr w:type="spellEnd"/>
            <w:r w:rsidRPr="006D4D59">
              <w:rPr>
                <w:lang w:val="en-GB"/>
              </w:rPr>
              <w:t xml:space="preserve"> </w:t>
            </w:r>
            <w:proofErr w:type="spellStart"/>
            <w:r w:rsidRPr="006D4D59">
              <w:rPr>
                <w:lang w:val="en-GB"/>
              </w:rPr>
              <w:t>inv</w:t>
            </w:r>
            <w:proofErr w:type="spellEnd"/>
            <w:r w:rsidRPr="006D4D59">
              <w:rPr>
                <w:lang w:val="en-GB"/>
              </w:rPr>
              <w:t>:</w:t>
            </w:r>
          </w:p>
          <w:p w:rsidR="00505554" w:rsidP="00410E53" w:rsidRDefault="006B36C7" w14:paraId="76D36238" w14:textId="77777777">
            <w:pPr>
              <w:pStyle w:val="Tekstpodstawowy"/>
              <w:ind w:left="0"/>
            </w:pPr>
            <w:r w:rsidRPr="006B36C7">
              <w:t xml:space="preserve">    </w:t>
            </w:r>
            <w:proofErr w:type="spellStart"/>
            <w:r w:rsidRPr="006B36C7">
              <w:t>self.login</w:t>
            </w:r>
            <w:proofErr w:type="spellEnd"/>
            <w:r w:rsidR="00505554">
              <w:t xml:space="preserve"> &lt;&gt;</w:t>
            </w:r>
            <w:r w:rsidRPr="006B36C7">
              <w:t xml:space="preserve"> null </w:t>
            </w:r>
          </w:p>
          <w:p w:rsidR="006B36C7" w:rsidP="00410E53" w:rsidRDefault="00505554" w14:paraId="7782EA1D" w14:textId="77777777">
            <w:pPr>
              <w:pStyle w:val="Tekstpodstawowy"/>
              <w:ind w:left="0"/>
            </w:pPr>
            <w:r>
              <w:t xml:space="preserve">    </w:t>
            </w:r>
            <w:proofErr w:type="spellStart"/>
            <w:r w:rsidRPr="006B36C7" w:rsidR="006B36C7">
              <w:t>s</w:t>
            </w:r>
            <w:r w:rsidR="006B36C7">
              <w:t>elf.password</w:t>
            </w:r>
            <w:proofErr w:type="spellEnd"/>
            <w:r w:rsidR="006B36C7">
              <w:t xml:space="preserve"> </w:t>
            </w:r>
            <w:r>
              <w:t>&lt;&gt;</w:t>
            </w:r>
            <w:r w:rsidR="006B36C7">
              <w:t xml:space="preserve"> null</w:t>
            </w:r>
          </w:p>
          <w:p w:rsidRPr="006B36C7" w:rsidR="00505554" w:rsidP="00410E53" w:rsidRDefault="00505554" w14:paraId="0BE75B88" w14:textId="69EB0A09">
            <w:pPr>
              <w:pStyle w:val="Tekstpodstawowy"/>
              <w:ind w:left="0"/>
            </w:pPr>
            <w:r>
              <w:t xml:space="preserve">    </w:t>
            </w:r>
            <w:proofErr w:type="spellStart"/>
            <w:r>
              <w:t>self.email</w:t>
            </w:r>
            <w:proofErr w:type="spellEnd"/>
            <w:r>
              <w:t xml:space="preserve"> &lt;&gt; null</w:t>
            </w:r>
          </w:p>
        </w:tc>
      </w:tr>
      <w:tr w:rsidRPr="00851D1F" w:rsidR="007A2BBF" w:rsidTr="00CF0559" w14:paraId="68C7DCA0" w14:textId="3C5C1A43">
        <w:tc>
          <w:tcPr>
            <w:tcW w:w="3528" w:type="dxa"/>
          </w:tcPr>
          <w:p w:rsidRPr="004655AC" w:rsidR="007A2BBF" w:rsidP="00410E53" w:rsidRDefault="007A2BBF" w14:paraId="5504E473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Firma kurierska musi mieć podpisaną umowę z apteką.</w:t>
            </w:r>
          </w:p>
        </w:tc>
        <w:tc>
          <w:tcPr>
            <w:tcW w:w="5102" w:type="dxa"/>
          </w:tcPr>
          <w:p w:rsidRPr="00E1297B" w:rsidR="007A2BBF" w:rsidP="00410E53" w:rsidRDefault="00505554" w14:paraId="68F4A2E1" w14:textId="6BC1EEFF">
            <w:pPr>
              <w:pStyle w:val="Tekstpodstawowy"/>
              <w:ind w:left="0"/>
            </w:pPr>
            <w:r w:rsidRPr="00E1297B">
              <w:t xml:space="preserve">context </w:t>
            </w:r>
            <w:proofErr w:type="spellStart"/>
            <w:r w:rsidRPr="00E1297B">
              <w:t>Apteka</w:t>
            </w:r>
            <w:proofErr w:type="spellEnd"/>
            <w:r w:rsidR="00C21168">
              <w:t xml:space="preserve"> inv:</w:t>
            </w:r>
          </w:p>
          <w:p w:rsidRPr="00E1297B" w:rsidR="00E1297B" w:rsidP="00410E53" w:rsidRDefault="00E1297B" w14:paraId="34685EB9" w14:textId="519D8AFE">
            <w:pPr>
              <w:pStyle w:val="Tekstpodstawowy"/>
              <w:ind w:left="0"/>
            </w:pPr>
            <w:r w:rsidRPr="00E1297B">
              <w:t xml:space="preserve">   </w:t>
            </w:r>
            <w:proofErr w:type="spellStart"/>
            <w:r w:rsidRPr="00E1297B">
              <w:t>self.firmaKurierska</w:t>
            </w:r>
            <w:proofErr w:type="spellEnd"/>
            <w:r w:rsidRPr="00E1297B">
              <w:t xml:space="preserve"> </w:t>
            </w:r>
            <w:r>
              <w:t>&lt;&gt; null</w:t>
            </w:r>
          </w:p>
        </w:tc>
      </w:tr>
      <w:tr w:rsidRPr="002C23FD" w:rsidR="007A2BBF" w:rsidTr="00CF0559" w14:paraId="5BEE323B" w14:textId="0770919E">
        <w:tc>
          <w:tcPr>
            <w:tcW w:w="3528" w:type="dxa"/>
          </w:tcPr>
          <w:p w:rsidRPr="004655AC" w:rsidR="007A2BBF" w:rsidP="00410E53" w:rsidRDefault="007A2BBF" w14:paraId="5667C894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Każda reklamacja musi wynikać z konkretnego powodu zapisanego w regulaminie.</w:t>
            </w:r>
          </w:p>
        </w:tc>
        <w:tc>
          <w:tcPr>
            <w:tcW w:w="5102" w:type="dxa"/>
          </w:tcPr>
          <w:p w:rsidR="007A2BBF" w:rsidP="00410E53" w:rsidRDefault="00505554" w14:paraId="5674BFFD" w14:textId="5844CE95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</w:t>
            </w:r>
            <w:proofErr w:type="spellStart"/>
            <w:r w:rsidR="002C23FD">
              <w:rPr>
                <w:lang w:val="pl-PL"/>
              </w:rPr>
              <w:t>rekl</w:t>
            </w:r>
            <w:proofErr w:type="spellEnd"/>
            <w:r w:rsidR="002C23FD">
              <w:rPr>
                <w:lang w:val="pl-PL"/>
              </w:rPr>
              <w:t xml:space="preserve">: </w:t>
            </w:r>
            <w:r>
              <w:rPr>
                <w:lang w:val="pl-PL"/>
              </w:rPr>
              <w:t>Reklamacja:</w:t>
            </w:r>
          </w:p>
          <w:p w:rsidR="002C23FD" w:rsidP="00410E53" w:rsidRDefault="002C23FD" w14:paraId="36CC3529" w14:textId="4AF16EC2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powód: Powód Reklamacji</w:t>
            </w:r>
            <w:r w:rsidR="00C21168">
              <w:rPr>
                <w:lang w:val="pl-PL"/>
              </w:rPr>
              <w:t xml:space="preserve"> </w:t>
            </w:r>
            <w:proofErr w:type="spellStart"/>
            <w:r w:rsidR="00C21168">
              <w:rPr>
                <w:lang w:val="pl-PL"/>
              </w:rPr>
              <w:t>inv</w:t>
            </w:r>
            <w:proofErr w:type="spellEnd"/>
            <w:r w:rsidR="00C21168">
              <w:rPr>
                <w:lang w:val="pl-PL"/>
              </w:rPr>
              <w:t>:</w:t>
            </w:r>
          </w:p>
          <w:p w:rsidR="00505554" w:rsidP="00410E53" w:rsidRDefault="00505554" w14:paraId="048F1452" w14:textId="4A7256CB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</w:t>
            </w:r>
            <w:r w:rsidR="002C23FD">
              <w:rPr>
                <w:lang w:val="pl-PL"/>
              </w:rPr>
              <w:t>powód</w:t>
            </w:r>
            <w:r w:rsidR="001A3297">
              <w:rPr>
                <w:lang w:val="pl-PL"/>
              </w:rPr>
              <w:t>-&gt;</w:t>
            </w:r>
            <w:proofErr w:type="spellStart"/>
            <w:r w:rsidR="001A3297">
              <w:rPr>
                <w:lang w:val="pl-PL"/>
              </w:rPr>
              <w:t>includes</w:t>
            </w:r>
            <w:proofErr w:type="spellEnd"/>
            <w:r w:rsidR="001A3297">
              <w:rPr>
                <w:lang w:val="pl-PL"/>
              </w:rPr>
              <w:t>(</w:t>
            </w:r>
            <w:proofErr w:type="spellStart"/>
            <w:r w:rsidR="002C23FD">
              <w:rPr>
                <w:lang w:val="pl-PL"/>
              </w:rPr>
              <w:t>rekl</w:t>
            </w:r>
            <w:r>
              <w:rPr>
                <w:lang w:val="pl-PL"/>
              </w:rPr>
              <w:t>.powódReklamacji</w:t>
            </w:r>
            <w:proofErr w:type="spellEnd"/>
            <w:r w:rsidR="001A3297">
              <w:rPr>
                <w:lang w:val="pl-PL"/>
              </w:rPr>
              <w:t>)</w:t>
            </w:r>
          </w:p>
        </w:tc>
      </w:tr>
      <w:tr w:rsidRPr="00CF0559" w:rsidR="007A2BBF" w:rsidTr="00CF0559" w14:paraId="43341EEA" w14:textId="3B12726A">
        <w:tc>
          <w:tcPr>
            <w:tcW w:w="3528" w:type="dxa"/>
          </w:tcPr>
          <w:p w:rsidRPr="004655AC" w:rsidR="007A2BBF" w:rsidP="00410E53" w:rsidRDefault="007A2BBF" w14:paraId="5C09FABE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Każdy pracownik apteki musi mieć ukończone co najmniej 18 lat.</w:t>
            </w:r>
          </w:p>
        </w:tc>
        <w:tc>
          <w:tcPr>
            <w:tcW w:w="5102" w:type="dxa"/>
          </w:tcPr>
          <w:p w:rsidR="007A2BBF" w:rsidP="00410E53" w:rsidRDefault="001A3297" w14:paraId="4629B4CE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Pracownik:</w:t>
            </w:r>
          </w:p>
          <w:p w:rsidRPr="00CF0559" w:rsidR="001A3297" w:rsidP="00410E53" w:rsidRDefault="00CF0559" w14:paraId="4DBC29F1" w14:textId="1B2A9C12">
            <w:pPr>
              <w:pStyle w:val="Tekstpodstawowy"/>
              <w:ind w:left="0"/>
            </w:pPr>
            <w:r w:rsidRPr="00CF0559">
              <w:t xml:space="preserve">   </w:t>
            </w:r>
            <w:r w:rsidR="00C21168">
              <w:t xml:space="preserve">Inv: </w:t>
            </w:r>
            <w:proofErr w:type="spellStart"/>
            <w:r w:rsidRPr="00CF0559">
              <w:t>Date.currentDate</w:t>
            </w:r>
            <w:proofErr w:type="spellEnd"/>
            <w:r w:rsidRPr="00CF0559">
              <w:t>()-</w:t>
            </w:r>
            <w:proofErr w:type="spellStart"/>
            <w:r w:rsidRPr="00CF0559">
              <w:t>Self.dataUrodzenia</w:t>
            </w:r>
            <w:proofErr w:type="spellEnd"/>
            <w:r w:rsidRPr="00CF0559">
              <w:t xml:space="preserve"> &gt; ye</w:t>
            </w:r>
            <w:r>
              <w:t>ar(18)</w:t>
            </w:r>
          </w:p>
        </w:tc>
      </w:tr>
      <w:tr w:rsidRPr="00311BE7" w:rsidR="007A2BBF" w:rsidTr="00CF0559" w14:paraId="66DD2183" w14:textId="3E798D12">
        <w:tc>
          <w:tcPr>
            <w:tcW w:w="3528" w:type="dxa"/>
          </w:tcPr>
          <w:p w:rsidRPr="004655AC" w:rsidR="007A2BBF" w:rsidP="00410E53" w:rsidRDefault="007A2BBF" w14:paraId="4192C921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Zamówienie musi mieć przypisany status.</w:t>
            </w:r>
          </w:p>
        </w:tc>
        <w:tc>
          <w:tcPr>
            <w:tcW w:w="5102" w:type="dxa"/>
          </w:tcPr>
          <w:p w:rsidR="007A2BBF" w:rsidP="00410E53" w:rsidRDefault="00CF0559" w14:paraId="440F1388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Zamówienie: </w:t>
            </w:r>
          </w:p>
          <w:p w:rsidR="00CF0559" w:rsidP="00410E53" w:rsidRDefault="00CF0559" w14:paraId="5825CE12" w14:textId="3E41169C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</w:t>
            </w:r>
            <w:proofErr w:type="spellStart"/>
            <w:r w:rsidR="00C21168">
              <w:rPr>
                <w:lang w:val="pl-PL"/>
              </w:rPr>
              <w:t>Inv</w:t>
            </w:r>
            <w:proofErr w:type="spellEnd"/>
            <w:r w:rsidR="00C21168">
              <w:rPr>
                <w:lang w:val="pl-PL"/>
              </w:rPr>
              <w:t>:</w:t>
            </w:r>
            <w:r>
              <w:rPr>
                <w:lang w:val="pl-PL"/>
              </w:rPr>
              <w:t xml:space="preserve"> </w:t>
            </w:r>
            <w:proofErr w:type="spellStart"/>
            <w:r>
              <w:rPr>
                <w:lang w:val="pl-PL"/>
              </w:rPr>
              <w:t>Self.statusZamówienia</w:t>
            </w:r>
            <w:proofErr w:type="spellEnd"/>
            <w:r>
              <w:rPr>
                <w:lang w:val="pl-PL"/>
              </w:rPr>
              <w:t xml:space="preserve"> &lt;&gt; </w:t>
            </w:r>
            <w:proofErr w:type="spellStart"/>
            <w:r>
              <w:rPr>
                <w:lang w:val="pl-PL"/>
              </w:rPr>
              <w:t>null</w:t>
            </w:r>
            <w:proofErr w:type="spellEnd"/>
          </w:p>
        </w:tc>
      </w:tr>
      <w:tr w:rsidRPr="00311BE7" w:rsidR="007A2BBF" w:rsidTr="00CF0559" w14:paraId="4EFFBE89" w14:textId="4AA53604">
        <w:tc>
          <w:tcPr>
            <w:tcW w:w="3528" w:type="dxa"/>
          </w:tcPr>
          <w:p w:rsidRPr="004655AC" w:rsidR="007A2BBF" w:rsidP="00410E53" w:rsidRDefault="007A2BBF" w14:paraId="4C5B92F4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Zamówienie nie może być zrealizowane jeśli klient nie jest w stanie za nie zapłacić.</w:t>
            </w:r>
          </w:p>
        </w:tc>
        <w:tc>
          <w:tcPr>
            <w:tcW w:w="5102" w:type="dxa"/>
          </w:tcPr>
          <w:p w:rsidR="00FC1991" w:rsidP="00410E53" w:rsidRDefault="00CF0559" w14:paraId="2450A3FD" w14:textId="3C9627CE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Zamówienie</w:t>
            </w:r>
            <w:r w:rsidR="00DC4248">
              <w:rPr>
                <w:lang w:val="pl-PL"/>
              </w:rPr>
              <w:t>::</w:t>
            </w:r>
            <w:proofErr w:type="spellStart"/>
            <w:r w:rsidR="00DC4248">
              <w:rPr>
                <w:lang w:val="pl-PL"/>
              </w:rPr>
              <w:t>przygotujZamówienie</w:t>
            </w:r>
            <w:proofErr w:type="spellEnd"/>
            <w:r w:rsidR="00DC4248">
              <w:rPr>
                <w:lang w:val="pl-PL"/>
              </w:rPr>
              <w:t>()</w:t>
            </w:r>
            <w:r>
              <w:rPr>
                <w:lang w:val="pl-PL"/>
              </w:rPr>
              <w:t>:</w:t>
            </w:r>
          </w:p>
          <w:p w:rsidR="00CF0559" w:rsidP="00410E53" w:rsidRDefault="00CD6EB9" w14:paraId="07009F0A" w14:textId="28B5A059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</w:t>
            </w:r>
            <w:proofErr w:type="spellStart"/>
            <w:r w:rsidR="00430BE5">
              <w:rPr>
                <w:lang w:val="pl-PL"/>
              </w:rPr>
              <w:t>Inv</w:t>
            </w:r>
            <w:proofErr w:type="spellEnd"/>
            <w:r w:rsidR="00430BE5">
              <w:rPr>
                <w:lang w:val="pl-PL"/>
              </w:rPr>
              <w:t>:</w:t>
            </w:r>
            <w:r>
              <w:rPr>
                <w:lang w:val="pl-PL"/>
              </w:rPr>
              <w:t xml:space="preserve"> </w:t>
            </w:r>
            <w:proofErr w:type="spellStart"/>
            <w:r w:rsidR="00CF0559">
              <w:rPr>
                <w:lang w:val="pl-PL"/>
              </w:rPr>
              <w:t>Self</w:t>
            </w:r>
            <w:r>
              <w:rPr>
                <w:lang w:val="pl-PL"/>
              </w:rPr>
              <w:t>.płatność.statusPłatności</w:t>
            </w:r>
            <w:proofErr w:type="spellEnd"/>
            <w:r>
              <w:rPr>
                <w:lang w:val="pl-PL"/>
              </w:rPr>
              <w:t xml:space="preserve"> == „Opłacone”</w:t>
            </w:r>
          </w:p>
          <w:p w:rsidR="00CF0559" w:rsidP="00410E53" w:rsidRDefault="00CF0559" w14:paraId="3F1610B1" w14:textId="77777777">
            <w:pPr>
              <w:pStyle w:val="Tekstpodstawowy"/>
              <w:ind w:left="0"/>
              <w:rPr>
                <w:lang w:val="pl-PL"/>
              </w:rPr>
            </w:pPr>
          </w:p>
        </w:tc>
      </w:tr>
      <w:tr w:rsidRPr="00311BE7" w:rsidR="007A2BBF" w:rsidTr="00CF0559" w14:paraId="0EEE299D" w14:textId="798CA871">
        <w:tc>
          <w:tcPr>
            <w:tcW w:w="3528" w:type="dxa"/>
          </w:tcPr>
          <w:p w:rsidR="007A2BBF" w:rsidP="00410E53" w:rsidRDefault="007A2BBF" w14:paraId="443D6D9A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Każde zamówienie musi być zaksięgowane.</w:t>
            </w:r>
          </w:p>
        </w:tc>
        <w:tc>
          <w:tcPr>
            <w:tcW w:w="5102" w:type="dxa"/>
          </w:tcPr>
          <w:p w:rsidR="00D17198" w:rsidP="00410E53" w:rsidRDefault="00D17198" w14:paraId="2426DEFA" w14:textId="77777777">
            <w:pPr>
              <w:pStyle w:val="Tekstpodstawowy"/>
              <w:ind w:left="0"/>
              <w:rPr>
                <w:lang w:val="pl-PL"/>
              </w:rPr>
            </w:pPr>
          </w:p>
        </w:tc>
      </w:tr>
      <w:tr w:rsidRPr="00311BE7" w:rsidR="007A2BBF" w:rsidTr="00CF0559" w14:paraId="4A4858F1" w14:textId="145EC012">
        <w:tc>
          <w:tcPr>
            <w:tcW w:w="3528" w:type="dxa"/>
          </w:tcPr>
          <w:p w:rsidR="007A2BBF" w:rsidP="00410E53" w:rsidRDefault="007A2BBF" w14:paraId="61BF31DE" w14:textId="77777777">
            <w:pPr>
              <w:pStyle w:val="Tekstpodstawowy"/>
              <w:ind w:left="0"/>
              <w:rPr>
                <w:lang w:val="pl-PL"/>
              </w:rPr>
            </w:pPr>
            <w:r w:rsidRPr="203F6195">
              <w:rPr>
                <w:lang w:val="pl-PL"/>
              </w:rPr>
              <w:t>Lek musi być uznany za przeterminowany jeśli upłynie jego data ważności.</w:t>
            </w:r>
          </w:p>
        </w:tc>
        <w:tc>
          <w:tcPr>
            <w:tcW w:w="5102" w:type="dxa"/>
          </w:tcPr>
          <w:p w:rsidR="007A2BBF" w:rsidP="00410E53" w:rsidRDefault="003A6442" w14:paraId="3EBDCC3E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Artykuł:</w:t>
            </w:r>
          </w:p>
          <w:p w:rsidRPr="006D4D59" w:rsidR="003A6442" w:rsidP="00410E53" w:rsidRDefault="003A6442" w14:paraId="11FB256B" w14:textId="4D986966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  </w:t>
            </w:r>
            <w:proofErr w:type="spellStart"/>
            <w:r>
              <w:rPr>
                <w:lang w:val="pl-PL"/>
              </w:rPr>
              <w:t>Inv</w:t>
            </w:r>
            <w:proofErr w:type="spellEnd"/>
            <w:r>
              <w:rPr>
                <w:lang w:val="pl-PL"/>
              </w:rPr>
              <w:t xml:space="preserve">: </w:t>
            </w:r>
            <w:proofErr w:type="spellStart"/>
            <w:r>
              <w:rPr>
                <w:lang w:val="pl-PL"/>
              </w:rPr>
              <w:t>self.dataWażności</w:t>
            </w:r>
            <w:proofErr w:type="spellEnd"/>
            <w:r>
              <w:rPr>
                <w:lang w:val="pl-PL"/>
              </w:rPr>
              <w:t xml:space="preserve"> &lt; </w:t>
            </w:r>
            <w:proofErr w:type="spellStart"/>
            <w:r>
              <w:rPr>
                <w:lang w:val="pl-PL"/>
              </w:rPr>
              <w:t>Date.currentDate</w:t>
            </w:r>
            <w:proofErr w:type="spellEnd"/>
            <w:r>
              <w:rPr>
                <w:lang w:val="pl-PL"/>
              </w:rPr>
              <w:t>()</w:t>
            </w:r>
          </w:p>
        </w:tc>
      </w:tr>
      <w:tr w:rsidRPr="00BD1F01" w:rsidR="007A2BBF" w:rsidTr="00CF0559" w14:paraId="0AE53125" w14:textId="50B19821">
        <w:tc>
          <w:tcPr>
            <w:tcW w:w="3528" w:type="dxa"/>
          </w:tcPr>
          <w:p w:rsidRPr="203F6195" w:rsidR="007A2BBF" w:rsidP="00410E53" w:rsidRDefault="007A2BBF" w14:paraId="5488F2FC" w14:textId="77777777">
            <w:pPr>
              <w:pStyle w:val="Tekstpodstawowy"/>
              <w:ind w:left="0"/>
              <w:rPr>
                <w:lang w:val="pl-PL"/>
              </w:rPr>
            </w:pPr>
            <w:r w:rsidRPr="2435759B">
              <w:rPr>
                <w:lang w:val="pl-PL"/>
              </w:rPr>
              <w:t>Klient musi być pełnoletni</w:t>
            </w:r>
            <w:r>
              <w:rPr>
                <w:lang w:val="pl-PL"/>
              </w:rPr>
              <w:t>.</w:t>
            </w:r>
          </w:p>
        </w:tc>
        <w:tc>
          <w:tcPr>
            <w:tcW w:w="5102" w:type="dxa"/>
          </w:tcPr>
          <w:p w:rsidRPr="007D4ACC" w:rsidR="007A2BBF" w:rsidP="00410E53" w:rsidRDefault="003A6442" w14:paraId="1729115E" w14:textId="77777777">
            <w:pPr>
              <w:pStyle w:val="Tekstpodstawowy"/>
              <w:ind w:left="0"/>
              <w:rPr>
                <w:lang w:val="en-GB"/>
              </w:rPr>
            </w:pPr>
            <w:r w:rsidRPr="007D4ACC">
              <w:rPr>
                <w:lang w:val="en-GB"/>
              </w:rPr>
              <w:t xml:space="preserve">Context </w:t>
            </w:r>
            <w:proofErr w:type="spellStart"/>
            <w:r w:rsidRPr="007D4ACC">
              <w:rPr>
                <w:lang w:val="en-GB"/>
              </w:rPr>
              <w:t>Klient</w:t>
            </w:r>
            <w:proofErr w:type="spellEnd"/>
            <w:r w:rsidRPr="007D4ACC">
              <w:rPr>
                <w:lang w:val="en-GB"/>
              </w:rPr>
              <w:t>:</w:t>
            </w:r>
          </w:p>
          <w:p w:rsidRPr="006A4C6B" w:rsidR="003A6442" w:rsidP="00410E53" w:rsidRDefault="003A6442" w14:paraId="482618E2" w14:textId="34C78706">
            <w:pPr>
              <w:pStyle w:val="Tekstpodstawowy"/>
              <w:ind w:left="0"/>
              <w:rPr>
                <w:lang w:val="en-GB"/>
              </w:rPr>
            </w:pPr>
            <w:r w:rsidRPr="003A6442">
              <w:t xml:space="preserve">    Inv: </w:t>
            </w:r>
            <w:proofErr w:type="spellStart"/>
            <w:r w:rsidRPr="003A6442">
              <w:t>self.dataUrodzenia</w:t>
            </w:r>
            <w:proofErr w:type="spellEnd"/>
            <w:r w:rsidRPr="003A6442">
              <w:t xml:space="preserve"> + year(18) &gt; </w:t>
            </w:r>
            <w:proofErr w:type="spellStart"/>
            <w:r w:rsidRPr="003A6442">
              <w:t>D</w:t>
            </w:r>
            <w:r>
              <w:t>ate.currentDate</w:t>
            </w:r>
            <w:proofErr w:type="spellEnd"/>
            <w:r>
              <w:t>()</w:t>
            </w:r>
          </w:p>
        </w:tc>
      </w:tr>
      <w:tr w:rsidRPr="00311BE7" w:rsidR="007A2BBF" w:rsidTr="00CF0559" w14:paraId="5D139017" w14:textId="2868F7DF">
        <w:tc>
          <w:tcPr>
            <w:tcW w:w="3528" w:type="dxa"/>
          </w:tcPr>
          <w:p w:rsidRPr="2435759B" w:rsidR="007A2BBF" w:rsidP="00410E53" w:rsidRDefault="007A2BBF" w14:paraId="159B124A" w14:textId="77777777">
            <w:pPr>
              <w:pStyle w:val="Tekstpodstawowy"/>
              <w:ind w:left="0"/>
              <w:rPr>
                <w:lang w:val="pl-PL"/>
              </w:rPr>
            </w:pPr>
            <w:r w:rsidRPr="7C9E9713">
              <w:rPr>
                <w:lang w:val="pl-PL"/>
              </w:rPr>
              <w:t>Płatność musi być dokonana na sumę równą kwocie zamówienia które opłaca</w:t>
            </w:r>
            <w:r>
              <w:rPr>
                <w:lang w:val="pl-PL"/>
              </w:rPr>
              <w:t>.</w:t>
            </w:r>
          </w:p>
        </w:tc>
        <w:tc>
          <w:tcPr>
            <w:tcW w:w="5102" w:type="dxa"/>
          </w:tcPr>
          <w:p w:rsidR="007A2BBF" w:rsidP="00410E53" w:rsidRDefault="00180623" w14:paraId="28A49EA6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Zamówienie:</w:t>
            </w:r>
          </w:p>
          <w:p w:rsidRPr="7C9E9713" w:rsidR="00180623" w:rsidP="00410E53" w:rsidRDefault="00180623" w14:paraId="5DF9E134" w14:textId="4C6BD923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 </w:t>
            </w:r>
            <w:proofErr w:type="spellStart"/>
            <w:r>
              <w:rPr>
                <w:lang w:val="pl-PL"/>
              </w:rPr>
              <w:t>Inv</w:t>
            </w:r>
            <w:proofErr w:type="spellEnd"/>
            <w:r>
              <w:rPr>
                <w:lang w:val="pl-PL"/>
              </w:rPr>
              <w:t xml:space="preserve">: </w:t>
            </w:r>
            <w:proofErr w:type="spellStart"/>
            <w:r>
              <w:rPr>
                <w:lang w:val="pl-PL"/>
              </w:rPr>
              <w:t>zamówienie.obliczWartość</w:t>
            </w:r>
            <w:proofErr w:type="spellEnd"/>
            <w:r>
              <w:rPr>
                <w:lang w:val="pl-PL"/>
              </w:rPr>
              <w:t xml:space="preserve">() == </w:t>
            </w:r>
            <w:proofErr w:type="spellStart"/>
            <w:r>
              <w:rPr>
                <w:lang w:val="pl-PL"/>
              </w:rPr>
              <w:t>self.płatność.kwota</w:t>
            </w:r>
            <w:proofErr w:type="spellEnd"/>
            <w:r>
              <w:rPr>
                <w:lang w:val="pl-PL"/>
              </w:rPr>
              <w:t>()</w:t>
            </w:r>
          </w:p>
        </w:tc>
      </w:tr>
      <w:tr w:rsidRPr="001F47B4" w:rsidR="007A2BBF" w:rsidTr="00CF0559" w14:paraId="65E19C64" w14:textId="4FB367ED">
        <w:tc>
          <w:tcPr>
            <w:tcW w:w="3528" w:type="dxa"/>
          </w:tcPr>
          <w:p w:rsidRPr="7C9E9713" w:rsidR="007A2BBF" w:rsidP="00410E53" w:rsidRDefault="007A2BBF" w14:paraId="528BB093" w14:textId="77777777">
            <w:pPr>
              <w:pStyle w:val="Tekstpodstawowy"/>
              <w:ind w:left="0"/>
              <w:rPr>
                <w:lang w:val="pl-PL"/>
              </w:rPr>
            </w:pPr>
            <w:r w:rsidRPr="0E7C5ACC">
              <w:rPr>
                <w:lang w:val="pl-PL"/>
              </w:rPr>
              <w:t>Każdy użytkownik systemu musi mieć dokładnie jedno konto</w:t>
            </w:r>
            <w:r>
              <w:rPr>
                <w:lang w:val="pl-PL"/>
              </w:rPr>
              <w:t>.</w:t>
            </w:r>
          </w:p>
        </w:tc>
        <w:tc>
          <w:tcPr>
            <w:tcW w:w="5102" w:type="dxa"/>
          </w:tcPr>
          <w:p w:rsidRPr="006D4D59" w:rsidR="007A2BBF" w:rsidP="00410E53" w:rsidRDefault="00A03A3B" w14:paraId="7951E37D" w14:textId="5B354AAF">
            <w:pPr>
              <w:pStyle w:val="Tekstpodstawowy"/>
              <w:ind w:left="0"/>
              <w:rPr>
                <w:lang w:val="en-GB"/>
              </w:rPr>
            </w:pPr>
            <w:r w:rsidRPr="006D4D59">
              <w:rPr>
                <w:lang w:val="en-GB"/>
              </w:rPr>
              <w:t xml:space="preserve">Context </w:t>
            </w:r>
            <w:proofErr w:type="spellStart"/>
            <w:r w:rsidRPr="006D4D59">
              <w:rPr>
                <w:lang w:val="en-GB"/>
              </w:rPr>
              <w:t>klient</w:t>
            </w:r>
            <w:proofErr w:type="spellEnd"/>
            <w:r w:rsidRPr="006D4D59">
              <w:rPr>
                <w:lang w:val="en-GB"/>
              </w:rPr>
              <w:t xml:space="preserve">: </w:t>
            </w:r>
            <w:proofErr w:type="spellStart"/>
            <w:r w:rsidRPr="006D4D59">
              <w:rPr>
                <w:lang w:val="en-GB"/>
              </w:rPr>
              <w:t>Klient</w:t>
            </w:r>
            <w:proofErr w:type="spellEnd"/>
            <w:r w:rsidRPr="006D4D59">
              <w:rPr>
                <w:lang w:val="en-GB"/>
              </w:rPr>
              <w:t>:</w:t>
            </w:r>
          </w:p>
          <w:p w:rsidRPr="006D4D59" w:rsidR="00A03A3B" w:rsidP="00410E53" w:rsidRDefault="00A03A3B" w14:paraId="0662A3DA" w14:textId="60FD7F92">
            <w:pPr>
              <w:pStyle w:val="Tekstpodstawowy"/>
              <w:ind w:left="0"/>
              <w:rPr>
                <w:lang w:val="en-GB"/>
              </w:rPr>
            </w:pPr>
            <w:r w:rsidRPr="006D4D59">
              <w:rPr>
                <w:lang w:val="en-GB"/>
              </w:rPr>
              <w:t xml:space="preserve">Context </w:t>
            </w:r>
            <w:proofErr w:type="spellStart"/>
            <w:r w:rsidRPr="006D4D59">
              <w:rPr>
                <w:lang w:val="en-GB"/>
              </w:rPr>
              <w:t>apteka</w:t>
            </w:r>
            <w:proofErr w:type="spellEnd"/>
            <w:r w:rsidRPr="006D4D59">
              <w:rPr>
                <w:lang w:val="en-GB"/>
              </w:rPr>
              <w:t xml:space="preserve">: </w:t>
            </w:r>
            <w:proofErr w:type="spellStart"/>
            <w:r w:rsidRPr="006D4D59">
              <w:rPr>
                <w:lang w:val="en-GB"/>
              </w:rPr>
              <w:t>Apteka</w:t>
            </w:r>
            <w:proofErr w:type="spellEnd"/>
            <w:r w:rsidRPr="006D4D59">
              <w:rPr>
                <w:lang w:val="en-GB"/>
              </w:rPr>
              <w:t>:</w:t>
            </w:r>
          </w:p>
          <w:p w:rsidRPr="001F47B4" w:rsidR="00A03A3B" w:rsidP="00410E53" w:rsidRDefault="00F974A8" w14:paraId="30A6CFC2" w14:textId="4EE65F94">
            <w:pPr>
              <w:pStyle w:val="Tekstpodstawowy"/>
              <w:ind w:left="0"/>
            </w:pPr>
            <w:r>
              <w:t xml:space="preserve">    Inv: </w:t>
            </w:r>
            <w:proofErr w:type="spellStart"/>
            <w:r w:rsidRPr="001F47B4" w:rsidR="00A03A3B">
              <w:t>Apteka.</w:t>
            </w:r>
            <w:r w:rsidRPr="001F47B4" w:rsidR="001F47B4">
              <w:t>klienci</w:t>
            </w:r>
            <w:proofErr w:type="spellEnd"/>
            <w:r w:rsidRPr="001F47B4" w:rsidR="001F47B4">
              <w:t xml:space="preserve">-&gt;reject(email == </w:t>
            </w:r>
            <w:proofErr w:type="spellStart"/>
            <w:r w:rsidRPr="001F47B4" w:rsidR="001F47B4">
              <w:t>k</w:t>
            </w:r>
            <w:r w:rsidR="001F47B4">
              <w:t>lient.email</w:t>
            </w:r>
            <w:proofErr w:type="spellEnd"/>
            <w:r w:rsidR="001F47B4">
              <w:t xml:space="preserve"> &amp;&amp; </w:t>
            </w:r>
            <w:r>
              <w:t xml:space="preserve">         </w:t>
            </w:r>
            <w:r w:rsidR="001F47B4">
              <w:t xml:space="preserve">login == </w:t>
            </w:r>
            <w:proofErr w:type="spellStart"/>
            <w:r w:rsidR="001F47B4">
              <w:t>klient.login</w:t>
            </w:r>
            <w:proofErr w:type="spellEnd"/>
            <w:r w:rsidR="001F47B4">
              <w:t>)-&gt;</w:t>
            </w:r>
            <w:proofErr w:type="spellStart"/>
            <w:r w:rsidR="001F47B4">
              <w:t>isEmpty</w:t>
            </w:r>
            <w:proofErr w:type="spellEnd"/>
            <w:r w:rsidR="001F47B4">
              <w:t>()</w:t>
            </w:r>
          </w:p>
        </w:tc>
      </w:tr>
      <w:tr w:rsidRPr="00851D1F" w:rsidR="007A2BBF" w:rsidTr="00CF0559" w14:paraId="17F35DD9" w14:textId="205B2ABE">
        <w:tc>
          <w:tcPr>
            <w:tcW w:w="3528" w:type="dxa"/>
          </w:tcPr>
          <w:p w:rsidRPr="0E7C5ACC" w:rsidR="007A2BBF" w:rsidP="00410E53" w:rsidRDefault="007A2BBF" w14:paraId="1B398FBB" w14:textId="77777777">
            <w:pPr>
              <w:pStyle w:val="Tekstpodstawowy"/>
              <w:ind w:left="0"/>
              <w:rPr>
                <w:lang w:val="pl-PL"/>
              </w:rPr>
            </w:pPr>
            <w:r w:rsidRPr="5C27FBBB">
              <w:rPr>
                <w:lang w:val="pl-PL"/>
              </w:rPr>
              <w:t>Każdy artykuł musi mieć cenę</w:t>
            </w:r>
            <w:r>
              <w:rPr>
                <w:lang w:val="pl-PL"/>
              </w:rPr>
              <w:t>.</w:t>
            </w:r>
          </w:p>
        </w:tc>
        <w:tc>
          <w:tcPr>
            <w:tcW w:w="5102" w:type="dxa"/>
          </w:tcPr>
          <w:p w:rsidRPr="006D4D59" w:rsidR="007A2BBF" w:rsidP="00410E53" w:rsidRDefault="005F5B7B" w14:paraId="72DA302F" w14:textId="77777777">
            <w:pPr>
              <w:pStyle w:val="Tekstpodstawowy"/>
              <w:ind w:left="0"/>
              <w:rPr>
                <w:lang w:val="en-GB"/>
              </w:rPr>
            </w:pPr>
            <w:r w:rsidRPr="006D4D59">
              <w:rPr>
                <w:lang w:val="en-GB"/>
              </w:rPr>
              <w:t xml:space="preserve">Context </w:t>
            </w:r>
            <w:proofErr w:type="spellStart"/>
            <w:r w:rsidRPr="006D4D59">
              <w:rPr>
                <w:lang w:val="en-GB"/>
              </w:rPr>
              <w:t>Artykuł</w:t>
            </w:r>
            <w:proofErr w:type="spellEnd"/>
            <w:r w:rsidRPr="006D4D59">
              <w:rPr>
                <w:lang w:val="en-GB"/>
              </w:rPr>
              <w:t>:</w:t>
            </w:r>
          </w:p>
          <w:p w:rsidRPr="006D4D59" w:rsidR="005F5B7B" w:rsidP="00410E53" w:rsidRDefault="00F974A8" w14:paraId="64837949" w14:textId="23381731">
            <w:pPr>
              <w:pStyle w:val="Tekstpodstawowy"/>
              <w:ind w:left="0"/>
              <w:rPr>
                <w:lang w:val="en-GB"/>
              </w:rPr>
            </w:pPr>
            <w:r w:rsidRPr="006D4D59">
              <w:rPr>
                <w:lang w:val="en-GB"/>
              </w:rPr>
              <w:t xml:space="preserve">    </w:t>
            </w:r>
            <w:proofErr w:type="spellStart"/>
            <w:r w:rsidRPr="006D4D59">
              <w:rPr>
                <w:lang w:val="en-GB"/>
              </w:rPr>
              <w:t>Inv</w:t>
            </w:r>
            <w:proofErr w:type="spellEnd"/>
            <w:r w:rsidRPr="006D4D59">
              <w:rPr>
                <w:lang w:val="en-GB"/>
              </w:rPr>
              <w:t xml:space="preserve">: </w:t>
            </w:r>
            <w:proofErr w:type="spellStart"/>
            <w:r w:rsidRPr="006D4D59" w:rsidR="005F5B7B">
              <w:rPr>
                <w:lang w:val="en-GB"/>
              </w:rPr>
              <w:t>Self.cena</w:t>
            </w:r>
            <w:proofErr w:type="spellEnd"/>
            <w:r w:rsidRPr="006D4D59" w:rsidR="005F5B7B">
              <w:rPr>
                <w:lang w:val="en-GB"/>
              </w:rPr>
              <w:t xml:space="preserve"> &gt; 0</w:t>
            </w:r>
          </w:p>
        </w:tc>
      </w:tr>
      <w:tr w:rsidRPr="00311BE7" w:rsidR="007A2BBF" w:rsidTr="00CF0559" w14:paraId="5F686303" w14:textId="697F814C">
        <w:tc>
          <w:tcPr>
            <w:tcW w:w="3528" w:type="dxa"/>
          </w:tcPr>
          <w:p w:rsidRPr="004655AC" w:rsidR="007A2BBF" w:rsidP="00410E53" w:rsidRDefault="007A2BBF" w14:paraId="6E641323" w14:textId="77777777">
            <w:pPr>
              <w:pStyle w:val="Tekstpodstawowy"/>
              <w:ind w:left="0"/>
              <w:rPr>
                <w:lang w:val="pl-PL"/>
              </w:rPr>
            </w:pPr>
            <w:r w:rsidRPr="35F5E311">
              <w:rPr>
                <w:lang w:val="pl-PL"/>
              </w:rPr>
              <w:t>Lek na receptę nie może być zamówiony więcej razy niż pozwalają na to podane przez klienta recepty</w:t>
            </w:r>
          </w:p>
        </w:tc>
        <w:tc>
          <w:tcPr>
            <w:tcW w:w="5102" w:type="dxa"/>
          </w:tcPr>
          <w:p w:rsidRPr="006D4D59" w:rsidR="00F974A8" w:rsidP="00410E53" w:rsidRDefault="00F974A8" w14:paraId="5B902A55" w14:textId="41108E45">
            <w:pPr>
              <w:pStyle w:val="Tekstpodstawowy"/>
              <w:ind w:left="0"/>
              <w:rPr>
                <w:lang w:val="pl-PL"/>
              </w:rPr>
            </w:pPr>
          </w:p>
        </w:tc>
      </w:tr>
      <w:tr w:rsidRPr="00311BE7" w:rsidR="008A43BA" w:rsidTr="00CF0559" w14:paraId="49E4D77A" w14:textId="20A302D6">
        <w:tc>
          <w:tcPr>
            <w:tcW w:w="3528" w:type="dxa"/>
          </w:tcPr>
          <w:p w:rsidRPr="35F5E311" w:rsidR="008A43BA" w:rsidP="008A43BA" w:rsidRDefault="008A43BA" w14:paraId="42AB62F3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lastRenderedPageBreak/>
              <w:t>Lek musi być uznany za przeterminowany jeśli upłynie jego data ważności.</w:t>
            </w:r>
          </w:p>
        </w:tc>
        <w:tc>
          <w:tcPr>
            <w:tcW w:w="5102" w:type="dxa"/>
          </w:tcPr>
          <w:p w:rsidR="008A43BA" w:rsidP="008A43BA" w:rsidRDefault="008A43BA" w14:paraId="00D1B40B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Artykuł:</w:t>
            </w:r>
          </w:p>
          <w:p w:rsidR="008A43BA" w:rsidP="008A43BA" w:rsidRDefault="008A43BA" w14:paraId="28B085D0" w14:textId="07F4B42F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  </w:t>
            </w:r>
            <w:proofErr w:type="spellStart"/>
            <w:r>
              <w:rPr>
                <w:lang w:val="pl-PL"/>
              </w:rPr>
              <w:t>Inv</w:t>
            </w:r>
            <w:proofErr w:type="spellEnd"/>
            <w:r>
              <w:rPr>
                <w:lang w:val="pl-PL"/>
              </w:rPr>
              <w:t xml:space="preserve">: </w:t>
            </w:r>
            <w:proofErr w:type="spellStart"/>
            <w:r>
              <w:rPr>
                <w:lang w:val="pl-PL"/>
              </w:rPr>
              <w:t>self.dataWażności</w:t>
            </w:r>
            <w:proofErr w:type="spellEnd"/>
            <w:r>
              <w:rPr>
                <w:lang w:val="pl-PL"/>
              </w:rPr>
              <w:t xml:space="preserve"> &lt; </w:t>
            </w:r>
            <w:proofErr w:type="spellStart"/>
            <w:r>
              <w:rPr>
                <w:lang w:val="pl-PL"/>
              </w:rPr>
              <w:t>Date.currentDate</w:t>
            </w:r>
            <w:proofErr w:type="spellEnd"/>
            <w:r>
              <w:rPr>
                <w:lang w:val="pl-PL"/>
              </w:rPr>
              <w:t>()</w:t>
            </w:r>
          </w:p>
        </w:tc>
      </w:tr>
      <w:tr w:rsidRPr="00311BE7" w:rsidR="008A43BA" w:rsidTr="00CF0559" w14:paraId="0AF0D3AF" w14:textId="2267098A">
        <w:tc>
          <w:tcPr>
            <w:tcW w:w="3528" w:type="dxa"/>
          </w:tcPr>
          <w:p w:rsidRPr="004655AC" w:rsidR="008A43BA" w:rsidP="008A43BA" w:rsidRDefault="008A43BA" w14:paraId="6B2B3331" w14:textId="77777777">
            <w:pPr>
              <w:pStyle w:val="Tekstpodstawowy"/>
              <w:ind w:left="0"/>
              <w:rPr>
                <w:lang w:val="pl-PL"/>
              </w:rPr>
            </w:pPr>
            <w:r w:rsidRPr="6D5BEB9D">
              <w:rPr>
                <w:lang w:val="pl-PL"/>
              </w:rPr>
              <w:t>Zamówienie musi realizować dokładnie jeden pracownik</w:t>
            </w:r>
          </w:p>
        </w:tc>
        <w:tc>
          <w:tcPr>
            <w:tcW w:w="5102" w:type="dxa"/>
          </w:tcPr>
          <w:p w:rsidR="008A43BA" w:rsidP="008A43BA" w:rsidRDefault="008A43BA" w14:paraId="218A3663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Zamówienie:</w:t>
            </w:r>
          </w:p>
          <w:p w:rsidRPr="6D5BEB9D" w:rsidR="008A43BA" w:rsidP="008A43BA" w:rsidRDefault="008A43BA" w14:paraId="65E5BBE3" w14:textId="029A4C39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 </w:t>
            </w:r>
            <w:proofErr w:type="spellStart"/>
            <w:r>
              <w:rPr>
                <w:lang w:val="pl-PL"/>
              </w:rPr>
              <w:t>Inv</w:t>
            </w:r>
            <w:proofErr w:type="spellEnd"/>
            <w:r>
              <w:rPr>
                <w:lang w:val="pl-PL"/>
              </w:rPr>
              <w:t xml:space="preserve">: </w:t>
            </w:r>
            <w:proofErr w:type="spellStart"/>
            <w:r>
              <w:rPr>
                <w:lang w:val="pl-PL"/>
              </w:rPr>
              <w:t>self.pracownik.size</w:t>
            </w:r>
            <w:proofErr w:type="spellEnd"/>
            <w:r>
              <w:rPr>
                <w:lang w:val="pl-PL"/>
              </w:rPr>
              <w:t>() == 1</w:t>
            </w:r>
          </w:p>
        </w:tc>
      </w:tr>
      <w:tr w:rsidRPr="007A2BBF" w:rsidR="008A43BA" w:rsidTr="00CF0559" w14:paraId="249DA780" w14:textId="28476484">
        <w:tc>
          <w:tcPr>
            <w:tcW w:w="3528" w:type="dxa"/>
          </w:tcPr>
          <w:p w:rsidRPr="004655AC" w:rsidR="008A43BA" w:rsidP="008A43BA" w:rsidRDefault="008A43BA" w14:paraId="53F5AA61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>Łączny koszt zamówienia musi być obliczony jako suma kosztów poszczególnych towarów.</w:t>
            </w:r>
          </w:p>
        </w:tc>
        <w:tc>
          <w:tcPr>
            <w:tcW w:w="5102" w:type="dxa"/>
          </w:tcPr>
          <w:p w:rsidR="008A43BA" w:rsidP="008A43BA" w:rsidRDefault="008A43BA" w14:paraId="7D4CA686" w14:textId="77777777">
            <w:pPr>
              <w:pStyle w:val="Tekstpodstawowy"/>
              <w:ind w:left="0"/>
              <w:rPr>
                <w:lang w:val="pl-PL"/>
              </w:rPr>
            </w:pPr>
            <w:proofErr w:type="spellStart"/>
            <w:r>
              <w:rPr>
                <w:lang w:val="pl-PL"/>
              </w:rPr>
              <w:t>Context</w:t>
            </w:r>
            <w:proofErr w:type="spellEnd"/>
            <w:r>
              <w:rPr>
                <w:lang w:val="pl-PL"/>
              </w:rPr>
              <w:t xml:space="preserve"> Zamówienie::</w:t>
            </w:r>
            <w:proofErr w:type="spellStart"/>
            <w:r>
              <w:rPr>
                <w:lang w:val="pl-PL"/>
              </w:rPr>
              <w:t>obliczWartość</w:t>
            </w:r>
            <w:proofErr w:type="spellEnd"/>
            <w:r>
              <w:rPr>
                <w:lang w:val="pl-PL"/>
              </w:rPr>
              <w:t>():</w:t>
            </w:r>
          </w:p>
          <w:p w:rsidR="008A43BA" w:rsidP="008A43BA" w:rsidRDefault="008A43BA" w14:paraId="2DFD9C97" w14:textId="77777777">
            <w:pPr>
              <w:pStyle w:val="Tekstpodstawowy"/>
              <w:ind w:left="0"/>
              <w:rPr>
                <w:lang w:val="pl-PL"/>
              </w:rPr>
            </w:pPr>
            <w:r>
              <w:rPr>
                <w:lang w:val="pl-PL"/>
              </w:rPr>
              <w:t xml:space="preserve">   </w:t>
            </w:r>
            <w:proofErr w:type="spellStart"/>
            <w:r>
              <w:rPr>
                <w:lang w:val="pl-PL"/>
              </w:rPr>
              <w:t>Pre</w:t>
            </w:r>
            <w:proofErr w:type="spellEnd"/>
            <w:r>
              <w:rPr>
                <w:lang w:val="pl-PL"/>
              </w:rPr>
              <w:t xml:space="preserve">: </w:t>
            </w:r>
            <w:proofErr w:type="spellStart"/>
            <w:r>
              <w:rPr>
                <w:lang w:val="pl-PL"/>
              </w:rPr>
              <w:t>self.artykuły</w:t>
            </w:r>
            <w:proofErr w:type="spellEnd"/>
            <w:r>
              <w:rPr>
                <w:lang w:val="pl-PL"/>
              </w:rPr>
              <w:t>-&gt;</w:t>
            </w:r>
            <w:proofErr w:type="spellStart"/>
            <w:r>
              <w:rPr>
                <w:lang w:val="pl-PL"/>
              </w:rPr>
              <w:t>nonEmpty</w:t>
            </w:r>
            <w:proofErr w:type="spellEnd"/>
            <w:r>
              <w:rPr>
                <w:lang w:val="pl-PL"/>
              </w:rPr>
              <w:t>()</w:t>
            </w:r>
          </w:p>
          <w:p w:rsidRPr="00595441" w:rsidR="00595441" w:rsidP="008A43BA" w:rsidRDefault="008A43BA" w14:paraId="55E7E708" w14:textId="53347341">
            <w:pPr>
              <w:pStyle w:val="Tekstpodstawowy"/>
              <w:ind w:left="0"/>
            </w:pPr>
            <w:r w:rsidRPr="006D4D59">
              <w:rPr>
                <w:lang w:val="pl-PL"/>
              </w:rPr>
              <w:t xml:space="preserve">   </w:t>
            </w:r>
            <w:r w:rsidRPr="00595441">
              <w:t xml:space="preserve">Body: result = </w:t>
            </w:r>
            <w:proofErr w:type="spellStart"/>
            <w:r w:rsidRPr="00595441" w:rsidR="00595441">
              <w:t>self.artykuły</w:t>
            </w:r>
            <w:proofErr w:type="spellEnd"/>
            <w:r w:rsidR="00595441">
              <w:t>-&gt;collect(</w:t>
            </w:r>
            <w:proofErr w:type="spellStart"/>
            <w:r w:rsidR="00595441">
              <w:t>cena</w:t>
            </w:r>
            <w:proofErr w:type="spellEnd"/>
            <w:r w:rsidR="00595441">
              <w:t>)</w:t>
            </w:r>
          </w:p>
        </w:tc>
      </w:tr>
    </w:tbl>
    <w:p w:rsidRPr="00595441" w:rsidR="00870059" w:rsidRDefault="00870059" w14:paraId="53E72684" w14:textId="77777777"/>
    <w:sectPr w:rsidRPr="00595441" w:rsidR="00870059" w:rsidSect="0082653F">
      <w:headerReference w:type="default" r:id="rId60"/>
      <w:footerReference w:type="default" r:id="rId61"/>
      <w:pgSz w:w="12240" w:h="15840" w:code="1"/>
      <w:pgMar w:top="1440" w:right="1440" w:bottom="144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B2B81" w:rsidRDefault="004B2B81" w14:paraId="16ABBD78" w14:textId="77777777">
      <w:pPr>
        <w:spacing w:line="240" w:lineRule="auto"/>
      </w:pPr>
      <w:r>
        <w:separator/>
      </w:r>
    </w:p>
  </w:endnote>
  <w:endnote w:type="continuationSeparator" w:id="0">
    <w:p w:rsidR="004B2B81" w:rsidRDefault="004B2B81" w14:paraId="1E6152C6" w14:textId="77777777">
      <w:pPr>
        <w:spacing w:line="240" w:lineRule="auto"/>
      </w:pPr>
      <w:r>
        <w:continuationSeparator/>
      </w:r>
    </w:p>
  </w:endnote>
  <w:endnote w:type="continuationNotice" w:id="1">
    <w:p w:rsidR="004B2B81" w:rsidRDefault="004B2B81" w14:paraId="2665E2C1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5000785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685AA7" w14:paraId="7E73D6C4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685AA7" w:rsidRDefault="00685AA7" w14:paraId="2E9A8E08" w14:textId="77777777">
          <w:pPr>
            <w:ind w:right="360"/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685AA7" w:rsidRDefault="00685AA7" w14:paraId="7A479CAC" w14:textId="12064FD9">
          <w:pPr>
            <w:jc w:val="center"/>
          </w:pPr>
          <w:r>
            <w:rPr>
              <w:rFonts w:ascii="Symbol" w:hAnsi="Symbol" w:eastAsia="Symbol" w:cs="Symbol"/>
            </w:rPr>
            <w:t></w:t>
          </w:r>
          <w:r>
            <w:fldChar w:fldCharType="begin"/>
          </w:r>
          <w:r>
            <w:instrText> DOCPROPERTY "Company"  \* MERGEFORMAT </w:instrText>
          </w:r>
          <w:r>
            <w:fldChar w:fldCharType="separate"/>
          </w:r>
          <w:r w:rsidR="00A90111">
            <w:t>&lt;Company Name&gt;</w:t>
          </w:r>
          <w:r>
            <w:fldChar w:fldCharType="end"/>
          </w:r>
          <w:r>
            <w:t xml:space="preserve">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311BE7">
            <w:rPr>
              <w:noProof/>
            </w:rPr>
            <w:t>2022</w:t>
          </w:r>
          <w: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685AA7" w:rsidRDefault="00685AA7" w14:paraId="28527589" w14:textId="77777777">
          <w:pPr>
            <w:jc w:val="right"/>
          </w:pPr>
          <w:r>
            <w:t xml:space="preserve">Page </w:t>
          </w:r>
          <w:r>
            <w:rPr>
              <w:rStyle w:val="Numerstrony"/>
            </w:rPr>
            <w:fldChar w:fldCharType="begin"/>
          </w:r>
          <w:r>
            <w:rPr>
              <w:rStyle w:val="Numerstrony"/>
            </w:rPr>
            <w:instrText xml:space="preserve"> PAGE </w:instrText>
          </w:r>
          <w:r>
            <w:rPr>
              <w:rStyle w:val="Numerstrony"/>
            </w:rPr>
            <w:fldChar w:fldCharType="separate"/>
          </w:r>
          <w:r w:rsidR="00F97ABC">
            <w:rPr>
              <w:rStyle w:val="Numerstrony"/>
              <w:noProof/>
            </w:rPr>
            <w:t>2</w:t>
          </w:r>
          <w:r>
            <w:rPr>
              <w:rStyle w:val="Numerstrony"/>
            </w:rPr>
            <w:fldChar w:fldCharType="end"/>
          </w:r>
        </w:p>
      </w:tc>
    </w:tr>
  </w:tbl>
  <w:p w:rsidR="00685AA7" w:rsidRDefault="00685AA7" w14:paraId="3D0320C7" w14:textId="77777777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B2B81" w:rsidRDefault="004B2B81" w14:paraId="2FF9C2E3" w14:textId="77777777">
      <w:pPr>
        <w:spacing w:line="240" w:lineRule="auto"/>
      </w:pPr>
      <w:r>
        <w:separator/>
      </w:r>
    </w:p>
  </w:footnote>
  <w:footnote w:type="continuationSeparator" w:id="0">
    <w:p w:rsidR="004B2B81" w:rsidRDefault="004B2B81" w14:paraId="3CA8C28B" w14:textId="77777777">
      <w:pPr>
        <w:spacing w:line="240" w:lineRule="auto"/>
      </w:pPr>
      <w:r>
        <w:continuationSeparator/>
      </w:r>
    </w:p>
  </w:footnote>
  <w:footnote w:type="continuationNotice" w:id="1">
    <w:p w:rsidR="004B2B81" w:rsidRDefault="004B2B81" w14:paraId="6C5737BD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color="auto" w:sz="6" w:space="0"/>
        <w:left w:val="single" w:color="auto" w:sz="6" w:space="0"/>
        <w:bottom w:val="single" w:color="auto" w:sz="6" w:space="0"/>
        <w:right w:val="single" w:color="auto" w:sz="6" w:space="0"/>
        <w:insideH w:val="single" w:color="auto" w:sz="6" w:space="0"/>
        <w:insideV w:val="single" w:color="auto" w:sz="6" w:space="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685AA7" w14:paraId="04310D74" w14:textId="77777777">
      <w:tc>
        <w:tcPr>
          <w:tcW w:w="6379" w:type="dxa"/>
        </w:tcPr>
        <w:p w:rsidR="00685AA7" w:rsidP="0082653F" w:rsidRDefault="00EE0813" w14:paraId="42BBE8C7" w14:textId="2C6D3EB4">
          <w:r>
            <w:rPr>
              <w:b/>
            </w:rPr>
            <w:fldChar w:fldCharType="begin"/>
          </w:r>
          <w:r>
            <w:rPr>
              <w:b/>
            </w:rPr>
            <w:instrText xml:space="preserve"> SUBJECT  "Polvita Online"  \* MERGEFORMAT </w:instrText>
          </w:r>
          <w:r>
            <w:rPr>
              <w:b/>
            </w:rPr>
            <w:fldChar w:fldCharType="separate"/>
          </w:r>
          <w:proofErr w:type="spellStart"/>
          <w:r>
            <w:rPr>
              <w:b/>
            </w:rPr>
            <w:t>Polvita</w:t>
          </w:r>
          <w:proofErr w:type="spellEnd"/>
          <w:r>
            <w:rPr>
              <w:b/>
            </w:rPr>
            <w:t xml:space="preserve"> Online</w:t>
          </w:r>
          <w:r>
            <w:rPr>
              <w:b/>
            </w:rPr>
            <w:fldChar w:fldCharType="end"/>
          </w:r>
        </w:p>
      </w:tc>
      <w:tc>
        <w:tcPr>
          <w:tcW w:w="3179" w:type="dxa"/>
        </w:tcPr>
        <w:p w:rsidR="00685AA7" w:rsidRDefault="00685AA7" w14:paraId="3DDDE1ED" w14:textId="77777777">
          <w:pPr>
            <w:tabs>
              <w:tab w:val="left" w:pos="1135"/>
            </w:tabs>
            <w:spacing w:before="40"/>
            <w:ind w:right="68"/>
          </w:pPr>
          <w:r>
            <w:t xml:space="preserve"> </w:t>
          </w:r>
        </w:p>
      </w:tc>
    </w:tr>
    <w:tr w:rsidR="00685AA7" w14:paraId="6A55DDCA" w14:textId="77777777">
      <w:tc>
        <w:tcPr>
          <w:tcW w:w="6379" w:type="dxa"/>
        </w:tcPr>
        <w:p w:rsidR="00685AA7" w:rsidRDefault="00F97ABC" w14:paraId="68DDD223" w14:textId="77777777">
          <w:proofErr w:type="spellStart"/>
          <w:r>
            <w:t>Etap</w:t>
          </w:r>
          <w:proofErr w:type="spellEnd"/>
          <w:r>
            <w:t xml:space="preserve"> II</w:t>
          </w:r>
        </w:p>
      </w:tc>
      <w:tc>
        <w:tcPr>
          <w:tcW w:w="3179" w:type="dxa"/>
        </w:tcPr>
        <w:p w:rsidR="00685AA7" w:rsidRDefault="0082653F" w14:paraId="20D36EFF" w14:textId="18EDDF6D">
          <w:r>
            <w:t xml:space="preserve">  Data</w:t>
          </w:r>
          <w:r w:rsidR="00685AA7">
            <w:t xml:space="preserve">:  </w:t>
          </w:r>
          <w:r w:rsidR="00EE0813">
            <w:t>25/10/2021</w:t>
          </w:r>
        </w:p>
      </w:tc>
    </w:tr>
  </w:tbl>
  <w:p w:rsidR="00685AA7" w:rsidRDefault="00685AA7" w14:paraId="7B2A6E36" w14:textId="77777777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Nagwek1"/>
      <w:lvlText w:val="%1."/>
      <w:legacy w:legacy="1" w:legacySpace="144" w:legacyIndent="0"/>
      <w:lvlJc w:val="left"/>
    </w:lvl>
    <w:lvl w:ilvl="1">
      <w:start w:val="1"/>
      <w:numFmt w:val="decimal"/>
      <w:pStyle w:val="Nagwek2"/>
      <w:lvlText w:val="%1.%2"/>
      <w:legacy w:legacy="1" w:legacySpace="144" w:legacyIndent="0"/>
      <w:lvlJc w:val="left"/>
    </w:lvl>
    <w:lvl w:ilvl="2">
      <w:start w:val="1"/>
      <w:numFmt w:val="decimal"/>
      <w:pStyle w:val="Nagwek3"/>
      <w:lvlText w:val="%1.%2.%3"/>
      <w:legacy w:legacy="1" w:legacySpace="144" w:legacyIndent="0"/>
      <w:lvlJc w:val="left"/>
    </w:lvl>
    <w:lvl w:ilvl="3">
      <w:start w:val="1"/>
      <w:numFmt w:val="decimal"/>
      <w:pStyle w:val="Nagwek4"/>
      <w:lvlText w:val="%1.%2.%3.%4"/>
      <w:legacy w:legacy="1" w:legacySpace="144" w:legacyIndent="0"/>
      <w:lvlJc w:val="left"/>
    </w:lvl>
    <w:lvl w:ilvl="4">
      <w:start w:val="1"/>
      <w:numFmt w:val="decimal"/>
      <w:pStyle w:val="Nagwek5"/>
      <w:lvlText w:val="%1.%2.%3.%4.%5"/>
      <w:legacy w:legacy="1" w:legacySpace="144" w:legacyIndent="0"/>
      <w:lvlJc w:val="left"/>
    </w:lvl>
    <w:lvl w:ilvl="5">
      <w:start w:val="1"/>
      <w:numFmt w:val="decimal"/>
      <w:pStyle w:val="Nagwek6"/>
      <w:lvlText w:val="%1.%2.%3.%4.%5.%6"/>
      <w:legacy w:legacy="1" w:legacySpace="144" w:legacyIndent="0"/>
      <w:lvlJc w:val="left"/>
    </w:lvl>
    <w:lvl w:ilvl="6">
      <w:start w:val="1"/>
      <w:numFmt w:val="decimal"/>
      <w:pStyle w:val="Nagwek7"/>
      <w:lvlText w:val="%1.%2.%3.%4.%5.%6.%7"/>
      <w:legacy w:legacy="1" w:legacySpace="144" w:legacyIndent="0"/>
      <w:lvlJc w:val="left"/>
    </w:lvl>
    <w:lvl w:ilvl="7">
      <w:start w:val="1"/>
      <w:numFmt w:val="decimal"/>
      <w:pStyle w:val="Nagwek8"/>
      <w:lvlText w:val="%1.%2.%3.%4.%5.%6.%7.%8"/>
      <w:legacy w:legacy="1" w:legacySpace="144" w:legacyIndent="0"/>
      <w:lvlJc w:val="left"/>
    </w:lvl>
    <w:lvl w:ilvl="8">
      <w:start w:val="1"/>
      <w:numFmt w:val="decimal"/>
      <w:pStyle w:val="Nagwek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3" w15:restartNumberingAfterBreak="0">
    <w:nsid w:val="0381113C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4" w15:restartNumberingAfterBreak="0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5" w15:restartNumberingAfterBreak="0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6" w15:restartNumberingAfterBreak="0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7" w15:restartNumberingAfterBreak="0">
    <w:nsid w:val="236767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8" w15:restartNumberingAfterBreak="0">
    <w:nsid w:val="25B671FF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9" w15:restartNumberingAfterBreak="0">
    <w:nsid w:val="27DF582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1" w15:restartNumberingAfterBreak="0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2" w15:restartNumberingAfterBreak="0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3" w15:restartNumberingAfterBreak="0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4" w15:restartNumberingAfterBreak="0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5" w15:restartNumberingAfterBreak="0">
    <w:nsid w:val="398C0069"/>
    <w:multiLevelType w:val="hybridMultilevel"/>
    <w:tmpl w:val="28E8AA08"/>
    <w:lvl w:ilvl="0" w:tplc="B8D2CB56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hint="default" w:ascii="Wingdings" w:hAnsi="Wingdings"/>
      </w:rPr>
    </w:lvl>
  </w:abstractNum>
  <w:abstractNum w:abstractNumId="16" w15:restartNumberingAfterBreak="0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7" w15:restartNumberingAfterBreak="0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8" w15:restartNumberingAfterBreak="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9" w15:restartNumberingAfterBreak="0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0" w15:restartNumberingAfterBreak="0">
    <w:nsid w:val="59F314B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1" w15:restartNumberingAfterBreak="0">
    <w:nsid w:val="647235F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2" w15:restartNumberingAfterBreak="0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3" w15:restartNumberingAfterBreak="0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4" w15:restartNumberingAfterBreak="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5" w15:restartNumberingAfterBreak="0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6" w15:restartNumberingAfterBreak="0">
    <w:nsid w:val="762713E5"/>
    <w:multiLevelType w:val="multilevel"/>
    <w:tmpl w:val="C7220F2A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28" w15:restartNumberingAfterBreak="0">
    <w:nsid w:val="7C9362FF"/>
    <w:multiLevelType w:val="hybridMultilevel"/>
    <w:tmpl w:val="23B07F9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hint="default" w:ascii="Symbol" w:hAnsi="Symbol"/>
        </w:rPr>
      </w:lvl>
    </w:lvlOverride>
  </w:num>
  <w:num w:numId="3">
    <w:abstractNumId w:val="3"/>
  </w:num>
  <w:num w:numId="4">
    <w:abstractNumId w:val="13"/>
  </w:num>
  <w:num w:numId="5">
    <w:abstractNumId w:val="27"/>
  </w:num>
  <w:num w:numId="6">
    <w:abstractNumId w:val="19"/>
  </w:num>
  <w:num w:numId="7">
    <w:abstractNumId w:val="18"/>
  </w:num>
  <w:num w:numId="8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hint="default" w:ascii="Symbol" w:hAnsi="Symbol"/>
        </w:rPr>
      </w:lvl>
    </w:lvlOverride>
  </w:num>
  <w:num w:numId="9">
    <w:abstractNumId w:val="2"/>
  </w:num>
  <w:num w:numId="10">
    <w:abstractNumId w:val="25"/>
  </w:num>
  <w:num w:numId="11">
    <w:abstractNumId w:val="4"/>
  </w:num>
  <w:num w:numId="12">
    <w:abstractNumId w:val="14"/>
  </w:num>
  <w:num w:numId="13">
    <w:abstractNumId w:val="12"/>
  </w:num>
  <w:num w:numId="14">
    <w:abstractNumId w:val="24"/>
  </w:num>
  <w:num w:numId="15">
    <w:abstractNumId w:val="11"/>
  </w:num>
  <w:num w:numId="16">
    <w:abstractNumId w:val="5"/>
  </w:num>
  <w:num w:numId="17">
    <w:abstractNumId w:val="23"/>
  </w:num>
  <w:num w:numId="18">
    <w:abstractNumId w:val="17"/>
  </w:num>
  <w:num w:numId="19">
    <w:abstractNumId w:val="6"/>
  </w:num>
  <w:num w:numId="20">
    <w:abstractNumId w:val="16"/>
  </w:num>
  <w:num w:numId="21">
    <w:abstractNumId w:val="10"/>
  </w:num>
  <w:num w:numId="22">
    <w:abstractNumId w:val="22"/>
  </w:num>
  <w:num w:numId="23">
    <w:abstractNumId w:val="9"/>
  </w:num>
  <w:num w:numId="24">
    <w:abstractNumId w:val="8"/>
  </w:num>
  <w:num w:numId="25">
    <w:abstractNumId w:val="7"/>
  </w:num>
  <w:num w:numId="26">
    <w:abstractNumId w:val="20"/>
  </w:num>
  <w:num w:numId="27">
    <w:abstractNumId w:val="21"/>
  </w:num>
  <w:num w:numId="28">
    <w:abstractNumId w:val="28"/>
  </w:num>
  <w:num w:numId="29">
    <w:abstractNumId w:val="15"/>
  </w:num>
  <w:num w:numId="30">
    <w:abstractNumId w:val="2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/>
  <w:attachedTemplate r:id="rId1"/>
  <w:defaultTabStop w:val="720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111"/>
    <w:rsid w:val="00000892"/>
    <w:rsid w:val="000118D0"/>
    <w:rsid w:val="000407C5"/>
    <w:rsid w:val="00041E06"/>
    <w:rsid w:val="00044296"/>
    <w:rsid w:val="000452F4"/>
    <w:rsid w:val="00045EF6"/>
    <w:rsid w:val="00062233"/>
    <w:rsid w:val="00066EDA"/>
    <w:rsid w:val="000702B4"/>
    <w:rsid w:val="00071721"/>
    <w:rsid w:val="000741B1"/>
    <w:rsid w:val="000840F9"/>
    <w:rsid w:val="00087591"/>
    <w:rsid w:val="0009108C"/>
    <w:rsid w:val="00091138"/>
    <w:rsid w:val="00094FD7"/>
    <w:rsid w:val="00095DEA"/>
    <w:rsid w:val="000A0D53"/>
    <w:rsid w:val="000A251F"/>
    <w:rsid w:val="000A2F13"/>
    <w:rsid w:val="000A424F"/>
    <w:rsid w:val="000C0E81"/>
    <w:rsid w:val="000D4DDB"/>
    <w:rsid w:val="000D5417"/>
    <w:rsid w:val="000D7379"/>
    <w:rsid w:val="000E1451"/>
    <w:rsid w:val="000E1CB4"/>
    <w:rsid w:val="000E2815"/>
    <w:rsid w:val="000F6491"/>
    <w:rsid w:val="000F7066"/>
    <w:rsid w:val="001008B4"/>
    <w:rsid w:val="00100A59"/>
    <w:rsid w:val="00103227"/>
    <w:rsid w:val="00111909"/>
    <w:rsid w:val="00132F94"/>
    <w:rsid w:val="001352F0"/>
    <w:rsid w:val="0013643A"/>
    <w:rsid w:val="0015087A"/>
    <w:rsid w:val="001522FB"/>
    <w:rsid w:val="0015755B"/>
    <w:rsid w:val="001616AB"/>
    <w:rsid w:val="00162CF0"/>
    <w:rsid w:val="00176413"/>
    <w:rsid w:val="00177E62"/>
    <w:rsid w:val="00180623"/>
    <w:rsid w:val="00183E83"/>
    <w:rsid w:val="00190963"/>
    <w:rsid w:val="0019590E"/>
    <w:rsid w:val="001A07E8"/>
    <w:rsid w:val="001A0BE0"/>
    <w:rsid w:val="001A28D3"/>
    <w:rsid w:val="001A31DF"/>
    <w:rsid w:val="001A3297"/>
    <w:rsid w:val="001A6B0C"/>
    <w:rsid w:val="001A733E"/>
    <w:rsid w:val="001B62A7"/>
    <w:rsid w:val="001C1A55"/>
    <w:rsid w:val="001C3767"/>
    <w:rsid w:val="001C71BE"/>
    <w:rsid w:val="001D6B37"/>
    <w:rsid w:val="001F47B4"/>
    <w:rsid w:val="00211DF4"/>
    <w:rsid w:val="00216526"/>
    <w:rsid w:val="0022607C"/>
    <w:rsid w:val="00231637"/>
    <w:rsid w:val="00231C97"/>
    <w:rsid w:val="00242DE0"/>
    <w:rsid w:val="00252485"/>
    <w:rsid w:val="00252A1A"/>
    <w:rsid w:val="00255CBB"/>
    <w:rsid w:val="00255D3F"/>
    <w:rsid w:val="00262C1F"/>
    <w:rsid w:val="00263D43"/>
    <w:rsid w:val="0026475D"/>
    <w:rsid w:val="00266B1C"/>
    <w:rsid w:val="00267084"/>
    <w:rsid w:val="00267396"/>
    <w:rsid w:val="00267E9D"/>
    <w:rsid w:val="00267F21"/>
    <w:rsid w:val="002829D1"/>
    <w:rsid w:val="00282A55"/>
    <w:rsid w:val="00284568"/>
    <w:rsid w:val="00292270"/>
    <w:rsid w:val="00292A8A"/>
    <w:rsid w:val="00295382"/>
    <w:rsid w:val="002A5452"/>
    <w:rsid w:val="002A722C"/>
    <w:rsid w:val="002B0913"/>
    <w:rsid w:val="002B4085"/>
    <w:rsid w:val="002C23FD"/>
    <w:rsid w:val="002C75B0"/>
    <w:rsid w:val="002D282B"/>
    <w:rsid w:val="002D6763"/>
    <w:rsid w:val="002D6997"/>
    <w:rsid w:val="002D7754"/>
    <w:rsid w:val="002E4407"/>
    <w:rsid w:val="002F186C"/>
    <w:rsid w:val="003016C0"/>
    <w:rsid w:val="003041C6"/>
    <w:rsid w:val="00310F83"/>
    <w:rsid w:val="00311BE7"/>
    <w:rsid w:val="003172A5"/>
    <w:rsid w:val="00322AF4"/>
    <w:rsid w:val="003322A4"/>
    <w:rsid w:val="003341CB"/>
    <w:rsid w:val="00335B9D"/>
    <w:rsid w:val="003420BC"/>
    <w:rsid w:val="00343F26"/>
    <w:rsid w:val="00350549"/>
    <w:rsid w:val="00361815"/>
    <w:rsid w:val="0036653A"/>
    <w:rsid w:val="00375A4A"/>
    <w:rsid w:val="003762C5"/>
    <w:rsid w:val="003806BF"/>
    <w:rsid w:val="00390B68"/>
    <w:rsid w:val="003918E2"/>
    <w:rsid w:val="00395E56"/>
    <w:rsid w:val="003A0B84"/>
    <w:rsid w:val="003A6442"/>
    <w:rsid w:val="003A665E"/>
    <w:rsid w:val="003C0F81"/>
    <w:rsid w:val="003C4343"/>
    <w:rsid w:val="003C6A03"/>
    <w:rsid w:val="003D6B40"/>
    <w:rsid w:val="003F547A"/>
    <w:rsid w:val="004029F8"/>
    <w:rsid w:val="00410C77"/>
    <w:rsid w:val="00410E53"/>
    <w:rsid w:val="00411D7C"/>
    <w:rsid w:val="00414ED2"/>
    <w:rsid w:val="00424565"/>
    <w:rsid w:val="00430BE5"/>
    <w:rsid w:val="0043422A"/>
    <w:rsid w:val="00434C8F"/>
    <w:rsid w:val="004354FB"/>
    <w:rsid w:val="004451C8"/>
    <w:rsid w:val="00446006"/>
    <w:rsid w:val="00454520"/>
    <w:rsid w:val="00466132"/>
    <w:rsid w:val="004756C5"/>
    <w:rsid w:val="004857BD"/>
    <w:rsid w:val="0049723A"/>
    <w:rsid w:val="004A1648"/>
    <w:rsid w:val="004A3DA7"/>
    <w:rsid w:val="004A4F0B"/>
    <w:rsid w:val="004B2B81"/>
    <w:rsid w:val="004C6D61"/>
    <w:rsid w:val="004D2FA4"/>
    <w:rsid w:val="004E310A"/>
    <w:rsid w:val="004E4672"/>
    <w:rsid w:val="004F01FB"/>
    <w:rsid w:val="004F28A8"/>
    <w:rsid w:val="004F7FA4"/>
    <w:rsid w:val="00500271"/>
    <w:rsid w:val="005027EA"/>
    <w:rsid w:val="00503319"/>
    <w:rsid w:val="00505554"/>
    <w:rsid w:val="005200C0"/>
    <w:rsid w:val="0052614A"/>
    <w:rsid w:val="00530ADE"/>
    <w:rsid w:val="005361B4"/>
    <w:rsid w:val="00546A3B"/>
    <w:rsid w:val="00553256"/>
    <w:rsid w:val="00560710"/>
    <w:rsid w:val="00561066"/>
    <w:rsid w:val="00577D8E"/>
    <w:rsid w:val="00581238"/>
    <w:rsid w:val="005821B6"/>
    <w:rsid w:val="00595441"/>
    <w:rsid w:val="0059564A"/>
    <w:rsid w:val="005B43A8"/>
    <w:rsid w:val="005C282D"/>
    <w:rsid w:val="005C7F59"/>
    <w:rsid w:val="005D4ED3"/>
    <w:rsid w:val="005E3F37"/>
    <w:rsid w:val="005E6504"/>
    <w:rsid w:val="005E6CB8"/>
    <w:rsid w:val="005F0050"/>
    <w:rsid w:val="005F4C14"/>
    <w:rsid w:val="005F5B7B"/>
    <w:rsid w:val="005F7B99"/>
    <w:rsid w:val="00606DD0"/>
    <w:rsid w:val="006103D7"/>
    <w:rsid w:val="00615187"/>
    <w:rsid w:val="006235C9"/>
    <w:rsid w:val="00625166"/>
    <w:rsid w:val="00631F87"/>
    <w:rsid w:val="00652BC8"/>
    <w:rsid w:val="00663D1C"/>
    <w:rsid w:val="00670402"/>
    <w:rsid w:val="006721AF"/>
    <w:rsid w:val="00672F54"/>
    <w:rsid w:val="0067697E"/>
    <w:rsid w:val="00680A34"/>
    <w:rsid w:val="00681213"/>
    <w:rsid w:val="00685AA7"/>
    <w:rsid w:val="00690E4B"/>
    <w:rsid w:val="00691C1A"/>
    <w:rsid w:val="006A13F7"/>
    <w:rsid w:val="006A4C6B"/>
    <w:rsid w:val="006B2699"/>
    <w:rsid w:val="006B36C7"/>
    <w:rsid w:val="006B49BF"/>
    <w:rsid w:val="006C35CE"/>
    <w:rsid w:val="006C5EF9"/>
    <w:rsid w:val="006D4D59"/>
    <w:rsid w:val="006E6275"/>
    <w:rsid w:val="006F37E0"/>
    <w:rsid w:val="00703E54"/>
    <w:rsid w:val="007053FC"/>
    <w:rsid w:val="00724FE9"/>
    <w:rsid w:val="007321CD"/>
    <w:rsid w:val="00737938"/>
    <w:rsid w:val="00740380"/>
    <w:rsid w:val="0074166C"/>
    <w:rsid w:val="0074547A"/>
    <w:rsid w:val="00763170"/>
    <w:rsid w:val="00771339"/>
    <w:rsid w:val="00775C24"/>
    <w:rsid w:val="0077728E"/>
    <w:rsid w:val="007A2BBF"/>
    <w:rsid w:val="007D0CD2"/>
    <w:rsid w:val="007D4ACC"/>
    <w:rsid w:val="007E10FD"/>
    <w:rsid w:val="007E2A95"/>
    <w:rsid w:val="007E7E33"/>
    <w:rsid w:val="007F5D61"/>
    <w:rsid w:val="00805262"/>
    <w:rsid w:val="008058B0"/>
    <w:rsid w:val="008100B4"/>
    <w:rsid w:val="00810D0D"/>
    <w:rsid w:val="00811999"/>
    <w:rsid w:val="00812E8B"/>
    <w:rsid w:val="00816989"/>
    <w:rsid w:val="00816C1B"/>
    <w:rsid w:val="00821E3A"/>
    <w:rsid w:val="00822B81"/>
    <w:rsid w:val="0082653F"/>
    <w:rsid w:val="008276D0"/>
    <w:rsid w:val="0083376A"/>
    <w:rsid w:val="00845013"/>
    <w:rsid w:val="00851D1F"/>
    <w:rsid w:val="0085246E"/>
    <w:rsid w:val="0086289A"/>
    <w:rsid w:val="00865427"/>
    <w:rsid w:val="00870059"/>
    <w:rsid w:val="00871B53"/>
    <w:rsid w:val="00875D91"/>
    <w:rsid w:val="00895A86"/>
    <w:rsid w:val="008A43BA"/>
    <w:rsid w:val="008A57E2"/>
    <w:rsid w:val="008C5A33"/>
    <w:rsid w:val="008E0D63"/>
    <w:rsid w:val="008E50A5"/>
    <w:rsid w:val="008F2BEB"/>
    <w:rsid w:val="008F4916"/>
    <w:rsid w:val="008F4CA5"/>
    <w:rsid w:val="008F5AEC"/>
    <w:rsid w:val="009002E4"/>
    <w:rsid w:val="00900D16"/>
    <w:rsid w:val="00903FF4"/>
    <w:rsid w:val="0090485C"/>
    <w:rsid w:val="00906357"/>
    <w:rsid w:val="0090664E"/>
    <w:rsid w:val="00913C30"/>
    <w:rsid w:val="009344C5"/>
    <w:rsid w:val="00934758"/>
    <w:rsid w:val="0094048B"/>
    <w:rsid w:val="00940BE3"/>
    <w:rsid w:val="0094244C"/>
    <w:rsid w:val="009530C3"/>
    <w:rsid w:val="0096220C"/>
    <w:rsid w:val="00970477"/>
    <w:rsid w:val="0097065B"/>
    <w:rsid w:val="00981639"/>
    <w:rsid w:val="00996615"/>
    <w:rsid w:val="009A3A84"/>
    <w:rsid w:val="009A770E"/>
    <w:rsid w:val="009C4BE4"/>
    <w:rsid w:val="009C729A"/>
    <w:rsid w:val="009E3345"/>
    <w:rsid w:val="009F6D85"/>
    <w:rsid w:val="00A03A3B"/>
    <w:rsid w:val="00A042A5"/>
    <w:rsid w:val="00A044ED"/>
    <w:rsid w:val="00A100A8"/>
    <w:rsid w:val="00A1287D"/>
    <w:rsid w:val="00A12FD8"/>
    <w:rsid w:val="00A3154D"/>
    <w:rsid w:val="00A32416"/>
    <w:rsid w:val="00A41E81"/>
    <w:rsid w:val="00A430FF"/>
    <w:rsid w:val="00A47C4C"/>
    <w:rsid w:val="00A527E0"/>
    <w:rsid w:val="00A56741"/>
    <w:rsid w:val="00A57972"/>
    <w:rsid w:val="00A654B9"/>
    <w:rsid w:val="00A6735E"/>
    <w:rsid w:val="00A74DA1"/>
    <w:rsid w:val="00A84DCE"/>
    <w:rsid w:val="00A90111"/>
    <w:rsid w:val="00A954B4"/>
    <w:rsid w:val="00A95582"/>
    <w:rsid w:val="00A95D10"/>
    <w:rsid w:val="00AB005F"/>
    <w:rsid w:val="00AB3BA9"/>
    <w:rsid w:val="00AC7C78"/>
    <w:rsid w:val="00AE4979"/>
    <w:rsid w:val="00AF2A76"/>
    <w:rsid w:val="00AF5B3F"/>
    <w:rsid w:val="00B04CF5"/>
    <w:rsid w:val="00B1162B"/>
    <w:rsid w:val="00B25FB2"/>
    <w:rsid w:val="00B26F44"/>
    <w:rsid w:val="00B348FE"/>
    <w:rsid w:val="00B40B64"/>
    <w:rsid w:val="00B45269"/>
    <w:rsid w:val="00B65C7E"/>
    <w:rsid w:val="00B66F65"/>
    <w:rsid w:val="00B677F2"/>
    <w:rsid w:val="00B80760"/>
    <w:rsid w:val="00B867B6"/>
    <w:rsid w:val="00B934FA"/>
    <w:rsid w:val="00B9579E"/>
    <w:rsid w:val="00B974BE"/>
    <w:rsid w:val="00B97837"/>
    <w:rsid w:val="00BA22ED"/>
    <w:rsid w:val="00BA7E62"/>
    <w:rsid w:val="00BA7E81"/>
    <w:rsid w:val="00BC1061"/>
    <w:rsid w:val="00BC243B"/>
    <w:rsid w:val="00BD0363"/>
    <w:rsid w:val="00BD240E"/>
    <w:rsid w:val="00BD486F"/>
    <w:rsid w:val="00BD4E04"/>
    <w:rsid w:val="00BE059F"/>
    <w:rsid w:val="00BE6427"/>
    <w:rsid w:val="00BF301A"/>
    <w:rsid w:val="00BF5DC2"/>
    <w:rsid w:val="00BF665B"/>
    <w:rsid w:val="00C01B72"/>
    <w:rsid w:val="00C020C0"/>
    <w:rsid w:val="00C04D54"/>
    <w:rsid w:val="00C11120"/>
    <w:rsid w:val="00C21168"/>
    <w:rsid w:val="00C2121D"/>
    <w:rsid w:val="00C34BEC"/>
    <w:rsid w:val="00C5354C"/>
    <w:rsid w:val="00C55BE9"/>
    <w:rsid w:val="00C62F91"/>
    <w:rsid w:val="00C65FBB"/>
    <w:rsid w:val="00C755DF"/>
    <w:rsid w:val="00C83EEE"/>
    <w:rsid w:val="00C951A3"/>
    <w:rsid w:val="00CB543C"/>
    <w:rsid w:val="00CB76F4"/>
    <w:rsid w:val="00CC458F"/>
    <w:rsid w:val="00CC5149"/>
    <w:rsid w:val="00CD6EB9"/>
    <w:rsid w:val="00CE304C"/>
    <w:rsid w:val="00CE5F45"/>
    <w:rsid w:val="00CF0559"/>
    <w:rsid w:val="00D033E4"/>
    <w:rsid w:val="00D05845"/>
    <w:rsid w:val="00D11E55"/>
    <w:rsid w:val="00D13E84"/>
    <w:rsid w:val="00D17198"/>
    <w:rsid w:val="00D51A42"/>
    <w:rsid w:val="00D601A2"/>
    <w:rsid w:val="00D6191F"/>
    <w:rsid w:val="00D62948"/>
    <w:rsid w:val="00D6300C"/>
    <w:rsid w:val="00D63661"/>
    <w:rsid w:val="00D63829"/>
    <w:rsid w:val="00D654BA"/>
    <w:rsid w:val="00D65CC0"/>
    <w:rsid w:val="00D75711"/>
    <w:rsid w:val="00D851D1"/>
    <w:rsid w:val="00D91543"/>
    <w:rsid w:val="00DA6AAB"/>
    <w:rsid w:val="00DC4248"/>
    <w:rsid w:val="00DF0D69"/>
    <w:rsid w:val="00DF796B"/>
    <w:rsid w:val="00E00D04"/>
    <w:rsid w:val="00E05320"/>
    <w:rsid w:val="00E10809"/>
    <w:rsid w:val="00E1297B"/>
    <w:rsid w:val="00E25286"/>
    <w:rsid w:val="00E263CA"/>
    <w:rsid w:val="00E321BD"/>
    <w:rsid w:val="00E512A0"/>
    <w:rsid w:val="00E51D31"/>
    <w:rsid w:val="00E52764"/>
    <w:rsid w:val="00E556BD"/>
    <w:rsid w:val="00E61C9A"/>
    <w:rsid w:val="00E65A99"/>
    <w:rsid w:val="00E70E0E"/>
    <w:rsid w:val="00E85B43"/>
    <w:rsid w:val="00E909C1"/>
    <w:rsid w:val="00E95F6F"/>
    <w:rsid w:val="00E978A7"/>
    <w:rsid w:val="00EA0BB7"/>
    <w:rsid w:val="00EA2DD5"/>
    <w:rsid w:val="00EB0C65"/>
    <w:rsid w:val="00EB6972"/>
    <w:rsid w:val="00EC0DB8"/>
    <w:rsid w:val="00EC2BBE"/>
    <w:rsid w:val="00ED4B04"/>
    <w:rsid w:val="00EE0813"/>
    <w:rsid w:val="00F00084"/>
    <w:rsid w:val="00F03910"/>
    <w:rsid w:val="00F13F04"/>
    <w:rsid w:val="00F14F4C"/>
    <w:rsid w:val="00F160E8"/>
    <w:rsid w:val="00F3010E"/>
    <w:rsid w:val="00F3650A"/>
    <w:rsid w:val="00F42417"/>
    <w:rsid w:val="00F42F2E"/>
    <w:rsid w:val="00F45053"/>
    <w:rsid w:val="00F51B74"/>
    <w:rsid w:val="00F77F62"/>
    <w:rsid w:val="00F81E62"/>
    <w:rsid w:val="00F83964"/>
    <w:rsid w:val="00F87D40"/>
    <w:rsid w:val="00F93C51"/>
    <w:rsid w:val="00F974A8"/>
    <w:rsid w:val="00F97ABC"/>
    <w:rsid w:val="00FA2C7A"/>
    <w:rsid w:val="00FA620C"/>
    <w:rsid w:val="00FB0662"/>
    <w:rsid w:val="00FB20BA"/>
    <w:rsid w:val="00FB3C29"/>
    <w:rsid w:val="00FC1991"/>
    <w:rsid w:val="00FC491E"/>
    <w:rsid w:val="00FD57FD"/>
    <w:rsid w:val="00FD5B50"/>
    <w:rsid w:val="00FD6CC1"/>
    <w:rsid w:val="00FE0AEE"/>
    <w:rsid w:val="00FE7AE7"/>
    <w:rsid w:val="00FF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FA0435"/>
  <w15:chartTrackingRefBased/>
  <w15:docId w15:val="{5516D38F-1701-4336-AEA7-39BDA47FE7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semiHidden="1" w:unhideWhenUsed="1"/>
    <w:lsdException w:name="toc 2" w:uiPriority="0" w:semiHidden="1" w:unhideWhenUsed="1"/>
    <w:lsdException w:name="toc 3" w:uiPriority="0" w:semiHidden="1" w:unhideWhenUsed="1"/>
    <w:lsdException w:name="toc 4" w:uiPriority="0" w:semiHidden="1" w:unhideWhenUsed="1"/>
    <w:lsdException w:name="toc 5" w:uiPriority="0" w:semiHidden="1" w:unhideWhenUsed="1"/>
    <w:lsdException w:name="toc 6" w:uiPriority="0" w:semiHidden="1" w:unhideWhenUsed="1"/>
    <w:lsdException w:name="toc 7" w:uiPriority="0" w:semiHidden="1" w:unhideWhenUsed="1"/>
    <w:lsdException w:name="toc 8" w:uiPriority="0" w:semiHidden="1" w:unhideWhenUsed="1"/>
    <w:lsdException w:name="toc 9" w:uiPriority="0" w:semiHidden="1" w:unhideWhenUsed="1"/>
    <w:lsdException w:name="Normal Indent" w:uiPriority="0" w:semiHidden="1" w:unhideWhenUsed="1"/>
    <w:lsdException w:name="footnote text" w:uiPriority="0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0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uiPriority="0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semiHidden="1" w:unhideWhenUsed="1"/>
    <w:lsdException w:name="Body Text 3" w:uiPriority="0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iPriority="0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ny" w:default="1">
    <w:name w:val="Normal"/>
    <w:qFormat/>
    <w:pPr>
      <w:widowControl w:val="0"/>
      <w:spacing w:line="240" w:lineRule="atLeast"/>
    </w:pPr>
    <w:rPr>
      <w:lang w:val="en-US" w:eastAsia="en-US"/>
    </w:rPr>
  </w:style>
  <w:style w:type="paragraph" w:styleId="Nagwek1">
    <w:name w:val="heading 1"/>
    <w:basedOn w:val="Normalny"/>
    <w:next w:val="Normalny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Nagwek2">
    <w:name w:val="heading 2"/>
    <w:basedOn w:val="Nagwek1"/>
    <w:next w:val="Normalny"/>
    <w:qFormat/>
    <w:pPr>
      <w:numPr>
        <w:ilvl w:val="1"/>
      </w:numPr>
      <w:outlineLvl w:val="1"/>
    </w:pPr>
    <w:rPr>
      <w:sz w:val="20"/>
    </w:rPr>
  </w:style>
  <w:style w:type="paragraph" w:styleId="Nagwek3">
    <w:name w:val="heading 3"/>
    <w:basedOn w:val="Nagwek1"/>
    <w:next w:val="Normalny"/>
    <w:link w:val="Nagwek3Znak"/>
    <w:qFormat/>
    <w:pPr>
      <w:numPr>
        <w:ilvl w:val="2"/>
      </w:numPr>
      <w:outlineLvl w:val="2"/>
    </w:pPr>
    <w:rPr>
      <w:b w:val="0"/>
      <w:i/>
      <w:sz w:val="20"/>
    </w:rPr>
  </w:style>
  <w:style w:type="paragraph" w:styleId="Nagwek4">
    <w:name w:val="heading 4"/>
    <w:basedOn w:val="Nagwek1"/>
    <w:next w:val="Normalny"/>
    <w:qFormat/>
    <w:pPr>
      <w:numPr>
        <w:ilvl w:val="3"/>
      </w:numPr>
      <w:outlineLvl w:val="3"/>
    </w:pPr>
    <w:rPr>
      <w:b w:val="0"/>
      <w:sz w:val="20"/>
    </w:rPr>
  </w:style>
  <w:style w:type="paragraph" w:styleId="Nagwek5">
    <w:name w:val="heading 5"/>
    <w:basedOn w:val="Normalny"/>
    <w:next w:val="Normalny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Nagwek6">
    <w:name w:val="heading 6"/>
    <w:basedOn w:val="Normalny"/>
    <w:next w:val="Normalny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Nagwek7">
    <w:name w:val="heading 7"/>
    <w:basedOn w:val="Normalny"/>
    <w:next w:val="Normalny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Nagwek8">
    <w:name w:val="heading 8"/>
    <w:basedOn w:val="Normalny"/>
    <w:next w:val="Normalny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Nagwek9">
    <w:name w:val="heading 9"/>
    <w:basedOn w:val="Normalny"/>
    <w:next w:val="Normalny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styleId="Domylnaczcionkaakapitu" w:default="1">
    <w:name w:val="Default Paragraph Font"/>
    <w:uiPriority w:val="1"/>
    <w:semiHidden/>
    <w:unhideWhenUsed/>
  </w:style>
  <w:style w:type="table" w:styleId="Standardowy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listy" w:default="1">
    <w:name w:val="No List"/>
    <w:uiPriority w:val="99"/>
    <w:semiHidden/>
    <w:unhideWhenUsed/>
  </w:style>
  <w:style w:type="paragraph" w:styleId="Paragraph2" w:customStyle="1">
    <w:name w:val="Paragraph2"/>
    <w:basedOn w:val="Normalny"/>
    <w:pPr>
      <w:spacing w:before="80"/>
      <w:ind w:left="720"/>
      <w:jc w:val="both"/>
    </w:pPr>
    <w:rPr>
      <w:color w:val="000000"/>
      <w:lang w:val="en-AU"/>
    </w:rPr>
  </w:style>
  <w:style w:type="paragraph" w:styleId="Tytu">
    <w:name w:val="Title"/>
    <w:basedOn w:val="Normalny"/>
    <w:next w:val="Normalny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Podtytu">
    <w:name w:val="Subtitle"/>
    <w:basedOn w:val="Normalny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Wcicienormalne">
    <w:name w:val="Normal Indent"/>
    <w:basedOn w:val="Normalny"/>
    <w:semiHidden/>
    <w:pPr>
      <w:ind w:left="900" w:hanging="900"/>
    </w:pPr>
  </w:style>
  <w:style w:type="paragraph" w:styleId="Spistreci1">
    <w:name w:val="toc 1"/>
    <w:basedOn w:val="Normalny"/>
    <w:next w:val="Normalny"/>
    <w:semiHidden/>
    <w:pPr>
      <w:tabs>
        <w:tab w:val="right" w:pos="9360"/>
      </w:tabs>
      <w:spacing w:before="240" w:after="60"/>
      <w:ind w:right="720"/>
    </w:pPr>
  </w:style>
  <w:style w:type="paragraph" w:styleId="Spistreci2">
    <w:name w:val="toc 2"/>
    <w:basedOn w:val="Normalny"/>
    <w:next w:val="Normalny"/>
    <w:semiHidden/>
    <w:pPr>
      <w:tabs>
        <w:tab w:val="right" w:pos="9360"/>
      </w:tabs>
      <w:ind w:left="432" w:right="720"/>
    </w:pPr>
  </w:style>
  <w:style w:type="paragraph" w:styleId="Spistreci3">
    <w:name w:val="toc 3"/>
    <w:basedOn w:val="Normalny"/>
    <w:next w:val="Normalny"/>
    <w:semiHidden/>
    <w:pPr>
      <w:tabs>
        <w:tab w:val="left" w:pos="1440"/>
        <w:tab w:val="right" w:pos="9360"/>
      </w:tabs>
      <w:ind w:left="864"/>
    </w:pPr>
  </w:style>
  <w:style w:type="paragraph" w:styleId="Nagwek">
    <w:name w:val="header"/>
    <w:basedOn w:val="Normalny"/>
    <w:semiHidden/>
    <w:pPr>
      <w:tabs>
        <w:tab w:val="center" w:pos="4320"/>
        <w:tab w:val="right" w:pos="8640"/>
      </w:tabs>
    </w:pPr>
  </w:style>
  <w:style w:type="paragraph" w:styleId="Stopka">
    <w:name w:val="footer"/>
    <w:basedOn w:val="Normalny"/>
    <w:semiHidden/>
    <w:pPr>
      <w:tabs>
        <w:tab w:val="center" w:pos="4320"/>
        <w:tab w:val="right" w:pos="8640"/>
      </w:tabs>
    </w:pPr>
  </w:style>
  <w:style w:type="character" w:styleId="Numerstrony">
    <w:name w:val="page number"/>
    <w:basedOn w:val="Domylnaczcionkaakapitu"/>
    <w:semiHidden/>
  </w:style>
  <w:style w:type="paragraph" w:styleId="Bullet2" w:customStyle="1">
    <w:name w:val="Bullet2"/>
    <w:basedOn w:val="Normalny"/>
    <w:pPr>
      <w:ind w:left="1440" w:hanging="360"/>
    </w:pPr>
    <w:rPr>
      <w:color w:val="000080"/>
    </w:rPr>
  </w:style>
  <w:style w:type="paragraph" w:styleId="Paragraph1" w:customStyle="1">
    <w:name w:val="Paragraph1"/>
    <w:basedOn w:val="Normalny"/>
    <w:pPr>
      <w:spacing w:before="80" w:line="240" w:lineRule="auto"/>
      <w:jc w:val="both"/>
    </w:pPr>
  </w:style>
  <w:style w:type="paragraph" w:styleId="Tabletext" w:customStyle="1">
    <w:name w:val="Tabletext"/>
    <w:basedOn w:val="Normalny"/>
    <w:pPr>
      <w:keepLines/>
      <w:spacing w:after="120"/>
    </w:pPr>
  </w:style>
  <w:style w:type="paragraph" w:styleId="Tekstpodstawowy">
    <w:name w:val="Body Text"/>
    <w:basedOn w:val="Normalny"/>
    <w:semiHidden/>
    <w:pPr>
      <w:keepLines/>
      <w:spacing w:after="120"/>
      <w:ind w:left="720"/>
    </w:pPr>
  </w:style>
  <w:style w:type="paragraph" w:styleId="Paragraph3" w:customStyle="1">
    <w:name w:val="Paragraph3"/>
    <w:basedOn w:val="Normalny"/>
    <w:pPr>
      <w:spacing w:before="80" w:line="240" w:lineRule="auto"/>
      <w:ind w:left="1530"/>
      <w:jc w:val="both"/>
    </w:pPr>
  </w:style>
  <w:style w:type="paragraph" w:styleId="Bullet1" w:customStyle="1">
    <w:name w:val="Bullet1"/>
    <w:basedOn w:val="Normalny"/>
    <w:pPr>
      <w:ind w:left="720" w:hanging="432"/>
    </w:pPr>
  </w:style>
  <w:style w:type="character" w:styleId="Odwoanieprzypisudolnego">
    <w:name w:val="footnote reference"/>
    <w:basedOn w:val="Domylnaczcionkaakapitu"/>
    <w:semiHidden/>
    <w:rPr>
      <w:sz w:val="20"/>
      <w:vertAlign w:val="superscript"/>
    </w:rPr>
  </w:style>
  <w:style w:type="paragraph" w:styleId="Tekstprzypisudolnego">
    <w:name w:val="footnote text"/>
    <w:basedOn w:val="Normalny"/>
    <w:semiHidden/>
    <w:pPr>
      <w:keepNext/>
      <w:keepLines/>
      <w:pBdr>
        <w:bottom w:val="single" w:color="000000" w:sz="6" w:space="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Mapadokumentu">
    <w:name w:val="Document Map"/>
    <w:basedOn w:val="Normalny"/>
    <w:semiHidden/>
    <w:pPr>
      <w:shd w:val="clear" w:color="auto" w:fill="000080"/>
    </w:pPr>
    <w:rPr>
      <w:rFonts w:ascii="Tahoma" w:hAnsi="Tahoma"/>
    </w:rPr>
  </w:style>
  <w:style w:type="paragraph" w:styleId="Paragraph4" w:customStyle="1">
    <w:name w:val="Paragraph4"/>
    <w:basedOn w:val="Normalny"/>
    <w:pPr>
      <w:spacing w:before="80" w:line="240" w:lineRule="auto"/>
      <w:ind w:left="2250"/>
      <w:jc w:val="both"/>
    </w:pPr>
  </w:style>
  <w:style w:type="paragraph" w:styleId="Spistreci4">
    <w:name w:val="toc 4"/>
    <w:basedOn w:val="Normalny"/>
    <w:next w:val="Normalny"/>
    <w:semiHidden/>
    <w:pPr>
      <w:ind w:left="600"/>
    </w:pPr>
  </w:style>
  <w:style w:type="paragraph" w:styleId="Spistreci5">
    <w:name w:val="toc 5"/>
    <w:basedOn w:val="Normalny"/>
    <w:next w:val="Normalny"/>
    <w:semiHidden/>
    <w:pPr>
      <w:ind w:left="800"/>
    </w:pPr>
  </w:style>
  <w:style w:type="paragraph" w:styleId="Spistreci6">
    <w:name w:val="toc 6"/>
    <w:basedOn w:val="Normalny"/>
    <w:next w:val="Normalny"/>
    <w:semiHidden/>
    <w:pPr>
      <w:ind w:left="1000"/>
    </w:pPr>
  </w:style>
  <w:style w:type="paragraph" w:styleId="Spistreci7">
    <w:name w:val="toc 7"/>
    <w:basedOn w:val="Normalny"/>
    <w:next w:val="Normalny"/>
    <w:semiHidden/>
    <w:pPr>
      <w:ind w:left="1200"/>
    </w:pPr>
  </w:style>
  <w:style w:type="paragraph" w:styleId="Spistreci8">
    <w:name w:val="toc 8"/>
    <w:basedOn w:val="Normalny"/>
    <w:next w:val="Normalny"/>
    <w:semiHidden/>
    <w:pPr>
      <w:ind w:left="1400"/>
    </w:pPr>
  </w:style>
  <w:style w:type="paragraph" w:styleId="Spistreci9">
    <w:name w:val="toc 9"/>
    <w:basedOn w:val="Normalny"/>
    <w:next w:val="Normalny"/>
    <w:semiHidden/>
    <w:pPr>
      <w:ind w:left="1600"/>
    </w:pPr>
  </w:style>
  <w:style w:type="paragraph" w:styleId="MainTitle" w:customStyle="1">
    <w:name w:val="Main Title"/>
    <w:basedOn w:val="Normalny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styleId="Tekstpodstawowy2">
    <w:name w:val="Body Text 2"/>
    <w:basedOn w:val="Normalny"/>
    <w:semiHidden/>
    <w:rPr>
      <w:i/>
      <w:color w:val="0000FF"/>
    </w:rPr>
  </w:style>
  <w:style w:type="paragraph" w:styleId="Tekstpodstawowywcity">
    <w:name w:val="Body Text Indent"/>
    <w:basedOn w:val="Normalny"/>
    <w:semiHidden/>
    <w:pPr>
      <w:ind w:left="720"/>
    </w:pPr>
    <w:rPr>
      <w:i/>
      <w:color w:val="0000FF"/>
      <w:u w:val="single"/>
    </w:rPr>
  </w:style>
  <w:style w:type="paragraph" w:styleId="Body" w:customStyle="1">
    <w:name w:val="Body"/>
    <w:basedOn w:val="Normalny"/>
    <w:pPr>
      <w:widowControl/>
      <w:spacing w:before="120" w:line="240" w:lineRule="auto"/>
      <w:jc w:val="both"/>
    </w:pPr>
    <w:rPr>
      <w:rFonts w:ascii="Book Antiqua" w:hAnsi="Book Antiqua"/>
    </w:rPr>
  </w:style>
  <w:style w:type="paragraph" w:styleId="Bullet" w:customStyle="1">
    <w:name w:val="Bullet"/>
    <w:basedOn w:val="Normalny"/>
    <w:pPr>
      <w:widowControl/>
      <w:numPr>
        <w:numId w:val="30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styleId="InfoBlue" w:customStyle="1">
    <w:name w:val="InfoBlue"/>
    <w:basedOn w:val="Normalny"/>
    <w:next w:val="Tekstpodstawowy"/>
    <w:autoRedefine/>
    <w:rsid w:val="00A32416"/>
    <w:pPr>
      <w:widowControl/>
      <w:tabs>
        <w:tab w:val="left" w:pos="540"/>
        <w:tab w:val="left" w:pos="1260"/>
      </w:tabs>
      <w:spacing w:after="120"/>
    </w:pPr>
    <w:rPr>
      <w:rFonts w:ascii="Times" w:hAnsi="Times"/>
      <w:b/>
      <w:bCs/>
      <w:i/>
      <w:color w:val="0000FF"/>
    </w:rPr>
  </w:style>
  <w:style w:type="character" w:styleId="Hipercze">
    <w:name w:val="Hyperlink"/>
    <w:basedOn w:val="Domylnaczcionkaakapitu"/>
    <w:semiHidden/>
    <w:rPr>
      <w:color w:val="0000FF"/>
      <w:u w:val="single"/>
    </w:rPr>
  </w:style>
  <w:style w:type="paragraph" w:styleId="infoblue0" w:customStyle="1">
    <w:name w:val="infoblue"/>
    <w:basedOn w:val="Normalny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paragraph" w:styleId="Tekstpodstawowy3">
    <w:name w:val="Body Text 3"/>
    <w:basedOn w:val="Normalny"/>
    <w:semiHidden/>
    <w:rPr>
      <w:i/>
      <w:iCs/>
      <w:color w:val="0000FF"/>
      <w:sz w:val="1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2B4085"/>
    <w:pPr>
      <w:spacing w:line="240" w:lineRule="auto"/>
    </w:pPr>
    <w:rPr>
      <w:rFonts w:ascii="Tahoma" w:hAnsi="Tahoma" w:cs="Tahoma"/>
      <w:sz w:val="16"/>
      <w:szCs w:val="16"/>
    </w:rPr>
  </w:style>
  <w:style w:type="character" w:styleId="TekstdymkaZnak" w:customStyle="1">
    <w:name w:val="Tekst dymka Znak"/>
    <w:basedOn w:val="Domylnaczcionkaakapitu"/>
    <w:link w:val="Tekstdymka"/>
    <w:uiPriority w:val="99"/>
    <w:semiHidden/>
    <w:rsid w:val="002B4085"/>
    <w:rPr>
      <w:rFonts w:ascii="Tahoma" w:hAnsi="Tahoma" w:cs="Tahoma"/>
      <w:sz w:val="16"/>
      <w:szCs w:val="16"/>
      <w:lang w:val="en-US" w:eastAsia="en-US"/>
    </w:rPr>
  </w:style>
  <w:style w:type="character" w:styleId="markedcontent" w:customStyle="1">
    <w:name w:val="markedcontent"/>
    <w:basedOn w:val="Domylnaczcionkaakapitu"/>
    <w:rsid w:val="00087591"/>
  </w:style>
  <w:style w:type="table" w:styleId="Summaries" w:customStyle="1">
    <w:name w:val="Summaries"/>
    <w:basedOn w:val="Standardowy"/>
    <w:rsid w:val="00454520"/>
    <w:pPr>
      <w:spacing w:before="80" w:after="40"/>
      <w:ind w:left="144" w:right="144"/>
    </w:pPr>
    <w:rPr>
      <w:lang w:val="en-US" w:eastAsia="en-US"/>
    </w:rPr>
    <w:tblPr>
      <w:tblStyleRowBandSize w:val="1"/>
      <w:tblStyleColBandSize w:val="1"/>
      <w:tblCellMar>
        <w:left w:w="0" w:type="dxa"/>
        <w:right w:w="0" w:type="dxa"/>
      </w:tblCellMar>
    </w:tblPr>
    <w:tblStylePr w:type="firstRow">
      <w:rPr>
        <w:b/>
      </w:rPr>
      <w:tblPr/>
      <w:tcPr>
        <w:shd w:val="clear" w:color="auto" w:fill="B8CCE4"/>
      </w:tcPr>
    </w:tblStylePr>
    <w:tblStylePr w:type="band1Horz">
      <w:tblPr/>
      <w:tcPr>
        <w:shd w:val="clear" w:color="auto" w:fill="DBE5F1"/>
      </w:tcPr>
    </w:tblStylePr>
  </w:style>
  <w:style w:type="table" w:styleId="Tabela-Siatka">
    <w:name w:val="Table Grid"/>
    <w:basedOn w:val="Standardowy"/>
    <w:uiPriority w:val="59"/>
    <w:rsid w:val="00851D1F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Nagwek3Znak" w:customStyle="1">
    <w:name w:val="Nagłówek 3 Znak"/>
    <w:basedOn w:val="Domylnaczcionkaakapitu"/>
    <w:link w:val="Nagwek3"/>
    <w:rsid w:val="007321CD"/>
    <w:rPr>
      <w:rFonts w:ascii="Arial" w:hAnsi="Arial"/>
      <w:i/>
      <w:lang w:val="en-US" w:eastAsia="en-US"/>
    </w:rPr>
  </w:style>
  <w:style w:type="paragraph" w:styleId="Description" w:customStyle="1">
    <w:name w:val="Description"/>
    <w:basedOn w:val="Normalny"/>
    <w:rsid w:val="0094244C"/>
    <w:pPr>
      <w:widowControl/>
      <w:spacing w:line="240" w:lineRule="auto"/>
    </w:pPr>
    <w:rPr>
      <w:rFonts w:ascii="Calibri" w:hAnsi="Calibri" w:eastAsia="Calibri" w:cs="Calibri"/>
      <w:sz w:val="22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4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png" Id="rId26" /><Relationship Type="http://schemas.openxmlformats.org/officeDocument/2006/relationships/image" Target="media/image29.png" Id="rId39" /><Relationship Type="http://schemas.openxmlformats.org/officeDocument/2006/relationships/image" Target="media/image11.png" Id="rId21" /><Relationship Type="http://schemas.openxmlformats.org/officeDocument/2006/relationships/image" Target="media/image24.png" Id="rId34" /><Relationship Type="http://schemas.openxmlformats.org/officeDocument/2006/relationships/image" Target="media/image32.png" Id="rId42" /><Relationship Type="http://schemas.openxmlformats.org/officeDocument/2006/relationships/image" Target="media/image37.png" Id="rId47" /><Relationship Type="http://schemas.openxmlformats.org/officeDocument/2006/relationships/image" Target="media/image40.png" Id="rId50" /><Relationship Type="http://schemas.openxmlformats.org/officeDocument/2006/relationships/image" Target="media/image45.png" Id="rId55" /><Relationship Type="http://schemas.openxmlformats.org/officeDocument/2006/relationships/theme" Target="theme/theme1.xml" Id="rId63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9.png" Id="rId29" /><Relationship Type="http://schemas.openxmlformats.org/officeDocument/2006/relationships/image" Target="media/image1.png" Id="rId11" /><Relationship Type="http://schemas.openxmlformats.org/officeDocument/2006/relationships/image" Target="media/image14.png" Id="rId24" /><Relationship Type="http://schemas.openxmlformats.org/officeDocument/2006/relationships/image" Target="media/image22.png" Id="rId32" /><Relationship Type="http://schemas.openxmlformats.org/officeDocument/2006/relationships/image" Target="media/image27.png" Id="rId37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43.png" Id="rId53" /><Relationship Type="http://schemas.openxmlformats.org/officeDocument/2006/relationships/image" Target="media/image48.png" Id="rId58" /><Relationship Type="http://schemas.openxmlformats.org/officeDocument/2006/relationships/numbering" Target="numbering.xml" Id="rId5" /><Relationship Type="http://schemas.openxmlformats.org/officeDocument/2006/relationships/footer" Target="footer1.xml" Id="rId61" /><Relationship Type="http://schemas.openxmlformats.org/officeDocument/2006/relationships/image" Target="media/image9.png" Id="rId19" /><Relationship Type="http://schemas.openxmlformats.org/officeDocument/2006/relationships/image" Target="media/image4.jpeg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33.png" Id="rId43" /><Relationship Type="http://schemas.openxmlformats.org/officeDocument/2006/relationships/image" Target="media/image38.png" Id="rId48" /><Relationship Type="http://schemas.openxmlformats.org/officeDocument/2006/relationships/image" Target="media/image46.png" Id="rId56" /><Relationship Type="http://schemas.openxmlformats.org/officeDocument/2006/relationships/webSettings" Target="webSettings.xml" Id="rId8" /><Relationship Type="http://schemas.openxmlformats.org/officeDocument/2006/relationships/image" Target="media/image41.png" Id="rId51" /><Relationship Type="http://schemas.openxmlformats.org/officeDocument/2006/relationships/customXml" Target="../customXml/item3.xml" Id="rId3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image" Target="media/image36.png" Id="rId46" /><Relationship Type="http://schemas.openxmlformats.org/officeDocument/2006/relationships/image" Target="media/image49.png" Id="rId59" /><Relationship Type="http://schemas.openxmlformats.org/officeDocument/2006/relationships/image" Target="media/image10.png" Id="rId20" /><Relationship Type="http://schemas.openxmlformats.org/officeDocument/2006/relationships/image" Target="media/image31.png" Id="rId41" /><Relationship Type="http://schemas.openxmlformats.org/officeDocument/2006/relationships/image" Target="media/image44.png" Id="rId54" /><Relationship Type="http://schemas.openxmlformats.org/officeDocument/2006/relationships/fontTable" Target="fontTable.xml" Id="rId6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5.jpe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26.png" Id="rId36" /><Relationship Type="http://schemas.openxmlformats.org/officeDocument/2006/relationships/image" Target="media/image39.png" Id="rId49" /><Relationship Type="http://schemas.openxmlformats.org/officeDocument/2006/relationships/image" Target="media/image47.png" Id="rId57" /><Relationship Type="http://schemas.openxmlformats.org/officeDocument/2006/relationships/endnotes" Target="endnotes.xml" Id="rId10" /><Relationship Type="http://schemas.openxmlformats.org/officeDocument/2006/relationships/image" Target="media/image21.png" Id="rId31" /><Relationship Type="http://schemas.openxmlformats.org/officeDocument/2006/relationships/image" Target="media/image34.png" Id="rId44" /><Relationship Type="http://schemas.openxmlformats.org/officeDocument/2006/relationships/image" Target="media/image42.png" Id="rId52" /><Relationship Type="http://schemas.openxmlformats.org/officeDocument/2006/relationships/header" Target="header1.xml" Id="rId6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Lab\Profiles\Users\256305\AppData\Local\Temp\E2.dotm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CDC74558AE1347844EBFECF43B279D" ma:contentTypeVersion="13" ma:contentTypeDescription="Create a new document." ma:contentTypeScope="" ma:versionID="ae829b7ecec349ff6b5cfd3a83f82255">
  <xsd:schema xmlns:xsd="http://www.w3.org/2001/XMLSchema" xmlns:xs="http://www.w3.org/2001/XMLSchema" xmlns:p="http://schemas.microsoft.com/office/2006/metadata/properties" xmlns:ns3="b8bd925f-1d5b-4659-b670-ac94ecf92491" xmlns:ns4="72fca093-64ef-49d6-a40f-149c9f216718" targetNamespace="http://schemas.microsoft.com/office/2006/metadata/properties" ma:root="true" ma:fieldsID="83d14937690091dbd56420ee94de431c" ns3:_="" ns4:_="">
    <xsd:import namespace="b8bd925f-1d5b-4659-b670-ac94ecf92491"/>
    <xsd:import namespace="72fca093-64ef-49d6-a40f-149c9f2167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bd925f-1d5b-4659-b670-ac94ecf924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fca093-64ef-49d6-a40f-149c9f216718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799F64-19FF-4017-888D-C9E3CBDC74D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888ABB6-BF3D-4F1A-8875-5994009CC7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bd925f-1d5b-4659-b670-ac94ecf92491"/>
    <ds:schemaRef ds:uri="72fca093-64ef-49d6-a40f-149c9f2167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B903812-9391-47E9-A95B-ED9C764C0B0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097A1B6-1177-4F24-A58E-84C920D8EB4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E2.dotm</Template>
  <TotalTime>167</TotalTime>
  <Pages>36</Pages>
  <Words>1451</Words>
  <Characters>8712</Characters>
  <Application>Microsoft Office Word</Application>
  <DocSecurity>0</DocSecurity>
  <Lines>72</Lines>
  <Paragraphs>20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Vision</vt:lpstr>
      <vt:lpstr>Vision</vt:lpstr>
    </vt:vector>
  </TitlesOfParts>
  <Company>&lt;Company Name&gt;</Company>
  <LinksUpToDate>false</LinksUpToDate>
  <CharactersWithSpaces>10143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Vision</dc:title>
  <dc:subject>Polvita Online</dc:subject>
  <dc:creator>Dzikowski Grzegorz 256305</dc:creator>
  <cp:keywords/>
  <dc:description/>
  <cp:lastModifiedBy>Grzegorz Dzikowski (256305)</cp:lastModifiedBy>
  <cp:revision>169</cp:revision>
  <cp:lastPrinted>2001-03-15T13:26:00Z</cp:lastPrinted>
  <dcterms:created xsi:type="dcterms:W3CDTF">2021-10-25T11:29:00Z</dcterms:created>
  <dcterms:modified xsi:type="dcterms:W3CDTF">2022-01-03T11:35:00Z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0x010100CDCDC74558AE1347844EBFECF43B279D</vt:lpwstr>
  </property>
</Properties>
</file>