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92AB" w14:textId="77777777" w:rsidR="0082653F" w:rsidRPr="00361C03" w:rsidRDefault="0082653F">
      <w:pPr>
        <w:pStyle w:val="Tytu"/>
        <w:rPr>
          <w:lang w:val="pl-PL"/>
        </w:rPr>
      </w:pPr>
    </w:p>
    <w:p w14:paraId="0D4E7A73" w14:textId="77777777" w:rsidR="0082653F" w:rsidRPr="00361C03" w:rsidRDefault="0082653F">
      <w:pPr>
        <w:pStyle w:val="Tytu"/>
        <w:rPr>
          <w:lang w:val="pl-PL"/>
        </w:rPr>
      </w:pPr>
    </w:p>
    <w:p w14:paraId="16BC3677" w14:textId="77777777" w:rsidR="0082653F" w:rsidRPr="00361C03" w:rsidRDefault="0082653F" w:rsidP="0082653F">
      <w:pPr>
        <w:rPr>
          <w:lang w:val="pl-PL"/>
        </w:rPr>
      </w:pPr>
    </w:p>
    <w:p w14:paraId="4D823EE8" w14:textId="77777777" w:rsidR="0082653F" w:rsidRPr="00361C03" w:rsidRDefault="0082653F" w:rsidP="0082653F">
      <w:pPr>
        <w:rPr>
          <w:lang w:val="pl-PL"/>
        </w:rPr>
      </w:pPr>
    </w:p>
    <w:p w14:paraId="18B435A8" w14:textId="77777777" w:rsidR="0082653F" w:rsidRPr="00361C03" w:rsidRDefault="0082653F" w:rsidP="0082653F">
      <w:pPr>
        <w:rPr>
          <w:lang w:val="pl-PL"/>
        </w:rPr>
      </w:pPr>
    </w:p>
    <w:p w14:paraId="547B2CAC" w14:textId="77777777" w:rsidR="0082653F" w:rsidRPr="00361C03" w:rsidRDefault="0082653F" w:rsidP="0082653F">
      <w:pPr>
        <w:rPr>
          <w:lang w:val="pl-PL"/>
        </w:rPr>
      </w:pPr>
    </w:p>
    <w:p w14:paraId="146D96A2" w14:textId="77777777" w:rsidR="0082653F" w:rsidRPr="00361C03" w:rsidRDefault="0082653F" w:rsidP="0082653F">
      <w:pPr>
        <w:rPr>
          <w:lang w:val="pl-PL"/>
        </w:rPr>
      </w:pPr>
    </w:p>
    <w:p w14:paraId="4B3877A7" w14:textId="77777777" w:rsidR="0082653F" w:rsidRPr="00361C03" w:rsidRDefault="0082653F" w:rsidP="0082653F">
      <w:pPr>
        <w:rPr>
          <w:lang w:val="pl-PL"/>
        </w:rPr>
      </w:pPr>
    </w:p>
    <w:p w14:paraId="5053215A" w14:textId="77777777" w:rsidR="0082653F" w:rsidRPr="00361C03" w:rsidRDefault="0082653F" w:rsidP="0082653F">
      <w:pPr>
        <w:rPr>
          <w:lang w:val="pl-PL"/>
        </w:rPr>
      </w:pPr>
    </w:p>
    <w:p w14:paraId="203351D0" w14:textId="77777777" w:rsidR="0082653F" w:rsidRPr="00361C03" w:rsidRDefault="0082653F" w:rsidP="0082653F">
      <w:pPr>
        <w:rPr>
          <w:lang w:val="pl-PL"/>
        </w:rPr>
      </w:pPr>
    </w:p>
    <w:p w14:paraId="6BD6636A" w14:textId="77777777" w:rsidR="0082653F" w:rsidRPr="00361C03" w:rsidRDefault="0082653F" w:rsidP="0082653F">
      <w:pPr>
        <w:rPr>
          <w:lang w:val="pl-PL"/>
        </w:rPr>
      </w:pPr>
    </w:p>
    <w:p w14:paraId="1AB0C4F5" w14:textId="77777777" w:rsidR="00870059" w:rsidRPr="00361C03" w:rsidRDefault="00870059" w:rsidP="00870059">
      <w:pPr>
        <w:pStyle w:val="Tytu"/>
        <w:rPr>
          <w:lang w:val="pl-PL"/>
        </w:rPr>
      </w:pPr>
      <w:r w:rsidRPr="00361C03">
        <w:rPr>
          <w:lang w:val="pl-PL"/>
        </w:rPr>
        <w:t>Wyniki etapu I</w:t>
      </w:r>
      <w:r w:rsidR="00F73F94" w:rsidRPr="00361C03">
        <w:rPr>
          <w:lang w:val="pl-PL"/>
        </w:rPr>
        <w:t>V</w:t>
      </w:r>
      <w:r w:rsidRPr="00361C03">
        <w:rPr>
          <w:lang w:val="pl-PL"/>
        </w:rPr>
        <w:t xml:space="preserve">: </w:t>
      </w:r>
      <w:r w:rsidR="00F73F94" w:rsidRPr="00361C03">
        <w:rPr>
          <w:lang w:val="pl-PL"/>
        </w:rPr>
        <w:t>Implementacja i testy</w:t>
      </w:r>
    </w:p>
    <w:p w14:paraId="0A80B0C4" w14:textId="77777777" w:rsidR="00870059" w:rsidRPr="00361C03" w:rsidRDefault="00870059" w:rsidP="00870059">
      <w:pPr>
        <w:rPr>
          <w:lang w:val="pl-PL"/>
        </w:rPr>
      </w:pPr>
    </w:p>
    <w:p w14:paraId="060A06CE" w14:textId="5AFF6DD2" w:rsidR="0082653F" w:rsidRPr="00361C03" w:rsidRDefault="001017CB" w:rsidP="0082653F">
      <w:pPr>
        <w:pStyle w:val="Tytu"/>
        <w:rPr>
          <w:lang w:val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SUBJECT  Polwita  \* MERGEFORMAT </w:instrText>
      </w:r>
      <w:r>
        <w:rPr>
          <w:lang w:val="pl-PL"/>
        </w:rPr>
        <w:fldChar w:fldCharType="separate"/>
      </w:r>
      <w:proofErr w:type="spellStart"/>
      <w:r>
        <w:rPr>
          <w:lang w:val="pl-PL"/>
        </w:rPr>
        <w:t>Polwita</w:t>
      </w:r>
      <w:proofErr w:type="spellEnd"/>
      <w:r>
        <w:rPr>
          <w:lang w:val="pl-PL"/>
        </w:rPr>
        <w:fldChar w:fldCharType="end"/>
      </w:r>
    </w:p>
    <w:p w14:paraId="49B3B7C5" w14:textId="77777777" w:rsidR="0082653F" w:rsidRPr="00361C03" w:rsidRDefault="0082653F" w:rsidP="0082653F">
      <w:pPr>
        <w:rPr>
          <w:lang w:val="pl-PL"/>
        </w:rPr>
      </w:pPr>
    </w:p>
    <w:p w14:paraId="0E9DDD7B" w14:textId="77777777" w:rsidR="0082653F" w:rsidRPr="00361C03" w:rsidRDefault="0082653F" w:rsidP="0082653F">
      <w:pPr>
        <w:rPr>
          <w:lang w:val="pl-PL"/>
        </w:rPr>
      </w:pPr>
    </w:p>
    <w:p w14:paraId="59467426" w14:textId="77777777" w:rsidR="0082653F" w:rsidRPr="00361C03" w:rsidRDefault="0082653F" w:rsidP="0082653F">
      <w:pPr>
        <w:rPr>
          <w:lang w:val="pl-PL"/>
        </w:rPr>
      </w:pPr>
    </w:p>
    <w:p w14:paraId="7EE2C60B" w14:textId="77777777" w:rsidR="0082653F" w:rsidRPr="00361C03" w:rsidRDefault="0082653F">
      <w:pPr>
        <w:pStyle w:val="Tytu"/>
        <w:rPr>
          <w:lang w:val="pl-PL"/>
        </w:rPr>
      </w:pPr>
      <w:r w:rsidRPr="00361C03">
        <w:rPr>
          <w:lang w:val="pl-PL"/>
        </w:rPr>
        <w:t>Projektowanie oprogramowania</w:t>
      </w:r>
    </w:p>
    <w:p w14:paraId="5CD497F2" w14:textId="77777777" w:rsidR="0082653F" w:rsidRPr="00361C03" w:rsidRDefault="0082653F" w:rsidP="0082653F">
      <w:pPr>
        <w:rPr>
          <w:lang w:val="pl-PL"/>
        </w:rPr>
      </w:pPr>
    </w:p>
    <w:p w14:paraId="62D5F3CE" w14:textId="77777777" w:rsidR="0082653F" w:rsidRPr="00361C03" w:rsidRDefault="0082653F" w:rsidP="0082653F">
      <w:pPr>
        <w:rPr>
          <w:lang w:val="pl-PL"/>
        </w:rPr>
      </w:pPr>
    </w:p>
    <w:p w14:paraId="44F71E52" w14:textId="77777777" w:rsidR="0082653F" w:rsidRPr="00361C03" w:rsidRDefault="0082653F" w:rsidP="0082653F">
      <w:pPr>
        <w:rPr>
          <w:lang w:val="pl-PL"/>
        </w:rPr>
      </w:pPr>
    </w:p>
    <w:p w14:paraId="57530CA0" w14:textId="77777777" w:rsidR="0082653F" w:rsidRPr="00361C03" w:rsidRDefault="0082653F" w:rsidP="0082653F">
      <w:pPr>
        <w:rPr>
          <w:lang w:val="pl-PL"/>
        </w:rPr>
      </w:pPr>
    </w:p>
    <w:p w14:paraId="281831FD" w14:textId="77777777" w:rsidR="0082653F" w:rsidRPr="00361C03" w:rsidRDefault="0082653F" w:rsidP="0082653F">
      <w:pPr>
        <w:rPr>
          <w:lang w:val="pl-PL"/>
        </w:rPr>
      </w:pPr>
    </w:p>
    <w:p w14:paraId="434284E9" w14:textId="77777777" w:rsidR="0082653F" w:rsidRPr="00361C03" w:rsidRDefault="0082653F" w:rsidP="0082653F">
      <w:pPr>
        <w:rPr>
          <w:lang w:val="pl-PL"/>
        </w:rPr>
      </w:pPr>
    </w:p>
    <w:p w14:paraId="69F1BBDA" w14:textId="77777777" w:rsidR="0082653F" w:rsidRPr="00361C03" w:rsidRDefault="0082653F" w:rsidP="0082653F">
      <w:pPr>
        <w:rPr>
          <w:lang w:val="pl-PL"/>
        </w:rPr>
      </w:pPr>
    </w:p>
    <w:p w14:paraId="79C098E5" w14:textId="2E6E541D" w:rsidR="0082653F" w:rsidRPr="009A2008" w:rsidRDefault="0082653F" w:rsidP="0082653F">
      <w:pPr>
        <w:rPr>
          <w:lang w:val="pl-PL"/>
        </w:rPr>
      </w:pPr>
      <w:r w:rsidRPr="00361C03">
        <w:rPr>
          <w:lang w:val="pl-PL"/>
        </w:rPr>
        <w:t>Skład zespołu:</w:t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</w:r>
      <w:r w:rsidRPr="00361C03">
        <w:rPr>
          <w:lang w:val="pl-PL"/>
        </w:rPr>
        <w:tab/>
        <w:t>Prowadzący:</w:t>
      </w:r>
      <w:r w:rsidR="009A2008" w:rsidRPr="009A2008">
        <w:rPr>
          <w:color w:val="333333"/>
          <w:lang w:val="pl-PL"/>
        </w:rPr>
        <w:t xml:space="preserve"> </w:t>
      </w:r>
      <w:r w:rsidR="009A2008" w:rsidRPr="009A2008">
        <w:rPr>
          <w:color w:val="333333"/>
          <w:lang w:val="pl-PL"/>
        </w:rPr>
        <w:t>mgr Urszula Staszak</w:t>
      </w:r>
    </w:p>
    <w:p w14:paraId="6CB68F50" w14:textId="4F2E4F8E" w:rsidR="0082653F" w:rsidRPr="00361C03" w:rsidRDefault="00FF7F32" w:rsidP="0082653F">
      <w:pPr>
        <w:rPr>
          <w:lang w:val="pl-PL"/>
        </w:rPr>
      </w:pPr>
      <w:r>
        <w:rPr>
          <w:lang w:val="pl-PL"/>
        </w:rPr>
        <w:t>Grzegorz Dzikowski</w:t>
      </w:r>
    </w:p>
    <w:p w14:paraId="32A4CF4C" w14:textId="77777777" w:rsidR="00685AA7" w:rsidRPr="00361C03" w:rsidRDefault="0082653F">
      <w:pPr>
        <w:pStyle w:val="Tytu"/>
        <w:rPr>
          <w:lang w:val="pl-PL"/>
        </w:rPr>
      </w:pPr>
      <w:r w:rsidRPr="00361C03">
        <w:rPr>
          <w:lang w:val="pl-PL"/>
        </w:rPr>
        <w:br w:type="page"/>
      </w:r>
    </w:p>
    <w:p w14:paraId="77B16B5A" w14:textId="77777777" w:rsidR="00870059" w:rsidRPr="00361C03" w:rsidRDefault="00F73F94" w:rsidP="002373A2">
      <w:pPr>
        <w:pStyle w:val="Tytu"/>
        <w:rPr>
          <w:lang w:val="pl-PL"/>
        </w:rPr>
      </w:pPr>
      <w:r w:rsidRPr="00361C03">
        <w:rPr>
          <w:lang w:val="pl-PL"/>
        </w:rPr>
        <w:lastRenderedPageBreak/>
        <w:t>Implementacja</w:t>
      </w:r>
    </w:p>
    <w:p w14:paraId="2A439DC1" w14:textId="0523DA45" w:rsidR="002373A2" w:rsidRDefault="00F73F94" w:rsidP="002373A2">
      <w:pPr>
        <w:pStyle w:val="Nagwek1"/>
        <w:rPr>
          <w:lang w:val="pl-PL"/>
        </w:rPr>
      </w:pPr>
      <w:r w:rsidRPr="00361C03">
        <w:rPr>
          <w:lang w:val="pl-PL"/>
        </w:rPr>
        <w:t xml:space="preserve">Struktura kodu </w:t>
      </w:r>
    </w:p>
    <w:p w14:paraId="0248B260" w14:textId="6CECA5B9" w:rsidR="007B7660" w:rsidRDefault="007B7660" w:rsidP="007B7660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: </w:t>
      </w:r>
    </w:p>
    <w:p w14:paraId="196FB505" w14:textId="1AA99E4E" w:rsidR="007B7660" w:rsidRDefault="007B7660" w:rsidP="007B7660">
      <w:pPr>
        <w:rPr>
          <w:lang w:val="pl-PL"/>
        </w:rPr>
      </w:pPr>
      <w:r w:rsidRPr="007B7660">
        <w:rPr>
          <w:lang w:val="pl-PL"/>
        </w:rPr>
        <w:drawing>
          <wp:inline distT="0" distB="0" distL="0" distR="0" wp14:anchorId="76B81708" wp14:editId="48999634">
            <wp:extent cx="2218690" cy="6656071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000" cy="66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0E75" w14:textId="77777777" w:rsidR="007B7660" w:rsidRDefault="007B7660" w:rsidP="007B7660">
      <w:pPr>
        <w:rPr>
          <w:lang w:val="pl-PL"/>
        </w:rPr>
      </w:pPr>
    </w:p>
    <w:p w14:paraId="6446025C" w14:textId="77777777" w:rsidR="007B7660" w:rsidRDefault="007B7660" w:rsidP="007B7660">
      <w:pPr>
        <w:rPr>
          <w:lang w:val="pl-PL"/>
        </w:rPr>
      </w:pPr>
    </w:p>
    <w:p w14:paraId="5427C548" w14:textId="77777777" w:rsidR="007B7660" w:rsidRDefault="007B7660" w:rsidP="007B7660">
      <w:pPr>
        <w:rPr>
          <w:lang w:val="pl-PL"/>
        </w:rPr>
      </w:pPr>
    </w:p>
    <w:p w14:paraId="5F1632C6" w14:textId="77777777" w:rsidR="007B7660" w:rsidRDefault="007B7660" w:rsidP="007B7660">
      <w:pPr>
        <w:rPr>
          <w:lang w:val="pl-PL"/>
        </w:rPr>
      </w:pPr>
    </w:p>
    <w:p w14:paraId="24C2D272" w14:textId="77777777" w:rsidR="007B7660" w:rsidRDefault="007B7660" w:rsidP="007B7660">
      <w:pPr>
        <w:rPr>
          <w:lang w:val="pl-PL"/>
        </w:rPr>
      </w:pPr>
    </w:p>
    <w:p w14:paraId="1CF19DB6" w14:textId="71A6BD8E" w:rsidR="007B7660" w:rsidRDefault="007B7660" w:rsidP="007B7660">
      <w:pPr>
        <w:rPr>
          <w:lang w:val="pl-PL"/>
        </w:rPr>
      </w:pPr>
      <w:proofErr w:type="spellStart"/>
      <w:r>
        <w:rPr>
          <w:lang w:val="pl-PL"/>
        </w:rPr>
        <w:lastRenderedPageBreak/>
        <w:t>Backend</w:t>
      </w:r>
      <w:proofErr w:type="spellEnd"/>
      <w:r>
        <w:rPr>
          <w:lang w:val="pl-PL"/>
        </w:rPr>
        <w:t>:</w:t>
      </w:r>
    </w:p>
    <w:p w14:paraId="41FEF780" w14:textId="03518BF9" w:rsidR="007B7660" w:rsidRPr="007B7660" w:rsidRDefault="00E100D0" w:rsidP="007B7660">
      <w:pPr>
        <w:rPr>
          <w:lang w:val="pl-PL"/>
        </w:rPr>
      </w:pPr>
      <w:r w:rsidRPr="00E100D0">
        <w:rPr>
          <w:lang w:val="pl-PL"/>
        </w:rPr>
        <w:drawing>
          <wp:inline distT="0" distB="0" distL="0" distR="0" wp14:anchorId="6A738541" wp14:editId="6CCBF87D">
            <wp:extent cx="2905530" cy="1905266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7DF" w14:textId="77777777" w:rsidR="00F73F94" w:rsidRDefault="00F73F94" w:rsidP="00F73F94">
      <w:pPr>
        <w:pStyle w:val="Nagwek1"/>
        <w:rPr>
          <w:lang w:val="pl-PL"/>
        </w:rPr>
      </w:pPr>
      <w:r w:rsidRPr="00361C03">
        <w:rPr>
          <w:lang w:val="pl-PL"/>
        </w:rPr>
        <w:t xml:space="preserve">Generacja kodu </w:t>
      </w:r>
    </w:p>
    <w:p w14:paraId="5D95D3B6" w14:textId="492BFD20" w:rsidR="00D13DCD" w:rsidRDefault="00D13DCD" w:rsidP="00D13DCD">
      <w:pPr>
        <w:rPr>
          <w:lang w:val="pl-PL"/>
        </w:rPr>
      </w:pPr>
      <w:r>
        <w:rPr>
          <w:lang w:val="pl-PL"/>
        </w:rPr>
        <w:t xml:space="preserve">Użyłem programu </w:t>
      </w:r>
      <w:hyperlink r:id="rId9" w:history="1">
        <w:r w:rsidRPr="00F030A9">
          <w:rPr>
            <w:rStyle w:val="Hipercze"/>
            <w:lang w:val="pl-PL"/>
          </w:rPr>
          <w:t>https://pypi.org/project/sqlacodegen/</w:t>
        </w:r>
      </w:hyperlink>
      <w:r>
        <w:rPr>
          <w:lang w:val="pl-PL"/>
        </w:rPr>
        <w:t xml:space="preserve"> do wygenerowania klas ORM w </w:t>
      </w:r>
      <w:proofErr w:type="spellStart"/>
      <w:r>
        <w:rPr>
          <w:lang w:val="pl-PL"/>
        </w:rPr>
        <w:t>backendzie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. </w:t>
      </w:r>
      <w:r w:rsidR="003203C3">
        <w:rPr>
          <w:lang w:val="pl-PL"/>
        </w:rPr>
        <w:t>Program łączy się z bazą danych i generuje struktury tabel</w:t>
      </w:r>
    </w:p>
    <w:p w14:paraId="424C3AE4" w14:textId="2E0B601D" w:rsidR="003203C3" w:rsidRDefault="00467802" w:rsidP="00D13DCD">
      <w:pPr>
        <w:rPr>
          <w:lang w:val="pl-PL"/>
        </w:rPr>
      </w:pPr>
      <w:r w:rsidRPr="00467802">
        <w:rPr>
          <w:lang w:val="pl-PL"/>
        </w:rPr>
        <w:drawing>
          <wp:inline distT="0" distB="0" distL="0" distR="0" wp14:anchorId="05730078" wp14:editId="27E5BD75">
            <wp:extent cx="4134427" cy="260068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63D3" w14:textId="222367EE" w:rsidR="00D13DCD" w:rsidRPr="00D13DCD" w:rsidRDefault="00467802" w:rsidP="00D13DCD">
      <w:pPr>
        <w:rPr>
          <w:lang w:val="pl-PL"/>
        </w:rPr>
      </w:pPr>
      <w:r w:rsidRPr="00467802">
        <w:rPr>
          <w:lang w:val="pl-PL"/>
        </w:rPr>
        <w:lastRenderedPageBreak/>
        <w:drawing>
          <wp:inline distT="0" distB="0" distL="0" distR="0" wp14:anchorId="4356DBBE" wp14:editId="1ABA1442">
            <wp:extent cx="5943600" cy="499935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847" w14:textId="77777777" w:rsidR="00F73F94" w:rsidRPr="00361C03" w:rsidRDefault="00F73F94" w:rsidP="00F73F94">
      <w:pPr>
        <w:pStyle w:val="Nagwek1"/>
        <w:rPr>
          <w:lang w:val="pl-PL"/>
        </w:rPr>
      </w:pPr>
      <w:r w:rsidRPr="00361C03">
        <w:rPr>
          <w:lang w:val="pl-PL"/>
        </w:rPr>
        <w:t>Wzorce projektowe</w:t>
      </w:r>
    </w:p>
    <w:p w14:paraId="15822609" w14:textId="77777777" w:rsidR="00361C03" w:rsidRDefault="00361C03" w:rsidP="00361C03">
      <w:pPr>
        <w:pStyle w:val="Nagwek1"/>
        <w:rPr>
          <w:lang w:val="pl-PL"/>
        </w:rPr>
      </w:pPr>
      <w:r w:rsidRPr="00361C03">
        <w:rPr>
          <w:lang w:val="pl-PL"/>
        </w:rPr>
        <w:t>Dokumentacja kodu</w:t>
      </w:r>
    </w:p>
    <w:p w14:paraId="00AD5397" w14:textId="77777777" w:rsidR="00473174" w:rsidRDefault="00DB6113" w:rsidP="00DB6113">
      <w:pPr>
        <w:rPr>
          <w:lang w:val="pl-PL"/>
        </w:rPr>
      </w:pPr>
      <w:r>
        <w:rPr>
          <w:lang w:val="pl-PL"/>
        </w:rPr>
        <w:t xml:space="preserve">Przy pomocy narzędzia </w:t>
      </w:r>
      <w:hyperlink r:id="rId12" w:history="1">
        <w:r w:rsidR="00473174" w:rsidRPr="00F030A9">
          <w:rPr>
            <w:rStyle w:val="Hipercze"/>
            <w:lang w:val="pl-PL"/>
          </w:rPr>
          <w:t>https://www.sphinx-doc.org/en/master/</w:t>
        </w:r>
      </w:hyperlink>
      <w:r w:rsidR="00473174">
        <w:rPr>
          <w:lang w:val="pl-PL"/>
        </w:rPr>
        <w:t xml:space="preserve"> wygenerowałem dokumentację do klasy bazodanowej</w:t>
      </w:r>
    </w:p>
    <w:p w14:paraId="1716BBD3" w14:textId="029747E2" w:rsidR="00DB6113" w:rsidRPr="00DB6113" w:rsidRDefault="00473174" w:rsidP="00DB6113">
      <w:pPr>
        <w:rPr>
          <w:lang w:val="pl-PL"/>
        </w:rPr>
      </w:pPr>
      <w:r>
        <w:rPr>
          <w:lang w:val="pl-PL"/>
        </w:rPr>
        <w:lastRenderedPageBreak/>
        <w:t xml:space="preserve"> </w:t>
      </w:r>
      <w:r w:rsidRPr="00473174">
        <w:rPr>
          <w:lang w:val="pl-PL"/>
        </w:rPr>
        <w:drawing>
          <wp:inline distT="0" distB="0" distL="0" distR="0" wp14:anchorId="3D1E8648" wp14:editId="0A76974E">
            <wp:extent cx="3806442" cy="3657600"/>
            <wp:effectExtent l="0" t="0" r="381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791" cy="3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</w:p>
    <w:p w14:paraId="58CDDD1C" w14:textId="77777777" w:rsidR="00361C03" w:rsidRPr="00DB6113" w:rsidRDefault="00361C03" w:rsidP="00361C03">
      <w:pPr>
        <w:pStyle w:val="Tekstpodstawowy"/>
        <w:rPr>
          <w:lang w:val="en-GB"/>
        </w:rPr>
      </w:pPr>
    </w:p>
    <w:p w14:paraId="6CA856CF" w14:textId="77777777" w:rsidR="00F73F94" w:rsidRPr="00361C03" w:rsidRDefault="00F73F94" w:rsidP="00F73F94">
      <w:pPr>
        <w:pStyle w:val="Tytu"/>
        <w:rPr>
          <w:lang w:val="pl-PL"/>
        </w:rPr>
      </w:pPr>
      <w:r w:rsidRPr="00361C03">
        <w:rPr>
          <w:lang w:val="pl-PL"/>
        </w:rPr>
        <w:t>Testowanie</w:t>
      </w:r>
    </w:p>
    <w:p w14:paraId="111722A9" w14:textId="77777777" w:rsidR="002373A2" w:rsidRPr="00361C03" w:rsidRDefault="002373A2" w:rsidP="002373A2">
      <w:pPr>
        <w:rPr>
          <w:lang w:val="pl-PL"/>
        </w:rPr>
      </w:pPr>
    </w:p>
    <w:p w14:paraId="3F9970C1" w14:textId="77777777" w:rsidR="002373A2" w:rsidRPr="00361C03" w:rsidRDefault="00F73F94" w:rsidP="00F73F94">
      <w:pPr>
        <w:pStyle w:val="Nagwek1"/>
        <w:numPr>
          <w:ilvl w:val="0"/>
          <w:numId w:val="31"/>
        </w:numPr>
        <w:rPr>
          <w:lang w:val="pl-PL"/>
        </w:rPr>
      </w:pPr>
      <w:r w:rsidRPr="00361C03">
        <w:rPr>
          <w:lang w:val="pl-PL"/>
        </w:rPr>
        <w:t>Testy systemowe – przypadki/procedury testowe</w:t>
      </w:r>
    </w:p>
    <w:p w14:paraId="7C878143" w14:textId="77777777" w:rsidR="00F73F94" w:rsidRPr="00827890" w:rsidRDefault="00F73F94" w:rsidP="00F73F94">
      <w:pPr>
        <w:pStyle w:val="InfoBlue"/>
        <w:rPr>
          <w:lang w:val="en-GB"/>
        </w:rPr>
      </w:pPr>
      <w:r w:rsidRPr="00827890">
        <w:rPr>
          <w:lang w:val="en-GB"/>
        </w:rPr>
        <w:t>[Document also those test cases which were automated.]</w:t>
      </w:r>
    </w:p>
    <w:p w14:paraId="7576EFC8" w14:textId="77777777" w:rsidR="00F73F94" w:rsidRPr="00361C03" w:rsidRDefault="00F73F94" w:rsidP="00F73F94">
      <w:pPr>
        <w:pStyle w:val="Nagwek2"/>
        <w:rPr>
          <w:lang w:val="pl-PL"/>
        </w:rPr>
      </w:pPr>
      <w:r w:rsidRPr="00361C03">
        <w:rPr>
          <w:lang w:val="pl-PL"/>
        </w:rPr>
        <w:t>&lt;Nazwa przypadku użycia&gt;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3F94" w:rsidRPr="00361C03" w14:paraId="0505904B" w14:textId="77777777" w:rsidTr="00F73F94">
        <w:tc>
          <w:tcPr>
            <w:tcW w:w="1870" w:type="dxa"/>
          </w:tcPr>
          <w:p w14:paraId="6ED9C304" w14:textId="77777777" w:rsidR="00F73F94" w:rsidRPr="00361C03" w:rsidRDefault="00F73F94" w:rsidP="00F73F94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</w:p>
        </w:tc>
        <w:tc>
          <w:tcPr>
            <w:tcW w:w="1870" w:type="dxa"/>
          </w:tcPr>
          <w:p w14:paraId="331B57EE" w14:textId="77777777" w:rsidR="00F73F94" w:rsidRPr="00361C03" w:rsidRDefault="00F73F94" w:rsidP="00F73F94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</w:p>
        </w:tc>
        <w:tc>
          <w:tcPr>
            <w:tcW w:w="1870" w:type="dxa"/>
          </w:tcPr>
          <w:p w14:paraId="3B091975" w14:textId="77777777" w:rsidR="00F73F94" w:rsidRPr="00361C03" w:rsidRDefault="00F73F94" w:rsidP="00F73F94">
            <w:pPr>
              <w:rPr>
                <w:lang w:val="pl-PL"/>
              </w:rPr>
            </w:pPr>
            <w:r w:rsidRPr="00361C03">
              <w:rPr>
                <w:lang w:val="pl-PL"/>
              </w:rPr>
              <w:t>Kroki testu</w:t>
            </w:r>
          </w:p>
        </w:tc>
        <w:tc>
          <w:tcPr>
            <w:tcW w:w="1870" w:type="dxa"/>
          </w:tcPr>
          <w:p w14:paraId="672268BB" w14:textId="77777777" w:rsidR="00F73F94" w:rsidRPr="00361C03" w:rsidRDefault="00F73F94" w:rsidP="00F73F94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1870" w:type="dxa"/>
          </w:tcPr>
          <w:p w14:paraId="2E18B5DC" w14:textId="77777777" w:rsidR="00F73F94" w:rsidRPr="00361C03" w:rsidRDefault="00F73F94" w:rsidP="00F73F94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F73F94" w:rsidRPr="00361C03" w14:paraId="648851F3" w14:textId="77777777" w:rsidTr="00F73F94">
        <w:tc>
          <w:tcPr>
            <w:tcW w:w="1870" w:type="dxa"/>
          </w:tcPr>
          <w:p w14:paraId="417D38C8" w14:textId="77777777" w:rsidR="00F73F94" w:rsidRPr="00361C03" w:rsidRDefault="00F73F94" w:rsidP="00F73F94">
            <w:pPr>
              <w:rPr>
                <w:lang w:val="pl-PL"/>
              </w:rPr>
            </w:pPr>
          </w:p>
        </w:tc>
        <w:tc>
          <w:tcPr>
            <w:tcW w:w="1870" w:type="dxa"/>
          </w:tcPr>
          <w:p w14:paraId="7BF81896" w14:textId="77777777" w:rsidR="00F73F94" w:rsidRPr="00361C03" w:rsidRDefault="00F73F94" w:rsidP="00F73F94">
            <w:pPr>
              <w:rPr>
                <w:lang w:val="pl-PL"/>
              </w:rPr>
            </w:pPr>
          </w:p>
        </w:tc>
        <w:tc>
          <w:tcPr>
            <w:tcW w:w="1870" w:type="dxa"/>
          </w:tcPr>
          <w:p w14:paraId="77D41AB7" w14:textId="77777777" w:rsidR="00F73F94" w:rsidRPr="00361C03" w:rsidRDefault="00F73F94" w:rsidP="00F73F94">
            <w:pPr>
              <w:rPr>
                <w:lang w:val="pl-PL"/>
              </w:rPr>
            </w:pPr>
          </w:p>
        </w:tc>
        <w:tc>
          <w:tcPr>
            <w:tcW w:w="1870" w:type="dxa"/>
          </w:tcPr>
          <w:p w14:paraId="1F11D1CC" w14:textId="77777777" w:rsidR="00F73F94" w:rsidRPr="00361C03" w:rsidRDefault="00F73F94" w:rsidP="00F73F94">
            <w:pPr>
              <w:rPr>
                <w:lang w:val="pl-PL"/>
              </w:rPr>
            </w:pPr>
          </w:p>
        </w:tc>
        <w:tc>
          <w:tcPr>
            <w:tcW w:w="1870" w:type="dxa"/>
          </w:tcPr>
          <w:p w14:paraId="09AA4792" w14:textId="77777777" w:rsidR="00F73F94" w:rsidRPr="00361C03" w:rsidRDefault="00F73F94" w:rsidP="00F73F94">
            <w:pPr>
              <w:rPr>
                <w:lang w:val="pl-PL"/>
              </w:rPr>
            </w:pPr>
          </w:p>
        </w:tc>
      </w:tr>
    </w:tbl>
    <w:p w14:paraId="5CBCD408" w14:textId="77777777" w:rsidR="00F73F94" w:rsidRPr="00361C03" w:rsidRDefault="00F73F94" w:rsidP="00F73F94">
      <w:pPr>
        <w:rPr>
          <w:lang w:val="pl-PL"/>
        </w:rPr>
      </w:pPr>
    </w:p>
    <w:p w14:paraId="531F214E" w14:textId="77777777" w:rsidR="00F73F94" w:rsidRPr="00361C03" w:rsidRDefault="00F73F94" w:rsidP="00F73F94">
      <w:pPr>
        <w:pStyle w:val="Nagwek2"/>
        <w:rPr>
          <w:lang w:val="pl-PL"/>
        </w:rPr>
      </w:pPr>
      <w:r w:rsidRPr="00361C03">
        <w:rPr>
          <w:lang w:val="pl-PL"/>
        </w:rPr>
        <w:t>&lt;Nazwa przypadku użycia&gt;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3F94" w:rsidRPr="00361C03" w14:paraId="247AC755" w14:textId="77777777" w:rsidTr="00005635">
        <w:tc>
          <w:tcPr>
            <w:tcW w:w="1870" w:type="dxa"/>
          </w:tcPr>
          <w:p w14:paraId="6C4D847A" w14:textId="77777777" w:rsidR="00F73F94" w:rsidRPr="00361C03" w:rsidRDefault="00F73F94" w:rsidP="00005635">
            <w:pPr>
              <w:rPr>
                <w:lang w:val="pl-PL"/>
              </w:rPr>
            </w:pPr>
            <w:r w:rsidRPr="00361C03">
              <w:rPr>
                <w:lang w:val="pl-PL"/>
              </w:rPr>
              <w:t>TC ID</w:t>
            </w:r>
          </w:p>
        </w:tc>
        <w:tc>
          <w:tcPr>
            <w:tcW w:w="1870" w:type="dxa"/>
          </w:tcPr>
          <w:p w14:paraId="74E01FAC" w14:textId="77777777" w:rsidR="00F73F94" w:rsidRPr="00361C03" w:rsidRDefault="00F73F94" w:rsidP="00005635">
            <w:pPr>
              <w:rPr>
                <w:lang w:val="pl-PL"/>
              </w:rPr>
            </w:pPr>
            <w:r w:rsidRPr="00361C03">
              <w:rPr>
                <w:lang w:val="pl-PL"/>
              </w:rPr>
              <w:t>Idea testowa</w:t>
            </w:r>
          </w:p>
        </w:tc>
        <w:tc>
          <w:tcPr>
            <w:tcW w:w="1870" w:type="dxa"/>
          </w:tcPr>
          <w:p w14:paraId="552C044A" w14:textId="77777777" w:rsidR="00F73F94" w:rsidRPr="00361C03" w:rsidRDefault="00F73F94" w:rsidP="00005635">
            <w:pPr>
              <w:rPr>
                <w:lang w:val="pl-PL"/>
              </w:rPr>
            </w:pPr>
            <w:r w:rsidRPr="00361C03">
              <w:rPr>
                <w:lang w:val="pl-PL"/>
              </w:rPr>
              <w:t>Kroki testu</w:t>
            </w:r>
          </w:p>
        </w:tc>
        <w:tc>
          <w:tcPr>
            <w:tcW w:w="1870" w:type="dxa"/>
          </w:tcPr>
          <w:p w14:paraId="14AD8000" w14:textId="77777777" w:rsidR="00F73F94" w:rsidRPr="00361C03" w:rsidRDefault="00F73F94" w:rsidP="00005635">
            <w:pPr>
              <w:rPr>
                <w:lang w:val="pl-PL"/>
              </w:rPr>
            </w:pPr>
            <w:r w:rsidRPr="00361C03">
              <w:rPr>
                <w:lang w:val="pl-PL"/>
              </w:rPr>
              <w:t>Dane testowe</w:t>
            </w:r>
          </w:p>
        </w:tc>
        <w:tc>
          <w:tcPr>
            <w:tcW w:w="1870" w:type="dxa"/>
          </w:tcPr>
          <w:p w14:paraId="5F142FCD" w14:textId="77777777" w:rsidR="00F73F94" w:rsidRPr="00361C03" w:rsidRDefault="00F73F94" w:rsidP="00005635">
            <w:pPr>
              <w:rPr>
                <w:lang w:val="pl-PL"/>
              </w:rPr>
            </w:pPr>
            <w:r w:rsidRPr="00361C03">
              <w:rPr>
                <w:lang w:val="pl-PL"/>
              </w:rPr>
              <w:t>Oczekiwane wyniki</w:t>
            </w:r>
          </w:p>
        </w:tc>
      </w:tr>
      <w:tr w:rsidR="00F73F94" w:rsidRPr="00361C03" w14:paraId="2807C6F7" w14:textId="77777777" w:rsidTr="00005635">
        <w:tc>
          <w:tcPr>
            <w:tcW w:w="1870" w:type="dxa"/>
          </w:tcPr>
          <w:p w14:paraId="153DC506" w14:textId="77777777" w:rsidR="00F73F94" w:rsidRPr="00361C03" w:rsidRDefault="00F73F94" w:rsidP="00005635">
            <w:pPr>
              <w:rPr>
                <w:lang w:val="pl-PL"/>
              </w:rPr>
            </w:pPr>
          </w:p>
        </w:tc>
        <w:tc>
          <w:tcPr>
            <w:tcW w:w="1870" w:type="dxa"/>
          </w:tcPr>
          <w:p w14:paraId="7DBC330B" w14:textId="77777777" w:rsidR="00F73F94" w:rsidRPr="00361C03" w:rsidRDefault="00F73F94" w:rsidP="00005635">
            <w:pPr>
              <w:rPr>
                <w:lang w:val="pl-PL"/>
              </w:rPr>
            </w:pPr>
          </w:p>
        </w:tc>
        <w:tc>
          <w:tcPr>
            <w:tcW w:w="1870" w:type="dxa"/>
          </w:tcPr>
          <w:p w14:paraId="37FF3238" w14:textId="77777777" w:rsidR="00F73F94" w:rsidRPr="00361C03" w:rsidRDefault="00F73F94" w:rsidP="00005635">
            <w:pPr>
              <w:rPr>
                <w:lang w:val="pl-PL"/>
              </w:rPr>
            </w:pPr>
          </w:p>
        </w:tc>
        <w:tc>
          <w:tcPr>
            <w:tcW w:w="1870" w:type="dxa"/>
          </w:tcPr>
          <w:p w14:paraId="543666AF" w14:textId="77777777" w:rsidR="00F73F94" w:rsidRPr="00361C03" w:rsidRDefault="00F73F94" w:rsidP="00005635">
            <w:pPr>
              <w:rPr>
                <w:lang w:val="pl-PL"/>
              </w:rPr>
            </w:pPr>
          </w:p>
        </w:tc>
        <w:tc>
          <w:tcPr>
            <w:tcW w:w="1870" w:type="dxa"/>
          </w:tcPr>
          <w:p w14:paraId="460E2755" w14:textId="77777777" w:rsidR="00F73F94" w:rsidRPr="00361C03" w:rsidRDefault="00F73F94" w:rsidP="00005635">
            <w:pPr>
              <w:rPr>
                <w:lang w:val="pl-PL"/>
              </w:rPr>
            </w:pPr>
          </w:p>
        </w:tc>
      </w:tr>
    </w:tbl>
    <w:p w14:paraId="4D68B876" w14:textId="77777777" w:rsidR="002373A2" w:rsidRPr="00361C03" w:rsidRDefault="00F73F94" w:rsidP="002373A2">
      <w:pPr>
        <w:pStyle w:val="Tekstpodstawowy"/>
        <w:rPr>
          <w:lang w:val="pl-PL"/>
        </w:rPr>
      </w:pPr>
      <w:r w:rsidRPr="00361C03">
        <w:rPr>
          <w:lang w:val="pl-PL"/>
        </w:rPr>
        <w:t>…</w:t>
      </w:r>
    </w:p>
    <w:p w14:paraId="457972B0" w14:textId="77777777" w:rsidR="00F73F94" w:rsidRPr="00361C03" w:rsidRDefault="00F73F94" w:rsidP="002373A2">
      <w:pPr>
        <w:pStyle w:val="Nagwek1"/>
        <w:rPr>
          <w:lang w:val="pl-PL"/>
        </w:rPr>
      </w:pPr>
      <w:r w:rsidRPr="00361C03">
        <w:rPr>
          <w:lang w:val="pl-PL"/>
        </w:rPr>
        <w:t>Testy systemowe automatyczne</w:t>
      </w:r>
    </w:p>
    <w:p w14:paraId="5F31B263" w14:textId="77777777" w:rsidR="00F73F94" w:rsidRPr="00361C03" w:rsidRDefault="00F73F94" w:rsidP="00F73F94">
      <w:pPr>
        <w:pStyle w:val="InfoBlue"/>
        <w:rPr>
          <w:lang w:val="pl-PL"/>
        </w:rPr>
      </w:pPr>
      <w:r w:rsidRPr="00827890">
        <w:rPr>
          <w:lang w:val="en-GB"/>
        </w:rPr>
        <w:t>[Document which test cases were automated, how (the name of the tool, a screen-shot).</w:t>
      </w:r>
      <w:r w:rsidR="00361C03" w:rsidRPr="00827890">
        <w:rPr>
          <w:lang w:val="en-GB"/>
        </w:rPr>
        <w:t xml:space="preserve"> </w:t>
      </w:r>
      <w:r w:rsidR="00361C03" w:rsidRPr="00361C03">
        <w:rPr>
          <w:lang w:val="pl-PL"/>
        </w:rPr>
        <w:t>Option</w:t>
      </w:r>
      <w:r w:rsidRPr="00361C03">
        <w:rPr>
          <w:lang w:val="pl-PL"/>
        </w:rPr>
        <w:t>.]</w:t>
      </w:r>
    </w:p>
    <w:p w14:paraId="109561C0" w14:textId="77777777" w:rsidR="00361C03" w:rsidRPr="00361C03" w:rsidRDefault="00361C03" w:rsidP="00361C03">
      <w:pPr>
        <w:pStyle w:val="Nagwek1"/>
        <w:numPr>
          <w:ilvl w:val="0"/>
          <w:numId w:val="31"/>
        </w:numPr>
        <w:rPr>
          <w:lang w:val="pl-PL"/>
        </w:rPr>
      </w:pPr>
      <w:r w:rsidRPr="00361C03">
        <w:rPr>
          <w:lang w:val="pl-PL"/>
        </w:rPr>
        <w:t xml:space="preserve">Testy jednostkowe </w:t>
      </w:r>
    </w:p>
    <w:p w14:paraId="4DD3B7CC" w14:textId="77777777" w:rsidR="00361C03" w:rsidRPr="00361C03" w:rsidRDefault="00361C03" w:rsidP="00361C03">
      <w:pPr>
        <w:pStyle w:val="InfoBlue"/>
        <w:rPr>
          <w:lang w:val="pl-PL"/>
        </w:rPr>
      </w:pPr>
      <w:r w:rsidRPr="00827890">
        <w:rPr>
          <w:lang w:val="en-GB"/>
        </w:rPr>
        <w:t xml:space="preserve">[A list of methods for which unit test exist. </w:t>
      </w:r>
      <w:proofErr w:type="spellStart"/>
      <w:r w:rsidRPr="00361C03">
        <w:rPr>
          <w:lang w:val="pl-PL"/>
        </w:rPr>
        <w:t>Samples</w:t>
      </w:r>
      <w:proofErr w:type="spellEnd"/>
      <w:r w:rsidRPr="00361C03">
        <w:rPr>
          <w:lang w:val="pl-PL"/>
        </w:rPr>
        <w:t xml:space="preserve"> of 1-2 test </w:t>
      </w:r>
      <w:proofErr w:type="spellStart"/>
      <w:r w:rsidRPr="00361C03">
        <w:rPr>
          <w:lang w:val="pl-PL"/>
        </w:rPr>
        <w:t>methods</w:t>
      </w:r>
      <w:proofErr w:type="spellEnd"/>
      <w:r w:rsidRPr="00361C03">
        <w:rPr>
          <w:lang w:val="pl-PL"/>
        </w:rPr>
        <w:t>.]</w:t>
      </w:r>
    </w:p>
    <w:p w14:paraId="4E3EFE07" w14:textId="77777777" w:rsidR="00361C03" w:rsidRPr="00361C03" w:rsidRDefault="00361C03" w:rsidP="00361C03">
      <w:pPr>
        <w:pStyle w:val="Nagwek1"/>
        <w:numPr>
          <w:ilvl w:val="0"/>
          <w:numId w:val="31"/>
        </w:numPr>
        <w:rPr>
          <w:lang w:val="pl-PL"/>
        </w:rPr>
      </w:pPr>
      <w:r w:rsidRPr="00361C03">
        <w:rPr>
          <w:lang w:val="pl-PL"/>
        </w:rPr>
        <w:t>Ocena jakości kodu</w:t>
      </w:r>
    </w:p>
    <w:p w14:paraId="61A4221D" w14:textId="77777777" w:rsidR="00361C03" w:rsidRPr="00361C03" w:rsidRDefault="00361C03" w:rsidP="00361C03">
      <w:pPr>
        <w:pStyle w:val="InfoBlue"/>
        <w:rPr>
          <w:lang w:val="pl-PL"/>
        </w:rPr>
      </w:pPr>
      <w:r w:rsidRPr="00827890">
        <w:rPr>
          <w:lang w:val="en-GB"/>
        </w:rPr>
        <w:t xml:space="preserve">[Info if any tool (which one) was used for assessment of source quality. </w:t>
      </w:r>
      <w:r w:rsidRPr="00361C03">
        <w:rPr>
          <w:lang w:val="pl-PL"/>
        </w:rPr>
        <w:t xml:space="preserve">The </w:t>
      </w:r>
      <w:proofErr w:type="spellStart"/>
      <w:r w:rsidRPr="00361C03">
        <w:rPr>
          <w:lang w:val="pl-PL"/>
        </w:rPr>
        <w:t>measures</w:t>
      </w:r>
      <w:proofErr w:type="spellEnd"/>
      <w:r w:rsidRPr="00361C03">
        <w:rPr>
          <w:lang w:val="pl-PL"/>
        </w:rPr>
        <w:t xml:space="preserve"> plus </w:t>
      </w:r>
      <w:proofErr w:type="spellStart"/>
      <w:r w:rsidRPr="00361C03">
        <w:rPr>
          <w:lang w:val="pl-PL"/>
        </w:rPr>
        <w:t>interpretation</w:t>
      </w:r>
      <w:proofErr w:type="spellEnd"/>
      <w:r w:rsidRPr="00361C03">
        <w:rPr>
          <w:lang w:val="pl-PL"/>
        </w:rPr>
        <w:t>. Option.]</w:t>
      </w:r>
    </w:p>
    <w:p w14:paraId="70BDAEFD" w14:textId="77777777" w:rsidR="00361C03" w:rsidRPr="00361C03" w:rsidRDefault="00361C03" w:rsidP="00361C03">
      <w:pPr>
        <w:rPr>
          <w:lang w:val="pl-PL"/>
        </w:rPr>
      </w:pPr>
    </w:p>
    <w:p w14:paraId="37EF14CD" w14:textId="77777777" w:rsidR="00870059" w:rsidRPr="00361C03" w:rsidRDefault="00870059">
      <w:pPr>
        <w:rPr>
          <w:lang w:val="pl-PL"/>
        </w:rPr>
      </w:pPr>
    </w:p>
    <w:sectPr w:rsidR="00870059" w:rsidRPr="00361C03" w:rsidSect="0082653F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17A2" w14:textId="77777777" w:rsidR="00827890" w:rsidRDefault="00827890">
      <w:pPr>
        <w:spacing w:line="240" w:lineRule="auto"/>
      </w:pPr>
      <w:r>
        <w:separator/>
      </w:r>
    </w:p>
  </w:endnote>
  <w:endnote w:type="continuationSeparator" w:id="0">
    <w:p w14:paraId="630A294D" w14:textId="77777777" w:rsidR="00827890" w:rsidRDefault="00827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5E4AE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F90F2B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C7A249" w14:textId="77777777" w:rsidR="00685AA7" w:rsidRDefault="00685AA7">
          <w:pPr>
            <w:jc w:val="center"/>
          </w:pPr>
          <w:r>
            <w:sym w:font="Symbol" w:char="F0D3"/>
          </w:r>
          <w:r w:rsidR="00473174">
            <w:fldChar w:fldCharType="begin"/>
          </w:r>
          <w:r w:rsidR="00473174">
            <w:instrText xml:space="preserve"> DOCPROPERTY "Company"  \* MERGEFORMAT </w:instrText>
          </w:r>
          <w:r w:rsidR="00473174">
            <w:fldChar w:fldCharType="separate"/>
          </w:r>
          <w:r w:rsidR="00827890">
            <w:t>&lt;Company Name&gt;</w:t>
          </w:r>
          <w:r w:rsidR="0047317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789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A9B72B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CD518A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310C57AA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C366" w14:textId="77777777" w:rsidR="00827890" w:rsidRDefault="00827890">
      <w:pPr>
        <w:spacing w:line="240" w:lineRule="auto"/>
      </w:pPr>
      <w:r>
        <w:separator/>
      </w:r>
    </w:p>
  </w:footnote>
  <w:footnote w:type="continuationSeparator" w:id="0">
    <w:p w14:paraId="3E4B9F0D" w14:textId="77777777" w:rsidR="00827890" w:rsidRDefault="008278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0F8267DF" w14:textId="77777777">
      <w:tc>
        <w:tcPr>
          <w:tcW w:w="6379" w:type="dxa"/>
        </w:tcPr>
        <w:p w14:paraId="6EA26695" w14:textId="1A2D5118" w:rsidR="00685AA7" w:rsidRDefault="006C578B" w:rsidP="0082653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Polwita  \* MERGEFORMAT </w:instrText>
          </w:r>
          <w:r>
            <w:rPr>
              <w:b/>
            </w:rPr>
            <w:fldChar w:fldCharType="separate"/>
          </w:r>
          <w:proofErr w:type="spellStart"/>
          <w:r>
            <w:rPr>
              <w:b/>
            </w:rPr>
            <w:t>Polwita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67465045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78A8A991" w14:textId="77777777">
      <w:tc>
        <w:tcPr>
          <w:tcW w:w="6379" w:type="dxa"/>
        </w:tcPr>
        <w:p w14:paraId="18D792B5" w14:textId="77777777" w:rsidR="00685AA7" w:rsidRDefault="00CD518A">
          <w:proofErr w:type="spellStart"/>
          <w:r>
            <w:t>Etap</w:t>
          </w:r>
          <w:proofErr w:type="spellEnd"/>
          <w:r>
            <w:t xml:space="preserve"> IV</w:t>
          </w:r>
        </w:p>
      </w:tc>
      <w:tc>
        <w:tcPr>
          <w:tcW w:w="3179" w:type="dxa"/>
        </w:tcPr>
        <w:p w14:paraId="2123E22D" w14:textId="1FAEC464" w:rsidR="00685AA7" w:rsidRDefault="0082653F">
          <w:r>
            <w:t xml:space="preserve">  Data</w:t>
          </w:r>
          <w:r w:rsidR="00685AA7">
            <w:t xml:space="preserve">:  </w:t>
          </w:r>
          <w:r w:rsidR="006C578B">
            <w:t>24/01/2022</w:t>
          </w:r>
        </w:p>
      </w:tc>
    </w:tr>
  </w:tbl>
  <w:p w14:paraId="797E1BFB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6"/>
  </w:num>
  <w:num w:numId="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90"/>
    <w:rsid w:val="000452F4"/>
    <w:rsid w:val="000C47C7"/>
    <w:rsid w:val="001017CB"/>
    <w:rsid w:val="00106E43"/>
    <w:rsid w:val="0019590E"/>
    <w:rsid w:val="002373A2"/>
    <w:rsid w:val="002B4085"/>
    <w:rsid w:val="003203C3"/>
    <w:rsid w:val="00361C03"/>
    <w:rsid w:val="00375A4A"/>
    <w:rsid w:val="00467802"/>
    <w:rsid w:val="00473174"/>
    <w:rsid w:val="004756C5"/>
    <w:rsid w:val="0052614A"/>
    <w:rsid w:val="00685AA7"/>
    <w:rsid w:val="006C578B"/>
    <w:rsid w:val="00724FE9"/>
    <w:rsid w:val="0077230A"/>
    <w:rsid w:val="007B7660"/>
    <w:rsid w:val="007D195F"/>
    <w:rsid w:val="00816C1B"/>
    <w:rsid w:val="0082653F"/>
    <w:rsid w:val="00827890"/>
    <w:rsid w:val="00870059"/>
    <w:rsid w:val="008E0D63"/>
    <w:rsid w:val="009A2008"/>
    <w:rsid w:val="009D2259"/>
    <w:rsid w:val="00AE4979"/>
    <w:rsid w:val="00BF5DC2"/>
    <w:rsid w:val="00C84186"/>
    <w:rsid w:val="00CD518A"/>
    <w:rsid w:val="00D13DCD"/>
    <w:rsid w:val="00DB6113"/>
    <w:rsid w:val="00E100D0"/>
    <w:rsid w:val="00F73F94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33C00"/>
  <w15:chartTrackingRefBased/>
  <w15:docId w15:val="{C457EBB6-2770-4707-BA40-C0C16FB7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-Siatka">
    <w:name w:val="Table Grid"/>
    <w:basedOn w:val="Standardowy"/>
    <w:uiPriority w:val="59"/>
    <w:rsid w:val="00F7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13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phinx-doc.org/en/mast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sqlacodegen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zing\AppData\Local\Temp\E4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E4.dotm</Template>
  <TotalTime>57</TotalTime>
  <Pages>5</Pages>
  <Words>162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Polwita</dc:subject>
  <dc:creator>Grzegorz Dzikowski</dc:creator>
  <cp:keywords/>
  <dc:description/>
  <cp:lastModifiedBy>Grzegorz Dzikowski (256305)</cp:lastModifiedBy>
  <cp:revision>12</cp:revision>
  <cp:lastPrinted>2001-03-15T13:26:00Z</cp:lastPrinted>
  <dcterms:created xsi:type="dcterms:W3CDTF">2022-01-24T13:25:00Z</dcterms:created>
  <dcterms:modified xsi:type="dcterms:W3CDTF">2022-01-24T14:22:00Z</dcterms:modified>
</cp:coreProperties>
</file>