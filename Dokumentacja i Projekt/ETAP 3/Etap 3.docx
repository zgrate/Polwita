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E4BC" w14:textId="77777777" w:rsidR="0082653F" w:rsidRPr="002373A2" w:rsidRDefault="0082653F">
      <w:pPr>
        <w:pStyle w:val="Tytu"/>
        <w:rPr>
          <w:lang w:val="pl-PL"/>
        </w:rPr>
      </w:pPr>
    </w:p>
    <w:p w14:paraId="37BDCCCD" w14:textId="77777777" w:rsidR="0082653F" w:rsidRPr="002373A2" w:rsidRDefault="0082653F">
      <w:pPr>
        <w:pStyle w:val="Tytu"/>
        <w:rPr>
          <w:lang w:val="pl-PL"/>
        </w:rPr>
      </w:pPr>
    </w:p>
    <w:p w14:paraId="07669969" w14:textId="77777777" w:rsidR="0082653F" w:rsidRPr="002373A2" w:rsidRDefault="0082653F" w:rsidP="0082653F">
      <w:pPr>
        <w:rPr>
          <w:lang w:val="pl-PL"/>
        </w:rPr>
      </w:pPr>
    </w:p>
    <w:p w14:paraId="061808D2" w14:textId="77777777" w:rsidR="0082653F" w:rsidRPr="002373A2" w:rsidRDefault="0082653F" w:rsidP="0082653F">
      <w:pPr>
        <w:rPr>
          <w:lang w:val="pl-PL"/>
        </w:rPr>
      </w:pPr>
    </w:p>
    <w:p w14:paraId="63171231" w14:textId="77777777" w:rsidR="0082653F" w:rsidRPr="002373A2" w:rsidRDefault="0082653F" w:rsidP="0082653F">
      <w:pPr>
        <w:rPr>
          <w:lang w:val="pl-PL"/>
        </w:rPr>
      </w:pPr>
    </w:p>
    <w:p w14:paraId="0721BA98" w14:textId="77777777" w:rsidR="0082653F" w:rsidRPr="002373A2" w:rsidRDefault="0082653F" w:rsidP="0082653F">
      <w:pPr>
        <w:rPr>
          <w:lang w:val="pl-PL"/>
        </w:rPr>
      </w:pPr>
    </w:p>
    <w:p w14:paraId="34001610" w14:textId="77777777" w:rsidR="0082653F" w:rsidRPr="002373A2" w:rsidRDefault="0082653F" w:rsidP="0082653F">
      <w:pPr>
        <w:rPr>
          <w:lang w:val="pl-PL"/>
        </w:rPr>
      </w:pPr>
    </w:p>
    <w:p w14:paraId="025B2A2D" w14:textId="77777777" w:rsidR="0082653F" w:rsidRPr="002373A2" w:rsidRDefault="0082653F" w:rsidP="0082653F">
      <w:pPr>
        <w:rPr>
          <w:lang w:val="pl-PL"/>
        </w:rPr>
      </w:pPr>
    </w:p>
    <w:p w14:paraId="7E6DA2F6" w14:textId="77777777" w:rsidR="0082653F" w:rsidRPr="002373A2" w:rsidRDefault="0082653F" w:rsidP="0082653F">
      <w:pPr>
        <w:rPr>
          <w:lang w:val="pl-PL"/>
        </w:rPr>
      </w:pPr>
    </w:p>
    <w:p w14:paraId="4F11B46D" w14:textId="77777777" w:rsidR="0082653F" w:rsidRPr="002373A2" w:rsidRDefault="0082653F" w:rsidP="0082653F">
      <w:pPr>
        <w:rPr>
          <w:lang w:val="pl-PL"/>
        </w:rPr>
      </w:pPr>
    </w:p>
    <w:p w14:paraId="75438A25" w14:textId="77777777" w:rsidR="0082653F" w:rsidRPr="002373A2" w:rsidRDefault="0082653F" w:rsidP="0082653F">
      <w:pPr>
        <w:rPr>
          <w:lang w:val="pl-PL"/>
        </w:rPr>
      </w:pPr>
    </w:p>
    <w:p w14:paraId="3B179165" w14:textId="77777777" w:rsidR="00870059" w:rsidRPr="002373A2" w:rsidRDefault="00870059" w:rsidP="00870059">
      <w:pPr>
        <w:pStyle w:val="Tytu"/>
        <w:rPr>
          <w:lang w:val="pl-PL"/>
        </w:rPr>
      </w:pPr>
      <w:r w:rsidRPr="002373A2">
        <w:rPr>
          <w:lang w:val="pl-PL"/>
        </w:rPr>
        <w:t>Wyniki etapu I</w:t>
      </w:r>
      <w:r w:rsidR="002373A2" w:rsidRPr="002373A2">
        <w:rPr>
          <w:lang w:val="pl-PL"/>
        </w:rPr>
        <w:t>I</w:t>
      </w:r>
      <w:r w:rsidRPr="002373A2">
        <w:rPr>
          <w:lang w:val="pl-PL"/>
        </w:rPr>
        <w:t xml:space="preserve">I: </w:t>
      </w:r>
      <w:r w:rsidR="002373A2" w:rsidRPr="002373A2">
        <w:rPr>
          <w:lang w:val="pl-PL"/>
        </w:rPr>
        <w:t>Projekt</w:t>
      </w:r>
    </w:p>
    <w:p w14:paraId="1231B586" w14:textId="77777777" w:rsidR="00870059" w:rsidRPr="002373A2" w:rsidRDefault="00870059" w:rsidP="00870059">
      <w:pPr>
        <w:rPr>
          <w:lang w:val="pl-PL"/>
        </w:rPr>
      </w:pPr>
    </w:p>
    <w:p w14:paraId="180D8364" w14:textId="36A4E3BB" w:rsidR="0082653F" w:rsidRPr="002373A2" w:rsidRDefault="008E147A" w:rsidP="0082653F">
      <w:pPr>
        <w:pStyle w:val="Tytu"/>
        <w:rPr>
          <w:lang w:val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SUBJECT  "Polvita Online"  \* MERGEFORMAT </w:instrText>
      </w:r>
      <w:r>
        <w:rPr>
          <w:lang w:val="pl-PL"/>
        </w:rPr>
        <w:fldChar w:fldCharType="separate"/>
      </w:r>
      <w:proofErr w:type="spellStart"/>
      <w:r>
        <w:rPr>
          <w:lang w:val="pl-PL"/>
        </w:rPr>
        <w:t>Polvita</w:t>
      </w:r>
      <w:proofErr w:type="spellEnd"/>
      <w:r>
        <w:rPr>
          <w:lang w:val="pl-PL"/>
        </w:rPr>
        <w:t xml:space="preserve"> Online</w:t>
      </w:r>
      <w:r>
        <w:rPr>
          <w:lang w:val="pl-PL"/>
        </w:rPr>
        <w:fldChar w:fldCharType="end"/>
      </w:r>
    </w:p>
    <w:p w14:paraId="59763F29" w14:textId="77777777" w:rsidR="0082653F" w:rsidRPr="002373A2" w:rsidRDefault="0082653F" w:rsidP="0082653F">
      <w:pPr>
        <w:rPr>
          <w:lang w:val="pl-PL"/>
        </w:rPr>
      </w:pPr>
    </w:p>
    <w:p w14:paraId="2861EBB3" w14:textId="77777777" w:rsidR="0082653F" w:rsidRPr="002373A2" w:rsidRDefault="0082653F" w:rsidP="0082653F">
      <w:pPr>
        <w:rPr>
          <w:lang w:val="pl-PL"/>
        </w:rPr>
      </w:pPr>
    </w:p>
    <w:p w14:paraId="4F9C09C5" w14:textId="77777777" w:rsidR="0082653F" w:rsidRPr="002373A2" w:rsidRDefault="0082653F" w:rsidP="0082653F">
      <w:pPr>
        <w:rPr>
          <w:lang w:val="pl-PL"/>
        </w:rPr>
      </w:pPr>
    </w:p>
    <w:p w14:paraId="302F98F1" w14:textId="77777777" w:rsidR="0082653F" w:rsidRPr="002373A2" w:rsidRDefault="0082653F">
      <w:pPr>
        <w:pStyle w:val="Tytu"/>
        <w:rPr>
          <w:lang w:val="pl-PL"/>
        </w:rPr>
      </w:pPr>
      <w:r w:rsidRPr="002373A2">
        <w:rPr>
          <w:lang w:val="pl-PL"/>
        </w:rPr>
        <w:t>Projektowanie oprogramowania</w:t>
      </w:r>
    </w:p>
    <w:p w14:paraId="2D0B2F3E" w14:textId="77777777" w:rsidR="0082653F" w:rsidRPr="002373A2" w:rsidRDefault="0082653F" w:rsidP="0082653F">
      <w:pPr>
        <w:rPr>
          <w:lang w:val="pl-PL"/>
        </w:rPr>
      </w:pPr>
    </w:p>
    <w:p w14:paraId="21202143" w14:textId="77777777" w:rsidR="0082653F" w:rsidRPr="002373A2" w:rsidRDefault="0082653F" w:rsidP="0082653F">
      <w:pPr>
        <w:rPr>
          <w:lang w:val="pl-PL"/>
        </w:rPr>
      </w:pPr>
    </w:p>
    <w:p w14:paraId="68A8C29B" w14:textId="77777777" w:rsidR="0082653F" w:rsidRPr="002373A2" w:rsidRDefault="0082653F" w:rsidP="0082653F">
      <w:pPr>
        <w:rPr>
          <w:lang w:val="pl-PL"/>
        </w:rPr>
      </w:pPr>
    </w:p>
    <w:p w14:paraId="2D3EA826" w14:textId="77777777" w:rsidR="0082653F" w:rsidRPr="002373A2" w:rsidRDefault="0082653F" w:rsidP="0082653F">
      <w:pPr>
        <w:rPr>
          <w:lang w:val="pl-PL"/>
        </w:rPr>
      </w:pPr>
    </w:p>
    <w:p w14:paraId="57C58C99" w14:textId="77777777" w:rsidR="0082653F" w:rsidRPr="002373A2" w:rsidRDefault="0082653F" w:rsidP="0082653F">
      <w:pPr>
        <w:rPr>
          <w:lang w:val="pl-PL"/>
        </w:rPr>
      </w:pPr>
    </w:p>
    <w:p w14:paraId="50AFBEC5" w14:textId="77777777" w:rsidR="0082653F" w:rsidRPr="002373A2" w:rsidRDefault="0082653F" w:rsidP="0082653F">
      <w:pPr>
        <w:rPr>
          <w:lang w:val="pl-PL"/>
        </w:rPr>
      </w:pPr>
    </w:p>
    <w:p w14:paraId="013668B5" w14:textId="77777777" w:rsidR="0082653F" w:rsidRPr="002373A2" w:rsidRDefault="0082653F" w:rsidP="0082653F">
      <w:pPr>
        <w:rPr>
          <w:lang w:val="pl-PL"/>
        </w:rPr>
      </w:pPr>
    </w:p>
    <w:p w14:paraId="1F5B92C4" w14:textId="3A35A4AA" w:rsidR="0082653F" w:rsidRPr="002373A2" w:rsidRDefault="0082653F" w:rsidP="0082653F">
      <w:pPr>
        <w:rPr>
          <w:lang w:val="pl-PL"/>
        </w:rPr>
      </w:pPr>
      <w:r w:rsidRPr="002373A2">
        <w:rPr>
          <w:lang w:val="pl-PL"/>
        </w:rPr>
        <w:t>Skład zespołu:</w:t>
      </w:r>
      <w:r w:rsidRPr="002373A2">
        <w:rPr>
          <w:lang w:val="pl-PL"/>
        </w:rPr>
        <w:tab/>
      </w:r>
      <w:r w:rsidRPr="002373A2">
        <w:rPr>
          <w:lang w:val="pl-PL"/>
        </w:rPr>
        <w:tab/>
      </w:r>
      <w:r w:rsidRPr="002373A2">
        <w:rPr>
          <w:lang w:val="pl-PL"/>
        </w:rPr>
        <w:tab/>
      </w:r>
      <w:r w:rsidRPr="002373A2">
        <w:rPr>
          <w:lang w:val="pl-PL"/>
        </w:rPr>
        <w:tab/>
      </w:r>
      <w:r w:rsidRPr="002373A2">
        <w:rPr>
          <w:lang w:val="pl-PL"/>
        </w:rPr>
        <w:tab/>
      </w:r>
      <w:r w:rsidRPr="002373A2">
        <w:rPr>
          <w:lang w:val="pl-PL"/>
        </w:rPr>
        <w:tab/>
      </w:r>
      <w:r w:rsidRPr="002373A2">
        <w:rPr>
          <w:lang w:val="pl-PL"/>
        </w:rPr>
        <w:tab/>
      </w:r>
      <w:r w:rsidRPr="002373A2">
        <w:rPr>
          <w:lang w:val="pl-PL"/>
        </w:rPr>
        <w:tab/>
        <w:t>Prowadzący:</w:t>
      </w:r>
      <w:r w:rsidR="008E147A">
        <w:rPr>
          <w:lang w:val="pl-PL"/>
        </w:rPr>
        <w:t xml:space="preserve"> </w:t>
      </w:r>
    </w:p>
    <w:p w14:paraId="36FAEFC4" w14:textId="77777777" w:rsidR="0000274C" w:rsidRDefault="0000274C" w:rsidP="0000274C">
      <w:pPr>
        <w:rPr>
          <w:lang w:val="pl-PL"/>
        </w:rPr>
      </w:pPr>
      <w:r>
        <w:rPr>
          <w:lang w:val="pl-PL"/>
        </w:rPr>
        <w:t>Grzegorz Dzikowski 256305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Pr="00000892">
        <w:rPr>
          <w:color w:val="333333"/>
          <w:lang w:val="pl-PL"/>
        </w:rPr>
        <w:t>mgr Urszula Staszak</w:t>
      </w:r>
    </w:p>
    <w:p w14:paraId="53CCFC28" w14:textId="77777777" w:rsidR="0000274C" w:rsidRDefault="0000274C" w:rsidP="0000274C">
      <w:pPr>
        <w:rPr>
          <w:lang w:val="pl-PL"/>
        </w:rPr>
      </w:pPr>
      <w:r>
        <w:rPr>
          <w:lang w:val="pl-PL"/>
        </w:rPr>
        <w:t>Olaf Horbowy 254593</w:t>
      </w:r>
    </w:p>
    <w:p w14:paraId="79F26F15" w14:textId="77777777" w:rsidR="0000274C" w:rsidRDefault="0000274C" w:rsidP="0000274C">
      <w:pPr>
        <w:rPr>
          <w:lang w:val="pl-PL"/>
        </w:rPr>
      </w:pPr>
      <w:r>
        <w:rPr>
          <w:lang w:val="pl-PL"/>
        </w:rPr>
        <w:t xml:space="preserve">Grzegorz </w:t>
      </w:r>
      <w:proofErr w:type="spellStart"/>
      <w:r>
        <w:rPr>
          <w:lang w:val="pl-PL"/>
        </w:rPr>
        <w:t>Trajnowicz</w:t>
      </w:r>
      <w:proofErr w:type="spellEnd"/>
      <w:r>
        <w:rPr>
          <w:lang w:val="pl-PL"/>
        </w:rPr>
        <w:t xml:space="preserve"> 254498</w:t>
      </w:r>
    </w:p>
    <w:p w14:paraId="171A26B9" w14:textId="77777777" w:rsidR="0082653F" w:rsidRPr="002373A2" w:rsidRDefault="0082653F" w:rsidP="0082653F">
      <w:pPr>
        <w:rPr>
          <w:lang w:val="pl-PL"/>
        </w:rPr>
      </w:pPr>
    </w:p>
    <w:p w14:paraId="614C4B0E" w14:textId="77777777" w:rsidR="00685AA7" w:rsidRPr="002373A2" w:rsidRDefault="0082653F">
      <w:pPr>
        <w:pStyle w:val="Tytu"/>
        <w:rPr>
          <w:lang w:val="pl-PL"/>
        </w:rPr>
      </w:pPr>
      <w:r w:rsidRPr="002373A2">
        <w:rPr>
          <w:lang w:val="pl-PL"/>
        </w:rPr>
        <w:br w:type="page"/>
      </w:r>
    </w:p>
    <w:p w14:paraId="46E830FD" w14:textId="77777777" w:rsidR="00870059" w:rsidRPr="002373A2" w:rsidRDefault="002373A2" w:rsidP="002373A2">
      <w:pPr>
        <w:pStyle w:val="Tytu"/>
        <w:rPr>
          <w:lang w:val="pl-PL"/>
        </w:rPr>
      </w:pPr>
      <w:r w:rsidRPr="002373A2">
        <w:rPr>
          <w:lang w:val="pl-PL"/>
        </w:rPr>
        <w:lastRenderedPageBreak/>
        <w:t>Architektura oprogramowania</w:t>
      </w:r>
    </w:p>
    <w:p w14:paraId="54AC346C" w14:textId="77777777" w:rsidR="002373A2" w:rsidRPr="002373A2" w:rsidRDefault="002373A2" w:rsidP="002373A2">
      <w:pPr>
        <w:pStyle w:val="Nagwek1"/>
        <w:rPr>
          <w:lang w:val="pl-PL"/>
        </w:rPr>
      </w:pPr>
      <w:r w:rsidRPr="002373A2">
        <w:rPr>
          <w:lang w:val="pl-PL"/>
        </w:rPr>
        <w:t>Architektura logiczna</w:t>
      </w:r>
    </w:p>
    <w:p w14:paraId="6D63FD41" w14:textId="438CDC73" w:rsidR="002373A2" w:rsidRPr="00912218" w:rsidRDefault="00213E60" w:rsidP="002373A2">
      <w:pPr>
        <w:pStyle w:val="InfoBlue"/>
        <w:rPr>
          <w:lang w:val="en-GB"/>
        </w:rPr>
      </w:pPr>
      <w:r>
        <w:rPr>
          <w:noProof/>
          <w:lang w:val="pl-PL"/>
        </w:rPr>
        <w:drawing>
          <wp:inline distT="0" distB="0" distL="0" distR="0" wp14:anchorId="0DF20AB0" wp14:editId="1990AC6D">
            <wp:extent cx="5928360" cy="29032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7A7A4" w14:textId="77777777" w:rsidR="002373A2" w:rsidRPr="00912218" w:rsidRDefault="002373A2" w:rsidP="002373A2">
      <w:pPr>
        <w:rPr>
          <w:lang w:val="en-GB"/>
        </w:rPr>
      </w:pPr>
    </w:p>
    <w:p w14:paraId="4AE71053" w14:textId="77777777" w:rsidR="002373A2" w:rsidRPr="002373A2" w:rsidRDefault="002373A2" w:rsidP="002373A2">
      <w:pPr>
        <w:pStyle w:val="Nagwek1"/>
        <w:rPr>
          <w:lang w:val="pl-PL"/>
        </w:rPr>
      </w:pPr>
      <w:r w:rsidRPr="002373A2">
        <w:rPr>
          <w:lang w:val="pl-PL"/>
        </w:rPr>
        <w:t>Architektura fizyczna</w:t>
      </w:r>
    </w:p>
    <w:p w14:paraId="0B6E0BB3" w14:textId="5DF9DD27" w:rsidR="002373A2" w:rsidRPr="00912218" w:rsidRDefault="007B17C9" w:rsidP="007B17C9">
      <w:pPr>
        <w:pStyle w:val="InfoBlue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884972C" wp14:editId="47B19EFD">
            <wp:extent cx="5935980" cy="2872740"/>
            <wp:effectExtent l="0" t="0" r="762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77CB" w14:textId="77777777" w:rsidR="002373A2" w:rsidRPr="002373A2" w:rsidRDefault="002373A2" w:rsidP="002373A2">
      <w:pPr>
        <w:pStyle w:val="Nagwek1"/>
        <w:rPr>
          <w:lang w:val="pl-PL"/>
        </w:rPr>
      </w:pPr>
      <w:r w:rsidRPr="002373A2">
        <w:rPr>
          <w:lang w:val="pl-PL"/>
        </w:rPr>
        <w:lastRenderedPageBreak/>
        <w:t>Model danych</w:t>
      </w:r>
    </w:p>
    <w:p w14:paraId="40D76F34" w14:textId="57AB5B97" w:rsidR="002373A2" w:rsidRPr="00912218" w:rsidRDefault="00A2614A" w:rsidP="002373A2">
      <w:pPr>
        <w:pStyle w:val="InfoBlue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18E2475" wp14:editId="6267024B">
            <wp:extent cx="5935980" cy="2689860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1EA2B" w14:textId="77777777" w:rsidR="002373A2" w:rsidRPr="00912218" w:rsidRDefault="002373A2" w:rsidP="002373A2">
      <w:pPr>
        <w:pStyle w:val="Tekstpodstawowy"/>
        <w:rPr>
          <w:lang w:val="en-GB"/>
        </w:rPr>
      </w:pPr>
    </w:p>
    <w:p w14:paraId="51D2430C" w14:textId="2639E7C7" w:rsidR="00213E60" w:rsidRDefault="00213E60">
      <w:pPr>
        <w:widowControl/>
        <w:spacing w:line="240" w:lineRule="auto"/>
        <w:rPr>
          <w:lang w:val="pl-PL"/>
        </w:rPr>
      </w:pPr>
      <w:r>
        <w:rPr>
          <w:lang w:val="pl-PL"/>
        </w:rPr>
        <w:br w:type="page"/>
      </w:r>
    </w:p>
    <w:p w14:paraId="167D9171" w14:textId="77777777" w:rsidR="002373A2" w:rsidRPr="002373A2" w:rsidRDefault="002373A2" w:rsidP="002373A2">
      <w:pPr>
        <w:rPr>
          <w:lang w:val="pl-PL"/>
        </w:rPr>
      </w:pPr>
    </w:p>
    <w:p w14:paraId="3012B6FE" w14:textId="77777777" w:rsidR="00685AA7" w:rsidRPr="002373A2" w:rsidRDefault="00685AA7">
      <w:pPr>
        <w:rPr>
          <w:lang w:val="pl-PL"/>
        </w:rPr>
      </w:pPr>
    </w:p>
    <w:p w14:paraId="590303D7" w14:textId="77777777" w:rsidR="00870059" w:rsidRDefault="002373A2" w:rsidP="00870059">
      <w:pPr>
        <w:pStyle w:val="Tytu"/>
        <w:rPr>
          <w:lang w:val="pl-PL"/>
        </w:rPr>
      </w:pPr>
      <w:r w:rsidRPr="002373A2">
        <w:rPr>
          <w:lang w:val="pl-PL"/>
        </w:rPr>
        <w:t>Projekt bazy danych</w:t>
      </w:r>
    </w:p>
    <w:p w14:paraId="0ABAE30D" w14:textId="3B8DA201" w:rsidR="003963DA" w:rsidRPr="003963DA" w:rsidRDefault="003963DA" w:rsidP="003963DA">
      <w:pPr>
        <w:rPr>
          <w:lang w:val="pl-PL"/>
        </w:rPr>
      </w:pPr>
    </w:p>
    <w:p w14:paraId="417C309C" w14:textId="471E9670" w:rsidR="00870059" w:rsidRDefault="0036465E">
      <w:r>
        <w:rPr>
          <w:noProof/>
          <w:lang w:val="en-GB"/>
        </w:rPr>
        <w:drawing>
          <wp:inline distT="0" distB="0" distL="0" distR="0" wp14:anchorId="7B7E270B" wp14:editId="31ACC177">
            <wp:extent cx="5935980" cy="268986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ACF2C" w14:textId="77777777" w:rsidR="00621F44" w:rsidRDefault="00621F44"/>
    <w:p w14:paraId="7320E033" w14:textId="77777777" w:rsidR="004D6A23" w:rsidRDefault="004D6A23" w:rsidP="004D6A23">
      <w:r>
        <w:t xml:space="preserve">CREATE TABLE </w:t>
      </w:r>
      <w:proofErr w:type="spellStart"/>
      <w:r>
        <w:t>Uzytkownik</w:t>
      </w:r>
      <w:proofErr w:type="spellEnd"/>
      <w:r>
        <w:t xml:space="preserve"> (</w:t>
      </w:r>
      <w:proofErr w:type="spellStart"/>
      <w:r>
        <w:t>IdK</w:t>
      </w:r>
      <w:proofErr w:type="spellEnd"/>
      <w:r>
        <w:t xml:space="preserve"> INTEGER NOT NULL PRIMARY KEY AUTOINCREMENT, </w:t>
      </w:r>
      <w:proofErr w:type="spellStart"/>
      <w:r>
        <w:t>IdRU</w:t>
      </w:r>
      <w:proofErr w:type="spellEnd"/>
      <w:r>
        <w:t xml:space="preserve"> integer(10) NOT NULL, </w:t>
      </w:r>
      <w:proofErr w:type="spellStart"/>
      <w:r>
        <w:t>Imie</w:t>
      </w:r>
      <w:proofErr w:type="spellEnd"/>
      <w:r>
        <w:t xml:space="preserve"> varchar(60) NOT NULL, </w:t>
      </w:r>
      <w:proofErr w:type="spellStart"/>
      <w:r>
        <w:t>Nazwisko</w:t>
      </w:r>
      <w:proofErr w:type="spellEnd"/>
      <w:r>
        <w:t xml:space="preserve"> varchar(60) NOT NULL, </w:t>
      </w:r>
      <w:proofErr w:type="spellStart"/>
      <w:r>
        <w:t>Adres</w:t>
      </w:r>
      <w:proofErr w:type="spellEnd"/>
      <w:r>
        <w:t xml:space="preserve"> varchar(100), Login varchar(30) NOT NULL UNIQUE, Email varchar(30) NOT NULL UNIQUE, </w:t>
      </w:r>
      <w:proofErr w:type="spellStart"/>
      <w:r>
        <w:t>Pesel</w:t>
      </w:r>
      <w:proofErr w:type="spellEnd"/>
      <w:r>
        <w:t xml:space="preserve"> integer(10) UNIQUE, </w:t>
      </w:r>
      <w:proofErr w:type="spellStart"/>
      <w:r>
        <w:t>DataUrodzenia</w:t>
      </w:r>
      <w:proofErr w:type="spellEnd"/>
      <w:r>
        <w:t xml:space="preserve"> date, FOREIGN KEY(</w:t>
      </w:r>
      <w:proofErr w:type="spellStart"/>
      <w:r>
        <w:t>IdRU</w:t>
      </w:r>
      <w:proofErr w:type="spellEnd"/>
      <w:r>
        <w:t xml:space="preserve">) REFERENCES </w:t>
      </w:r>
      <w:proofErr w:type="spellStart"/>
      <w:r>
        <w:t>Rodzaj_Użytkownika</w:t>
      </w:r>
      <w:proofErr w:type="spellEnd"/>
      <w:r>
        <w:t>(</w:t>
      </w:r>
      <w:proofErr w:type="spellStart"/>
      <w:r>
        <w:t>IdRU</w:t>
      </w:r>
      <w:proofErr w:type="spellEnd"/>
      <w:r>
        <w:t>));</w:t>
      </w:r>
    </w:p>
    <w:p w14:paraId="4F45E735" w14:textId="77777777" w:rsidR="004D6A23" w:rsidRDefault="004D6A23" w:rsidP="004D6A23"/>
    <w:p w14:paraId="47C3BEA2" w14:textId="77777777" w:rsidR="004D6A23" w:rsidRDefault="004D6A23" w:rsidP="004D6A23">
      <w:r>
        <w:t xml:space="preserve">CREATE TABLE </w:t>
      </w:r>
      <w:proofErr w:type="spellStart"/>
      <w:r>
        <w:t>Artykul</w:t>
      </w:r>
      <w:proofErr w:type="spellEnd"/>
      <w:r>
        <w:t xml:space="preserve"> (</w:t>
      </w:r>
      <w:proofErr w:type="spellStart"/>
      <w:r>
        <w:t>IdT</w:t>
      </w:r>
      <w:proofErr w:type="spellEnd"/>
      <w:r>
        <w:t xml:space="preserve"> INTEGER NOT NULL PRIMARY KEY AUTOINCREMENT, </w:t>
      </w:r>
      <w:proofErr w:type="spellStart"/>
      <w:r>
        <w:t>Nazwa</w:t>
      </w:r>
      <w:proofErr w:type="spellEnd"/>
      <w:r>
        <w:t xml:space="preserve"> varchar(60) NOT NULL, Cena double(10), </w:t>
      </w:r>
      <w:proofErr w:type="spellStart"/>
      <w:r>
        <w:t>LiczbaSzt</w:t>
      </w:r>
      <w:proofErr w:type="spellEnd"/>
      <w:r>
        <w:t xml:space="preserve"> integer(10), </w:t>
      </w:r>
      <w:proofErr w:type="spellStart"/>
      <w:r>
        <w:t>KodKreskowy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(13) NOT NULL UNIQUE, </w:t>
      </w:r>
      <w:proofErr w:type="spellStart"/>
      <w:r>
        <w:t>CzyRecepta</w:t>
      </w:r>
      <w:proofErr w:type="spellEnd"/>
      <w:r>
        <w:t xml:space="preserve"> integer(1));</w:t>
      </w:r>
    </w:p>
    <w:p w14:paraId="3B7539A6" w14:textId="77777777" w:rsidR="004D6A23" w:rsidRDefault="004D6A23" w:rsidP="004D6A23"/>
    <w:p w14:paraId="1B316541" w14:textId="77777777" w:rsidR="004D6A23" w:rsidRDefault="004D6A23" w:rsidP="004D6A23">
      <w:r>
        <w:t xml:space="preserve">CREATE TABLE </w:t>
      </w:r>
      <w:proofErr w:type="spellStart"/>
      <w:r>
        <w:t>Zamowienie</w:t>
      </w:r>
      <w:proofErr w:type="spellEnd"/>
      <w:r>
        <w:t xml:space="preserve"> (</w:t>
      </w:r>
      <w:proofErr w:type="spellStart"/>
      <w:r>
        <w:t>IdZ</w:t>
      </w:r>
      <w:proofErr w:type="spellEnd"/>
      <w:r>
        <w:t xml:space="preserve"> INTEGER NOT NULL PRIMARY KEY AUTOINCREMENT, </w:t>
      </w:r>
      <w:proofErr w:type="spellStart"/>
      <w:r>
        <w:t>UżytkownicyIdK</w:t>
      </w:r>
      <w:proofErr w:type="spellEnd"/>
      <w:r>
        <w:t xml:space="preserve"> integer(10) NOT NULL, </w:t>
      </w:r>
      <w:proofErr w:type="spellStart"/>
      <w:r>
        <w:t>StatusZamowienia</w:t>
      </w:r>
      <w:proofErr w:type="spellEnd"/>
      <w:r>
        <w:t xml:space="preserve"> integer(10) NOT NULL, </w:t>
      </w:r>
      <w:proofErr w:type="spellStart"/>
      <w:r>
        <w:t>DataZłożenia</w:t>
      </w:r>
      <w:proofErr w:type="spellEnd"/>
      <w:r>
        <w:t xml:space="preserve"> date NOT NULL, </w:t>
      </w:r>
      <w:proofErr w:type="spellStart"/>
      <w:r>
        <w:t>DataNadania</w:t>
      </w:r>
      <w:proofErr w:type="spellEnd"/>
      <w:r>
        <w:t xml:space="preserve"> date, </w:t>
      </w:r>
      <w:proofErr w:type="spellStart"/>
      <w:r>
        <w:t>DataDostarczenia</w:t>
      </w:r>
      <w:proofErr w:type="spellEnd"/>
      <w:r>
        <w:t xml:space="preserve"> date, FOREIGN KEY(</w:t>
      </w:r>
      <w:proofErr w:type="spellStart"/>
      <w:r>
        <w:t>UżytkownicyIdK</w:t>
      </w:r>
      <w:proofErr w:type="spellEnd"/>
      <w:r>
        <w:t xml:space="preserve">) REFERENCES </w:t>
      </w:r>
      <w:proofErr w:type="spellStart"/>
      <w:r>
        <w:t>Uzytkownik</w:t>
      </w:r>
      <w:proofErr w:type="spellEnd"/>
      <w:r>
        <w:t>(</w:t>
      </w:r>
      <w:proofErr w:type="spellStart"/>
      <w:r>
        <w:t>IdK</w:t>
      </w:r>
      <w:proofErr w:type="spellEnd"/>
      <w:r>
        <w:t>), FOREIGN KEY(</w:t>
      </w:r>
      <w:proofErr w:type="spellStart"/>
      <w:r>
        <w:t>StatusZamowienia</w:t>
      </w:r>
      <w:proofErr w:type="spellEnd"/>
      <w:r>
        <w:t xml:space="preserve">) REFERENCES </w:t>
      </w:r>
      <w:proofErr w:type="spellStart"/>
      <w:r>
        <w:t>StatusZamowienia</w:t>
      </w:r>
      <w:proofErr w:type="spellEnd"/>
      <w:r>
        <w:t>(</w:t>
      </w:r>
      <w:proofErr w:type="spellStart"/>
      <w:r>
        <w:t>IdSZ</w:t>
      </w:r>
      <w:proofErr w:type="spellEnd"/>
      <w:r>
        <w:t>));</w:t>
      </w:r>
    </w:p>
    <w:p w14:paraId="5106412F" w14:textId="77777777" w:rsidR="004D6A23" w:rsidRDefault="004D6A23" w:rsidP="004D6A23"/>
    <w:p w14:paraId="77FF885B" w14:textId="77777777" w:rsidR="004D6A23" w:rsidRDefault="004D6A23" w:rsidP="004D6A23">
      <w:r>
        <w:t xml:space="preserve">CREATE TABLE </w:t>
      </w:r>
      <w:proofErr w:type="spellStart"/>
      <w:r>
        <w:t>Reklamacja</w:t>
      </w:r>
      <w:proofErr w:type="spellEnd"/>
      <w:r>
        <w:t xml:space="preserve"> (</w:t>
      </w:r>
      <w:proofErr w:type="spellStart"/>
      <w:r>
        <w:t>ZamówieniaIdZ</w:t>
      </w:r>
      <w:proofErr w:type="spellEnd"/>
      <w:r>
        <w:t xml:space="preserve"> integer(10) NOT NULL UNIQUE, </w:t>
      </w:r>
      <w:proofErr w:type="spellStart"/>
      <w:r>
        <w:t>KwotaZwrotu</w:t>
      </w:r>
      <w:proofErr w:type="spellEnd"/>
      <w:r>
        <w:t xml:space="preserve"> double(10) NOT NULL, </w:t>
      </w:r>
      <w:proofErr w:type="spellStart"/>
      <w:r>
        <w:t>PowódZwrotu</w:t>
      </w:r>
      <w:proofErr w:type="spellEnd"/>
      <w:r>
        <w:t xml:space="preserve"> integer(10) NOT NULL, </w:t>
      </w:r>
      <w:proofErr w:type="spellStart"/>
      <w:r>
        <w:t>DodatkoweInformacje</w:t>
      </w:r>
      <w:proofErr w:type="spellEnd"/>
      <w:r>
        <w:t xml:space="preserve"> varchar(255), FOREIGN KEY(</w:t>
      </w:r>
      <w:proofErr w:type="spellStart"/>
      <w:r>
        <w:t>ZamówieniaIdZ</w:t>
      </w:r>
      <w:proofErr w:type="spellEnd"/>
      <w:r>
        <w:t xml:space="preserve">) REFERENCES </w:t>
      </w:r>
      <w:proofErr w:type="spellStart"/>
      <w:r>
        <w:t>Zamowienie</w:t>
      </w:r>
      <w:proofErr w:type="spellEnd"/>
      <w:r>
        <w:t>(</w:t>
      </w:r>
      <w:proofErr w:type="spellStart"/>
      <w:r>
        <w:t>IdZ</w:t>
      </w:r>
      <w:proofErr w:type="spellEnd"/>
      <w:r>
        <w:t>));</w:t>
      </w:r>
    </w:p>
    <w:p w14:paraId="211EF48F" w14:textId="77777777" w:rsidR="004D6A23" w:rsidRDefault="004D6A23" w:rsidP="004D6A23"/>
    <w:p w14:paraId="3B98E233" w14:textId="77777777" w:rsidR="004D6A23" w:rsidRDefault="004D6A23" w:rsidP="004D6A23">
      <w:r>
        <w:t xml:space="preserve">CREATE TABLE </w:t>
      </w:r>
      <w:proofErr w:type="spellStart"/>
      <w:r>
        <w:t>StatusZamowienia</w:t>
      </w:r>
      <w:proofErr w:type="spellEnd"/>
      <w:r>
        <w:t xml:space="preserve"> (</w:t>
      </w:r>
      <w:proofErr w:type="spellStart"/>
      <w:r>
        <w:t>IdSZ</w:t>
      </w:r>
      <w:proofErr w:type="spellEnd"/>
      <w:r>
        <w:t xml:space="preserve"> INTEGER NOT NULL PRIMARY KEY AUTOINCREMENT, </w:t>
      </w:r>
      <w:proofErr w:type="spellStart"/>
      <w:r>
        <w:t>NazwaSZ</w:t>
      </w:r>
      <w:proofErr w:type="spellEnd"/>
      <w:r>
        <w:t xml:space="preserve"> varchar(60) NOT NULL UNIQUE);</w:t>
      </w:r>
    </w:p>
    <w:p w14:paraId="732A869B" w14:textId="77777777" w:rsidR="004D6A23" w:rsidRDefault="004D6A23" w:rsidP="004D6A23"/>
    <w:p w14:paraId="417ADE79" w14:textId="77777777" w:rsidR="004D6A23" w:rsidRDefault="004D6A23" w:rsidP="004D6A23">
      <w:r>
        <w:t xml:space="preserve">CREATE TABLE </w:t>
      </w:r>
      <w:proofErr w:type="spellStart"/>
      <w:r>
        <w:t>Artykul_w_zamowieniu</w:t>
      </w:r>
      <w:proofErr w:type="spellEnd"/>
      <w:r>
        <w:t xml:space="preserve"> (</w:t>
      </w:r>
      <w:proofErr w:type="spellStart"/>
      <w:r>
        <w:t>TowaryIdT</w:t>
      </w:r>
      <w:proofErr w:type="spellEnd"/>
      <w:r>
        <w:t xml:space="preserve"> integer(10) NOT NULL, </w:t>
      </w:r>
      <w:proofErr w:type="spellStart"/>
      <w:r>
        <w:t>ZamówieniaIdZ</w:t>
      </w:r>
      <w:proofErr w:type="spellEnd"/>
      <w:r>
        <w:t xml:space="preserve"> integer(10) NOT NULL, </w:t>
      </w:r>
      <w:proofErr w:type="spellStart"/>
      <w:r>
        <w:t>LiczbaSzt</w:t>
      </w:r>
      <w:proofErr w:type="spellEnd"/>
      <w:r>
        <w:t xml:space="preserve"> integer(10) NOT NULL, </w:t>
      </w:r>
      <w:proofErr w:type="spellStart"/>
      <w:r>
        <w:t>CenaWZamowieniu</w:t>
      </w:r>
      <w:proofErr w:type="spellEnd"/>
      <w:r>
        <w:t xml:space="preserve"> double(10) NOT NULL, PRIMARY KEY (</w:t>
      </w:r>
      <w:proofErr w:type="spellStart"/>
      <w:r>
        <w:t>TowaryIdT</w:t>
      </w:r>
      <w:proofErr w:type="spellEnd"/>
      <w:r>
        <w:t xml:space="preserve">, </w:t>
      </w:r>
      <w:proofErr w:type="spellStart"/>
      <w:r>
        <w:t>ZamówieniaIdZ</w:t>
      </w:r>
      <w:proofErr w:type="spellEnd"/>
      <w:r>
        <w:t>), FOREIGN KEY(</w:t>
      </w:r>
      <w:proofErr w:type="spellStart"/>
      <w:r>
        <w:t>TowaryIdT</w:t>
      </w:r>
      <w:proofErr w:type="spellEnd"/>
      <w:r>
        <w:t xml:space="preserve">) REFERENCES </w:t>
      </w:r>
      <w:proofErr w:type="spellStart"/>
      <w:r>
        <w:t>Artykul</w:t>
      </w:r>
      <w:proofErr w:type="spellEnd"/>
      <w:r>
        <w:t>(</w:t>
      </w:r>
      <w:proofErr w:type="spellStart"/>
      <w:r>
        <w:t>IdT</w:t>
      </w:r>
      <w:proofErr w:type="spellEnd"/>
      <w:r>
        <w:t>), FOREIGN KEY(</w:t>
      </w:r>
      <w:proofErr w:type="spellStart"/>
      <w:r>
        <w:t>ZamówieniaIdZ</w:t>
      </w:r>
      <w:proofErr w:type="spellEnd"/>
      <w:r>
        <w:t xml:space="preserve">) REFERENCES </w:t>
      </w:r>
      <w:proofErr w:type="spellStart"/>
      <w:r>
        <w:t>Zamowienie</w:t>
      </w:r>
      <w:proofErr w:type="spellEnd"/>
      <w:r>
        <w:t>(</w:t>
      </w:r>
      <w:proofErr w:type="spellStart"/>
      <w:r>
        <w:t>IdZ</w:t>
      </w:r>
      <w:proofErr w:type="spellEnd"/>
      <w:r>
        <w:t>));</w:t>
      </w:r>
    </w:p>
    <w:p w14:paraId="21B58CAB" w14:textId="77777777" w:rsidR="004D6A23" w:rsidRDefault="004D6A23" w:rsidP="004D6A23"/>
    <w:p w14:paraId="2C2CD957" w14:textId="4CE24540" w:rsidR="004D6A23" w:rsidRPr="009D2259" w:rsidRDefault="004D6A23" w:rsidP="004D6A23">
      <w:r>
        <w:t xml:space="preserve">CREATE TABLE </w:t>
      </w:r>
      <w:proofErr w:type="spellStart"/>
      <w:r>
        <w:t>Rodzaj_Użytkownika</w:t>
      </w:r>
      <w:proofErr w:type="spellEnd"/>
      <w:r>
        <w:t xml:space="preserve"> (</w:t>
      </w:r>
      <w:proofErr w:type="spellStart"/>
      <w:r>
        <w:t>IdRU</w:t>
      </w:r>
      <w:proofErr w:type="spellEnd"/>
      <w:r>
        <w:t xml:space="preserve"> INTEGER NOT NULL PRIMARY KEY AUTOINCREMENT, </w:t>
      </w:r>
      <w:proofErr w:type="spellStart"/>
      <w:r>
        <w:t>NazwaRU</w:t>
      </w:r>
      <w:proofErr w:type="spellEnd"/>
      <w:r>
        <w:t xml:space="preserve"> varchar(30) NOT NULL UNIQUE);</w:t>
      </w:r>
    </w:p>
    <w:sectPr w:rsidR="004D6A23" w:rsidRPr="009D2259" w:rsidSect="008265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355F5" w14:textId="77777777" w:rsidR="00912218" w:rsidRDefault="00912218">
      <w:pPr>
        <w:spacing w:line="240" w:lineRule="auto"/>
      </w:pPr>
      <w:r>
        <w:separator/>
      </w:r>
    </w:p>
  </w:endnote>
  <w:endnote w:type="continuationSeparator" w:id="0">
    <w:p w14:paraId="5A0DB384" w14:textId="77777777" w:rsidR="00912218" w:rsidRDefault="009122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A1F0E" w14:textId="77777777" w:rsidR="00E25A74" w:rsidRDefault="00E25A7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14:paraId="02E4455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BBB7EE8" w14:textId="77777777"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004C13" w14:textId="18113C7D" w:rsidR="00685AA7" w:rsidRDefault="00685AA7">
          <w:pPr>
            <w:jc w:val="center"/>
          </w:pPr>
          <w:r>
            <w:sym w:font="Symbol" w:char="F0D3"/>
          </w:r>
          <w:proofErr w:type="spellStart"/>
          <w:r w:rsidR="00E25A74">
            <w:t>Polwita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12218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731473" w14:textId="77777777" w:rsidR="00685AA7" w:rsidRDefault="00685AA7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07455B">
            <w:rPr>
              <w:rStyle w:val="Numerstrony"/>
              <w:noProof/>
            </w:rPr>
            <w:t>2</w:t>
          </w:r>
          <w:r>
            <w:rPr>
              <w:rStyle w:val="Numerstrony"/>
            </w:rPr>
            <w:fldChar w:fldCharType="end"/>
          </w:r>
        </w:p>
      </w:tc>
    </w:tr>
  </w:tbl>
  <w:p w14:paraId="0A43EE20" w14:textId="77777777" w:rsidR="00685AA7" w:rsidRDefault="00685AA7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FA0D" w14:textId="77777777" w:rsidR="00E25A74" w:rsidRDefault="00E25A7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E5462" w14:textId="77777777" w:rsidR="00912218" w:rsidRDefault="00912218">
      <w:pPr>
        <w:spacing w:line="240" w:lineRule="auto"/>
      </w:pPr>
      <w:r>
        <w:separator/>
      </w:r>
    </w:p>
  </w:footnote>
  <w:footnote w:type="continuationSeparator" w:id="0">
    <w:p w14:paraId="7AD698C2" w14:textId="77777777" w:rsidR="00912218" w:rsidRDefault="009122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71174" w14:textId="77777777" w:rsidR="00E25A74" w:rsidRDefault="00E25A74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14:paraId="76E563B1" w14:textId="77777777">
      <w:tc>
        <w:tcPr>
          <w:tcW w:w="6379" w:type="dxa"/>
        </w:tcPr>
        <w:p w14:paraId="309A19F7" w14:textId="6E958C03" w:rsidR="00685AA7" w:rsidRDefault="00685AA7" w:rsidP="0082653F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proofErr w:type="spellStart"/>
          <w:r w:rsidR="0075537E" w:rsidRPr="0075537E">
            <w:t>Polvita</w:t>
          </w:r>
          <w:proofErr w:type="spellEnd"/>
          <w:r w:rsidR="0075537E" w:rsidRPr="0075537E">
            <w:t xml:space="preserve"> Online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14:paraId="22E2EE87" w14:textId="77777777"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 w14:paraId="508A87D6" w14:textId="77777777">
      <w:tc>
        <w:tcPr>
          <w:tcW w:w="6379" w:type="dxa"/>
        </w:tcPr>
        <w:p w14:paraId="592E7569" w14:textId="77777777" w:rsidR="00685AA7" w:rsidRDefault="0007455B">
          <w:proofErr w:type="spellStart"/>
          <w:r>
            <w:t>Etap</w:t>
          </w:r>
          <w:proofErr w:type="spellEnd"/>
          <w:r>
            <w:t xml:space="preserve"> III</w:t>
          </w:r>
        </w:p>
      </w:tc>
      <w:tc>
        <w:tcPr>
          <w:tcW w:w="3179" w:type="dxa"/>
        </w:tcPr>
        <w:p w14:paraId="665B1D93" w14:textId="2F077E1E" w:rsidR="0075537E" w:rsidRDefault="0082653F">
          <w:r>
            <w:t xml:space="preserve">  Data</w:t>
          </w:r>
          <w:r w:rsidR="00685AA7">
            <w:t xml:space="preserve">:  </w:t>
          </w:r>
          <w:r w:rsidR="0075537E">
            <w:t>03/01/2022</w:t>
          </w:r>
        </w:p>
      </w:tc>
    </w:tr>
  </w:tbl>
  <w:p w14:paraId="6D8A0B1C" w14:textId="77777777" w:rsidR="00685AA7" w:rsidRDefault="00685AA7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705E3" w14:textId="77777777" w:rsidR="00E25A74" w:rsidRDefault="00E25A7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62713E5"/>
    <w:multiLevelType w:val="multilevel"/>
    <w:tmpl w:val="C7220F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8"/>
  </w:num>
  <w:num w:numId="29">
    <w:abstractNumId w:val="15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18"/>
    <w:rsid w:val="0000274C"/>
    <w:rsid w:val="00024295"/>
    <w:rsid w:val="00043030"/>
    <w:rsid w:val="000452F4"/>
    <w:rsid w:val="0007455B"/>
    <w:rsid w:val="00080358"/>
    <w:rsid w:val="00106E43"/>
    <w:rsid w:val="0019590E"/>
    <w:rsid w:val="001B551F"/>
    <w:rsid w:val="00213E60"/>
    <w:rsid w:val="002373A2"/>
    <w:rsid w:val="002B4085"/>
    <w:rsid w:val="0036465E"/>
    <w:rsid w:val="00375A4A"/>
    <w:rsid w:val="003963DA"/>
    <w:rsid w:val="004756C5"/>
    <w:rsid w:val="004D6A23"/>
    <w:rsid w:val="0052614A"/>
    <w:rsid w:val="00621F44"/>
    <w:rsid w:val="00685AA7"/>
    <w:rsid w:val="00724FE9"/>
    <w:rsid w:val="0075537E"/>
    <w:rsid w:val="0077230A"/>
    <w:rsid w:val="007B17C9"/>
    <w:rsid w:val="00816C1B"/>
    <w:rsid w:val="0082653F"/>
    <w:rsid w:val="00870059"/>
    <w:rsid w:val="008E0D63"/>
    <w:rsid w:val="008E147A"/>
    <w:rsid w:val="00912218"/>
    <w:rsid w:val="009D2259"/>
    <w:rsid w:val="00A2614A"/>
    <w:rsid w:val="00AE4979"/>
    <w:rsid w:val="00BF5DC2"/>
    <w:rsid w:val="00E25A74"/>
    <w:rsid w:val="00FA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426208"/>
  <w15:chartTrackingRefBased/>
  <w15:docId w15:val="{DD45C651-3B44-4DE2-999A-EA78AE9B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kumentu">
    <w:name w:val="Document Map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zing\OneDrive%20-%20Politechnika%20Wroclawska\Documents\Semestr%205\Projektowania%20Oprogramowania%20LAB\Projekt\ETAP%203\E3.do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E3.dotm</Template>
  <TotalTime>119</TotalTime>
  <Pages>4</Pages>
  <Words>222</Words>
  <Characters>1850</Characters>
  <Application>Microsoft Office Word</Application>
  <DocSecurity>0</DocSecurity>
  <Lines>15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Polvita Online</dc:subject>
  <dc:creator>Grzegorz Dzikowski</dc:creator>
  <cp:keywords/>
  <dc:description/>
  <cp:lastModifiedBy>Grzegorz Dzikowski (256305)</cp:lastModifiedBy>
  <cp:revision>15</cp:revision>
  <cp:lastPrinted>2001-03-15T13:26:00Z</cp:lastPrinted>
  <dcterms:created xsi:type="dcterms:W3CDTF">2022-01-03T11:14:00Z</dcterms:created>
  <dcterms:modified xsi:type="dcterms:W3CDTF">2022-01-03T13:14:00Z</dcterms:modified>
</cp:coreProperties>
</file>