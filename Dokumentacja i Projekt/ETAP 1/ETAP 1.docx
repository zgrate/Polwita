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A3A9" w14:textId="3F22529B" w:rsidR="0082653F" w:rsidRPr="0082653F" w:rsidRDefault="0082653F">
      <w:pPr>
        <w:pStyle w:val="Tytu"/>
        <w:rPr>
          <w:lang w:val="pl-PL"/>
        </w:rPr>
      </w:pPr>
    </w:p>
    <w:p w14:paraId="5ABF759E" w14:textId="77777777" w:rsidR="0082653F" w:rsidRPr="0082653F" w:rsidRDefault="0082653F">
      <w:pPr>
        <w:pStyle w:val="Tytu"/>
        <w:rPr>
          <w:lang w:val="pl-PL"/>
        </w:rPr>
      </w:pPr>
    </w:p>
    <w:p w14:paraId="7E100589" w14:textId="77777777" w:rsidR="0082653F" w:rsidRPr="0082653F" w:rsidRDefault="0082653F" w:rsidP="0082653F">
      <w:pPr>
        <w:rPr>
          <w:lang w:val="pl-PL"/>
        </w:rPr>
      </w:pPr>
    </w:p>
    <w:p w14:paraId="47B1627D" w14:textId="77777777" w:rsidR="0082653F" w:rsidRPr="0082653F" w:rsidRDefault="0082653F" w:rsidP="0082653F">
      <w:pPr>
        <w:rPr>
          <w:lang w:val="pl-PL"/>
        </w:rPr>
      </w:pPr>
    </w:p>
    <w:p w14:paraId="7B1C29DA" w14:textId="77777777" w:rsidR="0082653F" w:rsidRPr="0082653F" w:rsidRDefault="0082653F" w:rsidP="0082653F">
      <w:pPr>
        <w:rPr>
          <w:lang w:val="pl-PL"/>
        </w:rPr>
      </w:pPr>
    </w:p>
    <w:p w14:paraId="027E853D" w14:textId="77777777" w:rsidR="0082653F" w:rsidRPr="0082653F" w:rsidRDefault="0082653F" w:rsidP="0082653F">
      <w:pPr>
        <w:rPr>
          <w:lang w:val="pl-PL"/>
        </w:rPr>
      </w:pPr>
    </w:p>
    <w:p w14:paraId="4ACA1E25" w14:textId="77777777" w:rsidR="0082653F" w:rsidRPr="0082653F" w:rsidRDefault="0082653F" w:rsidP="0082653F">
      <w:pPr>
        <w:rPr>
          <w:lang w:val="pl-PL"/>
        </w:rPr>
      </w:pPr>
    </w:p>
    <w:p w14:paraId="46F358FF" w14:textId="77777777" w:rsidR="0082653F" w:rsidRPr="0082653F" w:rsidRDefault="0082653F" w:rsidP="0082653F">
      <w:pPr>
        <w:rPr>
          <w:lang w:val="pl-PL"/>
        </w:rPr>
      </w:pPr>
    </w:p>
    <w:p w14:paraId="00A9FA2B" w14:textId="77777777" w:rsidR="0082653F" w:rsidRPr="0082653F" w:rsidRDefault="0082653F" w:rsidP="0082653F">
      <w:pPr>
        <w:rPr>
          <w:lang w:val="pl-PL"/>
        </w:rPr>
      </w:pPr>
    </w:p>
    <w:p w14:paraId="13EEFAB2" w14:textId="77777777" w:rsidR="0082653F" w:rsidRPr="0082653F" w:rsidRDefault="0082653F" w:rsidP="0082653F">
      <w:pPr>
        <w:rPr>
          <w:lang w:val="pl-PL"/>
        </w:rPr>
      </w:pPr>
    </w:p>
    <w:p w14:paraId="5214458C" w14:textId="77777777" w:rsidR="0082653F" w:rsidRPr="0082653F" w:rsidRDefault="0082653F" w:rsidP="0082653F">
      <w:pPr>
        <w:rPr>
          <w:lang w:val="pl-PL"/>
        </w:rPr>
      </w:pPr>
    </w:p>
    <w:p w14:paraId="6EBCEAC1" w14:textId="77777777" w:rsidR="0082653F" w:rsidRDefault="00C94E79">
      <w:pPr>
        <w:pStyle w:val="Tytu"/>
        <w:rPr>
          <w:lang w:val="pl-PL"/>
        </w:rPr>
      </w:pPr>
      <w:r>
        <w:rPr>
          <w:lang w:val="pl-PL"/>
        </w:rPr>
        <w:t>Wyniki etapu I: Wizja, słownik,</w:t>
      </w:r>
      <w:r>
        <w:rPr>
          <w:lang w:val="pl-PL"/>
        </w:rPr>
        <w:br/>
        <w:t>model domenowy, reguły biznesowe</w:t>
      </w:r>
    </w:p>
    <w:p w14:paraId="6086DD01" w14:textId="77777777" w:rsidR="00C94E79" w:rsidRPr="00C94E79" w:rsidRDefault="00C94E79" w:rsidP="00C94E79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14:paraId="30D968F9" w14:textId="5B54D1BE" w:rsidR="0082653F" w:rsidRPr="0082653F" w:rsidRDefault="00691802" w:rsidP="0082653F">
      <w:pPr>
        <w:pStyle w:val="Tytu"/>
        <w:rPr>
          <w:lang w:val="pl-PL"/>
        </w:rPr>
      </w:pPr>
      <w:proofErr w:type="spellStart"/>
      <w:r>
        <w:rPr>
          <w:lang w:val="pl-PL"/>
        </w:rPr>
        <w:t>Polvita</w:t>
      </w:r>
      <w:proofErr w:type="spellEnd"/>
      <w:r>
        <w:rPr>
          <w:lang w:val="pl-PL"/>
        </w:rPr>
        <w:t xml:space="preserve"> Online</w:t>
      </w:r>
    </w:p>
    <w:p w14:paraId="1F9CEABB" w14:textId="77777777" w:rsidR="0082653F" w:rsidRPr="0082653F" w:rsidRDefault="0082653F" w:rsidP="0082653F">
      <w:pPr>
        <w:rPr>
          <w:lang w:val="pl-PL"/>
        </w:rPr>
      </w:pPr>
    </w:p>
    <w:p w14:paraId="61E5CC57" w14:textId="77777777" w:rsidR="0082653F" w:rsidRPr="0082653F" w:rsidRDefault="0082653F" w:rsidP="0082653F">
      <w:pPr>
        <w:rPr>
          <w:lang w:val="pl-PL"/>
        </w:rPr>
      </w:pPr>
    </w:p>
    <w:p w14:paraId="47DD1F97" w14:textId="77777777" w:rsidR="0082653F" w:rsidRPr="0082653F" w:rsidRDefault="0082653F" w:rsidP="0082653F">
      <w:pPr>
        <w:rPr>
          <w:lang w:val="pl-PL"/>
        </w:rPr>
      </w:pPr>
    </w:p>
    <w:p w14:paraId="0911B29C" w14:textId="77777777" w:rsidR="0082653F" w:rsidRPr="0082653F" w:rsidRDefault="0082653F">
      <w:pPr>
        <w:pStyle w:val="Tytu"/>
        <w:rPr>
          <w:lang w:val="pl-PL"/>
        </w:rPr>
      </w:pPr>
      <w:r w:rsidRPr="0082653F">
        <w:rPr>
          <w:lang w:val="pl-PL"/>
        </w:rPr>
        <w:t>Projektowanie oprogramowania</w:t>
      </w:r>
    </w:p>
    <w:p w14:paraId="06FDBA7B" w14:textId="77777777" w:rsidR="0082653F" w:rsidRPr="0082653F" w:rsidRDefault="0082653F" w:rsidP="0082653F">
      <w:pPr>
        <w:rPr>
          <w:lang w:val="pl-PL"/>
        </w:rPr>
      </w:pPr>
    </w:p>
    <w:p w14:paraId="4EE7AFD0" w14:textId="77777777" w:rsidR="0082653F" w:rsidRPr="0082653F" w:rsidRDefault="0082653F" w:rsidP="0082653F">
      <w:pPr>
        <w:rPr>
          <w:lang w:val="pl-PL"/>
        </w:rPr>
      </w:pPr>
    </w:p>
    <w:p w14:paraId="2950A212" w14:textId="77777777" w:rsidR="0082653F" w:rsidRPr="0082653F" w:rsidRDefault="0082653F" w:rsidP="0082653F">
      <w:pPr>
        <w:rPr>
          <w:lang w:val="pl-PL"/>
        </w:rPr>
      </w:pPr>
    </w:p>
    <w:p w14:paraId="15664869" w14:textId="77777777" w:rsidR="0082653F" w:rsidRPr="0082653F" w:rsidRDefault="0082653F" w:rsidP="0082653F">
      <w:pPr>
        <w:rPr>
          <w:lang w:val="pl-PL"/>
        </w:rPr>
      </w:pPr>
    </w:p>
    <w:p w14:paraId="0FF49CA5" w14:textId="77777777" w:rsidR="0082653F" w:rsidRPr="0082653F" w:rsidRDefault="0082653F" w:rsidP="0082653F">
      <w:pPr>
        <w:rPr>
          <w:lang w:val="pl-PL"/>
        </w:rPr>
      </w:pPr>
    </w:p>
    <w:p w14:paraId="362A17C5" w14:textId="77777777" w:rsidR="0082653F" w:rsidRPr="0082653F" w:rsidRDefault="0082653F" w:rsidP="0082653F">
      <w:pPr>
        <w:rPr>
          <w:lang w:val="pl-PL"/>
        </w:rPr>
      </w:pPr>
    </w:p>
    <w:p w14:paraId="07DEB264" w14:textId="77777777" w:rsidR="0082653F" w:rsidRPr="0082653F" w:rsidRDefault="0082653F" w:rsidP="0082653F">
      <w:pPr>
        <w:rPr>
          <w:lang w:val="pl-PL"/>
        </w:rPr>
      </w:pPr>
    </w:p>
    <w:p w14:paraId="4FC7B434" w14:textId="029254D4" w:rsidR="00784C5A" w:rsidRDefault="0082653F" w:rsidP="0082653F">
      <w:pPr>
        <w:rPr>
          <w:lang w:val="pl-PL"/>
        </w:rPr>
      </w:pPr>
      <w:r w:rsidRPr="0082653F">
        <w:rPr>
          <w:lang w:val="pl-PL"/>
        </w:rPr>
        <w:t>Skład zespołu:</w:t>
      </w:r>
      <w:r w:rsidR="00C40F63">
        <w:rPr>
          <w:lang w:val="pl-PL"/>
        </w:rPr>
        <w:tab/>
      </w:r>
      <w:r w:rsidR="00C40F63">
        <w:rPr>
          <w:lang w:val="pl-PL"/>
        </w:rPr>
        <w:tab/>
      </w:r>
      <w:r w:rsidR="00C40F63">
        <w:rPr>
          <w:lang w:val="pl-PL"/>
        </w:rPr>
        <w:tab/>
      </w:r>
      <w:r w:rsidR="00C40F63">
        <w:rPr>
          <w:lang w:val="pl-PL"/>
        </w:rPr>
        <w:tab/>
      </w:r>
      <w:r w:rsidR="00C40F63">
        <w:rPr>
          <w:lang w:val="pl-PL"/>
        </w:rPr>
        <w:tab/>
      </w:r>
      <w:r w:rsidR="00C40F63">
        <w:rPr>
          <w:lang w:val="pl-PL"/>
        </w:rPr>
        <w:tab/>
      </w:r>
      <w:r w:rsidR="00C40F63">
        <w:rPr>
          <w:lang w:val="pl-PL"/>
        </w:rPr>
        <w:tab/>
      </w:r>
      <w:r w:rsidR="00C40F63">
        <w:rPr>
          <w:lang w:val="pl-PL"/>
        </w:rPr>
        <w:tab/>
      </w:r>
      <w:r w:rsidR="00C40F63" w:rsidRPr="0082653F">
        <w:rPr>
          <w:lang w:val="pl-PL"/>
        </w:rPr>
        <w:t>Prowadzący:</w:t>
      </w:r>
    </w:p>
    <w:p w14:paraId="1E21662C" w14:textId="5F2F214A" w:rsidR="007C2ADC" w:rsidRDefault="00784C5A" w:rsidP="0082653F">
      <w:pPr>
        <w:rPr>
          <w:lang w:val="pl-PL"/>
        </w:rPr>
      </w:pPr>
      <w:r>
        <w:rPr>
          <w:lang w:val="pl-PL"/>
        </w:rPr>
        <w:t>Grzegorz Dzikowski</w:t>
      </w:r>
      <w:r w:rsidR="008835FF">
        <w:rPr>
          <w:lang w:val="pl-PL"/>
        </w:rPr>
        <w:t xml:space="preserve"> 256305</w:t>
      </w:r>
      <w:r w:rsidR="00C40F63">
        <w:rPr>
          <w:lang w:val="pl-PL"/>
        </w:rPr>
        <w:tab/>
      </w:r>
      <w:r w:rsidR="00C40F63">
        <w:rPr>
          <w:lang w:val="pl-PL"/>
        </w:rPr>
        <w:tab/>
      </w:r>
      <w:r w:rsidR="00C40F63">
        <w:rPr>
          <w:lang w:val="pl-PL"/>
        </w:rPr>
        <w:tab/>
      </w:r>
      <w:r w:rsidR="00C40F63">
        <w:rPr>
          <w:lang w:val="pl-PL"/>
        </w:rPr>
        <w:tab/>
      </w:r>
      <w:r w:rsidR="00C40F63">
        <w:rPr>
          <w:lang w:val="pl-PL"/>
        </w:rPr>
        <w:tab/>
      </w:r>
      <w:r w:rsidR="00C40F63">
        <w:rPr>
          <w:lang w:val="pl-PL"/>
        </w:rPr>
        <w:tab/>
      </w:r>
      <w:r w:rsidR="00AB4CC5" w:rsidRPr="00345B01">
        <w:rPr>
          <w:color w:val="333333"/>
          <w:lang w:val="pl-PL"/>
        </w:rPr>
        <w:t>mgr Urszula Staszak</w:t>
      </w:r>
    </w:p>
    <w:p w14:paraId="0831F2D5" w14:textId="05A9CCC4" w:rsidR="008835FF" w:rsidRDefault="008835FF" w:rsidP="0082653F">
      <w:pPr>
        <w:rPr>
          <w:lang w:val="pl-PL"/>
        </w:rPr>
      </w:pPr>
      <w:r>
        <w:rPr>
          <w:lang w:val="pl-PL"/>
        </w:rPr>
        <w:t>Olaf Horbowy 254</w:t>
      </w:r>
      <w:r w:rsidR="00EC0594">
        <w:rPr>
          <w:lang w:val="pl-PL"/>
        </w:rPr>
        <w:t>593</w:t>
      </w:r>
    </w:p>
    <w:p w14:paraId="4AB1BE62" w14:textId="3A93D933" w:rsidR="008835FF" w:rsidRDefault="008835FF" w:rsidP="0082653F">
      <w:pPr>
        <w:rPr>
          <w:lang w:val="pl-PL"/>
        </w:rPr>
      </w:pPr>
      <w:r>
        <w:rPr>
          <w:lang w:val="pl-PL"/>
        </w:rPr>
        <w:t>Grzegorz Trajnowicz 254498</w:t>
      </w:r>
    </w:p>
    <w:p w14:paraId="056E674B" w14:textId="23DB35FC" w:rsidR="0082653F" w:rsidRPr="008835FF" w:rsidRDefault="0082653F" w:rsidP="0082653F">
      <w:pPr>
        <w:rPr>
          <w:lang w:val="pl-PL"/>
        </w:rPr>
      </w:pP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</w:p>
    <w:p w14:paraId="777D6E3A" w14:textId="77777777" w:rsidR="0082653F" w:rsidRPr="008835FF" w:rsidRDefault="0082653F" w:rsidP="0082653F">
      <w:pPr>
        <w:rPr>
          <w:lang w:val="pl-PL"/>
        </w:rPr>
      </w:pPr>
    </w:p>
    <w:p w14:paraId="21FA99F0" w14:textId="77777777" w:rsidR="00685AA7" w:rsidRPr="008835FF" w:rsidRDefault="0082653F">
      <w:pPr>
        <w:pStyle w:val="Tytu"/>
        <w:rPr>
          <w:lang w:val="pl-PL"/>
        </w:rPr>
      </w:pPr>
      <w:r w:rsidRPr="008835FF">
        <w:rPr>
          <w:lang w:val="pl-PL"/>
        </w:rPr>
        <w:br w:type="page"/>
      </w:r>
    </w:p>
    <w:p w14:paraId="25F05133" w14:textId="77777777" w:rsidR="00685AA7" w:rsidRPr="002F0CE8" w:rsidRDefault="004756C5">
      <w:pPr>
        <w:pStyle w:val="Tytu"/>
      </w:pPr>
      <w:proofErr w:type="spellStart"/>
      <w:r w:rsidRPr="002F0CE8">
        <w:lastRenderedPageBreak/>
        <w:t>Wizja</w:t>
      </w:r>
      <w:proofErr w:type="spellEnd"/>
      <w:r w:rsidRPr="002F0CE8">
        <w:t xml:space="preserve"> </w:t>
      </w:r>
      <w:proofErr w:type="spellStart"/>
      <w:r w:rsidRPr="002F0CE8">
        <w:t>i</w:t>
      </w:r>
      <w:proofErr w:type="spellEnd"/>
      <w:r w:rsidRPr="002F0CE8">
        <w:t xml:space="preserve"> </w:t>
      </w:r>
      <w:proofErr w:type="spellStart"/>
      <w:r w:rsidRPr="002F0CE8">
        <w:t>słownik</w:t>
      </w:r>
      <w:proofErr w:type="spellEnd"/>
    </w:p>
    <w:p w14:paraId="3A7A995E" w14:textId="77777777" w:rsidR="007C2ADC" w:rsidRPr="007C2ADC" w:rsidRDefault="0082653F" w:rsidP="007C2ADC">
      <w:pPr>
        <w:pStyle w:val="Nagwek1"/>
        <w:rPr>
          <w:lang w:val="pl-PL"/>
        </w:rPr>
      </w:pPr>
      <w:bookmarkStart w:id="0" w:name="_Toc436203377"/>
      <w:bookmarkStart w:id="1" w:name="_Toc452813577"/>
      <w:r w:rsidRPr="0082653F">
        <w:rPr>
          <w:lang w:val="pl-PL"/>
        </w:rPr>
        <w:t>Wprowadzenie</w:t>
      </w:r>
    </w:p>
    <w:bookmarkEnd w:id="0"/>
    <w:bookmarkEnd w:id="1"/>
    <w:p w14:paraId="3A2D6720" w14:textId="6EB56157" w:rsidR="00684CE1" w:rsidRPr="003D328B" w:rsidRDefault="00107DA6" w:rsidP="00684CE1">
      <w:pPr>
        <w:rPr>
          <w:lang w:val="pl-PL"/>
        </w:rPr>
      </w:pPr>
      <w:r w:rsidRPr="55F411CF">
        <w:rPr>
          <w:lang w:val="pl-PL"/>
        </w:rPr>
        <w:t xml:space="preserve">Apteka </w:t>
      </w:r>
      <w:r w:rsidR="003D328B" w:rsidRPr="55F411CF">
        <w:rPr>
          <w:lang w:val="pl-PL"/>
        </w:rPr>
        <w:t>„</w:t>
      </w:r>
      <w:proofErr w:type="spellStart"/>
      <w:r w:rsidR="003D328B" w:rsidRPr="55F411CF">
        <w:rPr>
          <w:lang w:val="pl-PL"/>
        </w:rPr>
        <w:t>Polvita</w:t>
      </w:r>
      <w:proofErr w:type="spellEnd"/>
      <w:r w:rsidR="003D328B" w:rsidRPr="55F411CF">
        <w:rPr>
          <w:lang w:val="pl-PL"/>
        </w:rPr>
        <w:t>”</w:t>
      </w:r>
      <w:r w:rsidRPr="55F411CF">
        <w:rPr>
          <w:lang w:val="pl-PL"/>
        </w:rPr>
        <w:t xml:space="preserve"> jest zainteresowana przeniesieniem części swojej działalności do </w:t>
      </w:r>
      <w:proofErr w:type="spellStart"/>
      <w:r w:rsidRPr="55F411CF">
        <w:rPr>
          <w:lang w:val="pl-PL"/>
        </w:rPr>
        <w:t>internetu</w:t>
      </w:r>
      <w:proofErr w:type="spellEnd"/>
      <w:r w:rsidRPr="55F411CF">
        <w:rPr>
          <w:lang w:val="pl-PL"/>
        </w:rPr>
        <w:t xml:space="preserve"> w celu zwiększenia zysków </w:t>
      </w:r>
      <w:r w:rsidR="009E6C56" w:rsidRPr="55F411CF">
        <w:rPr>
          <w:lang w:val="pl-PL"/>
        </w:rPr>
        <w:t>i zwiększenia rynku zbytu</w:t>
      </w:r>
      <w:r w:rsidRPr="55F411CF">
        <w:rPr>
          <w:lang w:val="pl-PL"/>
        </w:rPr>
        <w:t xml:space="preserve">. </w:t>
      </w:r>
      <w:r w:rsidR="009E6C56" w:rsidRPr="55F411CF">
        <w:rPr>
          <w:lang w:val="pl-PL"/>
        </w:rPr>
        <w:t>Zwróciła się w tym celu do nas</w:t>
      </w:r>
      <w:r w:rsidR="030C7BD9" w:rsidRPr="55F411CF">
        <w:rPr>
          <w:lang w:val="pl-PL"/>
        </w:rPr>
        <w:t>zej firmy</w:t>
      </w:r>
      <w:r w:rsidR="009E6C56" w:rsidRPr="55F411CF">
        <w:rPr>
          <w:lang w:val="pl-PL"/>
        </w:rPr>
        <w:t xml:space="preserve"> </w:t>
      </w:r>
      <w:r w:rsidR="005107BB" w:rsidRPr="55F411CF">
        <w:rPr>
          <w:lang w:val="pl-PL"/>
        </w:rPr>
        <w:t xml:space="preserve">w celu utworzenia systemu pozwalającego na zakupy online wraz z systemem dostarczającym je na miejsce. </w:t>
      </w:r>
      <w:r w:rsidRPr="55F411CF">
        <w:rPr>
          <w:lang w:val="pl-PL"/>
        </w:rPr>
        <w:t xml:space="preserve">Pozwoli to zmniejszyć kolejki w stacjonarnym sklepie, a także usprawni pełen proces. Klient będzie mógł przeglądać całą ofertę apteki oraz </w:t>
      </w:r>
      <w:r w:rsidR="00886528" w:rsidRPr="55F411CF">
        <w:rPr>
          <w:lang w:val="pl-PL"/>
        </w:rPr>
        <w:t>realizować</w:t>
      </w:r>
      <w:r w:rsidRPr="55F411CF">
        <w:rPr>
          <w:lang w:val="pl-PL"/>
        </w:rPr>
        <w:t xml:space="preserve"> e-receptę w celu k</w:t>
      </w:r>
      <w:r w:rsidR="6F6EC3E7" w:rsidRPr="55F411CF">
        <w:rPr>
          <w:lang w:val="pl-PL"/>
        </w:rPr>
        <w:t xml:space="preserve">upna </w:t>
      </w:r>
      <w:r w:rsidRPr="55F411CF">
        <w:rPr>
          <w:lang w:val="pl-PL"/>
        </w:rPr>
        <w:t xml:space="preserve">leków dostępnych tradycyjnie tylko </w:t>
      </w:r>
      <w:r w:rsidR="00886528" w:rsidRPr="55F411CF">
        <w:rPr>
          <w:lang w:val="pl-PL"/>
        </w:rPr>
        <w:t>przy pomocy</w:t>
      </w:r>
      <w:r w:rsidRPr="55F411CF">
        <w:rPr>
          <w:lang w:val="pl-PL"/>
        </w:rPr>
        <w:t xml:space="preserve"> recept</w:t>
      </w:r>
      <w:r w:rsidR="00886528" w:rsidRPr="55F411CF">
        <w:rPr>
          <w:lang w:val="pl-PL"/>
        </w:rPr>
        <w:t xml:space="preserve">y. Dodatkowo, może </w:t>
      </w:r>
      <w:r w:rsidRPr="55F411CF">
        <w:rPr>
          <w:lang w:val="pl-PL"/>
        </w:rPr>
        <w:t>złożyć</w:t>
      </w:r>
      <w:r w:rsidR="00886528" w:rsidRPr="55F411CF">
        <w:rPr>
          <w:lang w:val="pl-PL"/>
        </w:rPr>
        <w:t xml:space="preserve"> także</w:t>
      </w:r>
      <w:r w:rsidRPr="55F411CF">
        <w:rPr>
          <w:lang w:val="pl-PL"/>
        </w:rPr>
        <w:t xml:space="preserve"> reklamację w przypadku złego stanu lub zawartości przysłanego zamówienia</w:t>
      </w:r>
    </w:p>
    <w:p w14:paraId="0C5A8AD6" w14:textId="77777777" w:rsidR="00685AA7" w:rsidRPr="0082653F" w:rsidRDefault="0082653F">
      <w:pPr>
        <w:pStyle w:val="Nagwek1"/>
        <w:rPr>
          <w:lang w:val="pl-PL"/>
        </w:rPr>
      </w:pPr>
      <w:r w:rsidRPr="0082653F">
        <w:rPr>
          <w:lang w:val="pl-PL"/>
        </w:rPr>
        <w:t>Pozycjonowanie</w:t>
      </w:r>
    </w:p>
    <w:p w14:paraId="088CE580" w14:textId="77777777" w:rsidR="00685AA7" w:rsidRPr="0082653F" w:rsidRDefault="00685AA7">
      <w:pPr>
        <w:rPr>
          <w:lang w:val="pl-PL"/>
        </w:rPr>
      </w:pPr>
    </w:p>
    <w:p w14:paraId="459EEC5B" w14:textId="4A63D411" w:rsidR="00685AA7" w:rsidRPr="00D758F6" w:rsidRDefault="0082653F" w:rsidP="00D758F6">
      <w:pPr>
        <w:pStyle w:val="Nagwek2"/>
        <w:rPr>
          <w:lang w:val="pl-PL"/>
        </w:rPr>
      </w:pPr>
      <w:r w:rsidRPr="0082653F">
        <w:rPr>
          <w:lang w:val="pl-PL"/>
        </w:rPr>
        <w:t>Sformułowanie problemu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345B01" w14:paraId="207B2101" w14:textId="77777777" w:rsidTr="23302066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CDE4B07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6F141ED" w14:textId="2D93B702" w:rsidR="00685AA7" w:rsidRPr="0082653F" w:rsidRDefault="00A92BD6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Stworzenie systemu sprzedaży </w:t>
            </w:r>
            <w:r w:rsidR="001E6D79">
              <w:rPr>
                <w:lang w:val="pl-PL"/>
              </w:rPr>
              <w:t xml:space="preserve">internetowe </w:t>
            </w:r>
            <w:r w:rsidR="00152A8A">
              <w:rPr>
                <w:lang w:val="pl-PL"/>
              </w:rPr>
              <w:t>asortymentu</w:t>
            </w:r>
            <w:r w:rsidR="001E6D79">
              <w:rPr>
                <w:lang w:val="pl-PL"/>
              </w:rPr>
              <w:t xml:space="preserve"> apteki.</w:t>
            </w:r>
            <w:r w:rsidR="00152A8A">
              <w:rPr>
                <w:lang w:val="pl-PL"/>
              </w:rPr>
              <w:t xml:space="preserve"> </w:t>
            </w:r>
          </w:p>
        </w:tc>
      </w:tr>
      <w:tr w:rsidR="00685AA7" w:rsidRPr="0082653F" w14:paraId="1A253330" w14:textId="77777777" w:rsidTr="2330206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EADD93D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73C3A3" w14:textId="5D43FD40" w:rsidR="00685AA7" w:rsidRPr="00177CAA" w:rsidRDefault="00756830">
            <w:pPr>
              <w:pStyle w:val="InfoBlue"/>
              <w:rPr>
                <w:lang w:val="pl-PL"/>
              </w:rPr>
            </w:pPr>
            <w:r w:rsidRPr="00177CAA">
              <w:rPr>
                <w:lang w:val="pl-PL"/>
              </w:rPr>
              <w:t xml:space="preserve">Apteka </w:t>
            </w:r>
            <w:proofErr w:type="spellStart"/>
            <w:r w:rsidRPr="00177CAA">
              <w:rPr>
                <w:lang w:val="pl-PL"/>
              </w:rPr>
              <w:t>Polvita</w:t>
            </w:r>
            <w:proofErr w:type="spellEnd"/>
          </w:p>
        </w:tc>
      </w:tr>
      <w:tr w:rsidR="00685AA7" w:rsidRPr="00345B01" w14:paraId="67FC1B0D" w14:textId="77777777" w:rsidTr="2330206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0296C4A" w14:textId="77777777" w:rsidR="00685AA7" w:rsidRPr="0082653F" w:rsidRDefault="0082653F" w:rsidP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2C2108" w14:textId="3E30DF85" w:rsidR="00685AA7" w:rsidRPr="001B24CE" w:rsidRDefault="001B24CE">
            <w:pPr>
              <w:pStyle w:val="InfoBlue"/>
              <w:rPr>
                <w:lang w:val="pl-PL"/>
              </w:rPr>
            </w:pPr>
            <w:r w:rsidRPr="001B24CE">
              <w:rPr>
                <w:lang w:val="pl-PL"/>
              </w:rPr>
              <w:t xml:space="preserve">Apteka nie uczestniczy w </w:t>
            </w:r>
            <w:proofErr w:type="spellStart"/>
            <w:r w:rsidRPr="001B24CE">
              <w:rPr>
                <w:lang w:val="pl-PL"/>
              </w:rPr>
              <w:t>d</w:t>
            </w:r>
            <w:r>
              <w:rPr>
                <w:lang w:val="pl-PL"/>
              </w:rPr>
              <w:t>igital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transformation</w:t>
            </w:r>
            <w:proofErr w:type="spellEnd"/>
            <w:r>
              <w:rPr>
                <w:lang w:val="pl-PL"/>
              </w:rPr>
              <w:t>, przez co odnotowuje straty w sprzedaży</w:t>
            </w:r>
          </w:p>
        </w:tc>
      </w:tr>
      <w:tr w:rsidR="00685AA7" w:rsidRPr="00345B01" w14:paraId="188CD6F4" w14:textId="77777777" w:rsidTr="2330206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DA6B855" w14:textId="77777777" w:rsidR="00685AA7" w:rsidRPr="0082653F" w:rsidRDefault="0082653F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851F8B" w14:textId="3B873A5A" w:rsidR="0045240D" w:rsidRPr="00D636F6" w:rsidRDefault="0045240D" w:rsidP="001B24CE">
            <w:pPr>
              <w:pStyle w:val="InfoBlue"/>
              <w:numPr>
                <w:ilvl w:val="0"/>
                <w:numId w:val="32"/>
              </w:numPr>
              <w:rPr>
                <w:lang w:val="pl-PL"/>
              </w:rPr>
            </w:pPr>
            <w:r w:rsidRPr="23302066">
              <w:rPr>
                <w:lang w:val="pl-PL"/>
              </w:rPr>
              <w:t xml:space="preserve">Zwiększenie zysku o </w:t>
            </w:r>
            <w:r w:rsidR="00D636F6" w:rsidRPr="23302066">
              <w:rPr>
                <w:lang w:val="pl-PL"/>
              </w:rPr>
              <w:t>30% w ciągu roku</w:t>
            </w:r>
          </w:p>
          <w:p w14:paraId="0FFA8354" w14:textId="4962E490" w:rsidR="001B24CE" w:rsidRPr="00D636F6" w:rsidRDefault="00D636F6" w:rsidP="00D636F6">
            <w:pPr>
              <w:pStyle w:val="InfoBlue"/>
              <w:numPr>
                <w:ilvl w:val="0"/>
                <w:numId w:val="32"/>
              </w:numPr>
              <w:rPr>
                <w:lang w:val="pl-PL"/>
              </w:rPr>
            </w:pPr>
            <w:r w:rsidRPr="23302066">
              <w:rPr>
                <w:lang w:val="pl-PL"/>
              </w:rPr>
              <w:t>Zwiększenie ilości klientów o 20% w ciągu roku</w:t>
            </w:r>
          </w:p>
        </w:tc>
      </w:tr>
    </w:tbl>
    <w:p w14:paraId="39334CF5" w14:textId="15CB8C03" w:rsidR="00685AA7" w:rsidRPr="00D758F6" w:rsidRDefault="0082653F" w:rsidP="00D758F6">
      <w:pPr>
        <w:pStyle w:val="Nagwek2"/>
        <w:rPr>
          <w:lang w:val="pl-PL"/>
        </w:rPr>
      </w:pPr>
      <w:r>
        <w:rPr>
          <w:lang w:val="pl-PL"/>
        </w:rPr>
        <w:t>Opis pozycji produktu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82653F" w14:paraId="00662C96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01C1578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Dla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070547D" w14:textId="0BECA36E" w:rsidR="00685AA7" w:rsidRPr="0082653F" w:rsidRDefault="00856979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Apteki </w:t>
            </w:r>
            <w:proofErr w:type="spellStart"/>
            <w:r>
              <w:rPr>
                <w:lang w:val="pl-PL"/>
              </w:rPr>
              <w:t>P</w:t>
            </w:r>
            <w:r w:rsidR="00176AE8">
              <w:rPr>
                <w:lang w:val="pl-PL"/>
              </w:rPr>
              <w:t>olvita</w:t>
            </w:r>
            <w:proofErr w:type="spellEnd"/>
          </w:p>
        </w:tc>
      </w:tr>
      <w:tr w:rsidR="00685AA7" w:rsidRPr="00345B01" w14:paraId="735E07A1" w14:textId="77777777" w:rsidTr="00404828">
        <w:trPr>
          <w:trHeight w:val="309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AC92AF1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Który/Która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813F16" w14:textId="2D19EAF3" w:rsidR="00685AA7" w:rsidRPr="005D2C34" w:rsidRDefault="00404828">
            <w:pPr>
              <w:pStyle w:val="InfoBlue"/>
              <w:rPr>
                <w:lang w:val="pl-PL"/>
              </w:rPr>
            </w:pPr>
            <w:r w:rsidRPr="00404828">
              <w:rPr>
                <w:lang w:val="pl-PL"/>
              </w:rPr>
              <w:t>Potrzebuje systemu sprzedaży asortymentu pr</w:t>
            </w:r>
            <w:r>
              <w:rPr>
                <w:lang w:val="pl-PL"/>
              </w:rPr>
              <w:t xml:space="preserve">zez </w:t>
            </w:r>
            <w:proofErr w:type="spellStart"/>
            <w:r>
              <w:rPr>
                <w:lang w:val="pl-PL"/>
              </w:rPr>
              <w:t>internet</w:t>
            </w:r>
            <w:proofErr w:type="spellEnd"/>
            <w:r>
              <w:rPr>
                <w:lang w:val="pl-PL"/>
              </w:rPr>
              <w:t>.</w:t>
            </w:r>
          </w:p>
        </w:tc>
      </w:tr>
      <w:tr w:rsidR="00685AA7" w:rsidRPr="0082653F" w14:paraId="1CB98C56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957A71E" w14:textId="58A68294" w:rsidR="00685AA7" w:rsidRPr="0082653F" w:rsidRDefault="009A3479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 xml:space="preserve">Wirtualna </w:t>
            </w:r>
            <w:proofErr w:type="spellStart"/>
            <w:r>
              <w:rPr>
                <w:lang w:val="pl-PL"/>
              </w:rPr>
              <w:t>Polvita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B31F03" w14:textId="34AA3C82" w:rsidR="00685AA7" w:rsidRPr="0082653F" w:rsidRDefault="009A3479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jest systemem sprzedaży </w:t>
            </w:r>
            <w:r w:rsidR="001E683F">
              <w:rPr>
                <w:lang w:val="pl-PL"/>
              </w:rPr>
              <w:t>online</w:t>
            </w:r>
          </w:p>
        </w:tc>
      </w:tr>
      <w:tr w:rsidR="00685AA7" w:rsidRPr="00345B01" w14:paraId="0919F18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497558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Który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2769FD" w14:textId="5B503636" w:rsidR="00685AA7" w:rsidRPr="00B13321" w:rsidRDefault="001E683F">
            <w:pPr>
              <w:pStyle w:val="InfoBlue"/>
              <w:rPr>
                <w:lang w:val="pl-PL"/>
              </w:rPr>
            </w:pPr>
            <w:r w:rsidRPr="00DE387D">
              <w:rPr>
                <w:lang w:val="pl-PL"/>
              </w:rPr>
              <w:t xml:space="preserve">posiada </w:t>
            </w:r>
            <w:r w:rsidR="00DE387D">
              <w:rPr>
                <w:lang w:val="pl-PL"/>
              </w:rPr>
              <w:t>kompleksowy system ewidencji asortymentu połączony ze zautomatyzowaną sprzedażą przez stronę internetową.</w:t>
            </w:r>
          </w:p>
        </w:tc>
      </w:tr>
      <w:tr w:rsidR="00685AA7" w:rsidRPr="00345B01" w14:paraId="19A56F1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353304A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Inaczej niż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7070D4" w14:textId="3F88BCED" w:rsidR="00685AA7" w:rsidRPr="0082653F" w:rsidRDefault="005B136B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Produkt konkurencji </w:t>
            </w:r>
            <w:r w:rsidR="00D40C4D">
              <w:rPr>
                <w:lang w:val="pl-PL"/>
              </w:rPr>
              <w:t>który zapewnia jedynie możliwość składania zamówień online</w:t>
            </w:r>
          </w:p>
        </w:tc>
      </w:tr>
      <w:tr w:rsidR="00685AA7" w:rsidRPr="00345B01" w14:paraId="48B2952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7AA3019E" w14:textId="77777777" w:rsidR="00685AA7" w:rsidRPr="0082653F" w:rsidRDefault="0082653F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8202CF" w14:textId="58765C48" w:rsidR="00685AA7" w:rsidRPr="0082653F" w:rsidRDefault="00B75679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Pozwala w prosty sposób zarówno sprzedawać asortyment przez </w:t>
            </w:r>
            <w:proofErr w:type="spellStart"/>
            <w:r>
              <w:rPr>
                <w:lang w:val="pl-PL"/>
              </w:rPr>
              <w:t>internet</w:t>
            </w:r>
            <w:proofErr w:type="spellEnd"/>
            <w:r>
              <w:rPr>
                <w:lang w:val="pl-PL"/>
              </w:rPr>
              <w:t xml:space="preserve"> jak i prowadzić ewidencję posiadanych produktów</w:t>
            </w:r>
          </w:p>
        </w:tc>
      </w:tr>
    </w:tbl>
    <w:p w14:paraId="48AAC186" w14:textId="2ECEE8B2" w:rsidR="00A56A56" w:rsidRPr="00177CAA" w:rsidRDefault="00A56A56">
      <w:pPr>
        <w:widowControl/>
        <w:spacing w:line="240" w:lineRule="auto"/>
        <w:rPr>
          <w:lang w:val="pl-PL"/>
        </w:rPr>
      </w:pPr>
      <w:r w:rsidRPr="00177CAA">
        <w:rPr>
          <w:lang w:val="pl-PL"/>
        </w:rPr>
        <w:br w:type="page"/>
      </w:r>
    </w:p>
    <w:p w14:paraId="3F339569" w14:textId="77777777" w:rsidR="0082653F" w:rsidRPr="00A64299" w:rsidRDefault="0082653F" w:rsidP="0082653F">
      <w:pPr>
        <w:pStyle w:val="Nagwek1"/>
        <w:rPr>
          <w:lang w:val="pl-PL"/>
        </w:rPr>
      </w:pPr>
      <w:bookmarkStart w:id="2" w:name="_Toc436203381"/>
      <w:r w:rsidRPr="00A64299">
        <w:rPr>
          <w:lang w:val="pl-PL"/>
        </w:rPr>
        <w:lastRenderedPageBreak/>
        <w:t>Opis udziałowców i użytkowników</w:t>
      </w:r>
    </w:p>
    <w:p w14:paraId="38F7BE41" w14:textId="77777777" w:rsidR="0082653F" w:rsidRPr="00A64299" w:rsidRDefault="0082653F" w:rsidP="0082653F">
      <w:pPr>
        <w:pStyle w:val="Nagwek2"/>
        <w:rPr>
          <w:lang w:val="pl-PL"/>
        </w:rPr>
      </w:pPr>
      <w:r w:rsidRPr="00A64299">
        <w:rPr>
          <w:lang w:val="pl-PL"/>
        </w:rPr>
        <w:t>Podsumowanie udziałowców</w:t>
      </w:r>
    </w:p>
    <w:p w14:paraId="134A86AD" w14:textId="77777777" w:rsidR="00685AA7" w:rsidRPr="0082653F" w:rsidRDefault="00685AA7">
      <w:pPr>
        <w:pStyle w:val="InfoBlue"/>
        <w:rPr>
          <w:lang w:val="pl-PL"/>
        </w:rPr>
      </w:pPr>
    </w:p>
    <w:tbl>
      <w:tblPr>
        <w:tblW w:w="936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3420"/>
        <w:gridCol w:w="4050"/>
      </w:tblGrid>
      <w:tr w:rsidR="00685AA7" w:rsidRPr="0082653F" w14:paraId="4F18C63A" w14:textId="77777777" w:rsidTr="00F73B8F">
        <w:trPr>
          <w:tblHeader/>
        </w:trPr>
        <w:tc>
          <w:tcPr>
            <w:tcW w:w="1890" w:type="dxa"/>
          </w:tcPr>
          <w:p w14:paraId="2D1D6421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Nazwa</w:t>
            </w:r>
          </w:p>
        </w:tc>
        <w:tc>
          <w:tcPr>
            <w:tcW w:w="3420" w:type="dxa"/>
          </w:tcPr>
          <w:p w14:paraId="5B971230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Opis</w:t>
            </w:r>
          </w:p>
        </w:tc>
        <w:tc>
          <w:tcPr>
            <w:tcW w:w="4050" w:type="dxa"/>
          </w:tcPr>
          <w:p w14:paraId="4DA1B139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Zakres odpowiedzialności</w:t>
            </w:r>
          </w:p>
        </w:tc>
      </w:tr>
      <w:tr w:rsidR="008C15ED" w:rsidRPr="0082653F" w14:paraId="793954E7" w14:textId="77777777" w:rsidTr="00F73B8F">
        <w:tc>
          <w:tcPr>
            <w:tcW w:w="1890" w:type="dxa"/>
          </w:tcPr>
          <w:p w14:paraId="30078613" w14:textId="30178EAF" w:rsidR="008C15ED" w:rsidRPr="0082653F" w:rsidRDefault="00172D2D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Apteka „</w:t>
            </w:r>
            <w:proofErr w:type="spellStart"/>
            <w:r>
              <w:rPr>
                <w:lang w:val="pl-PL"/>
              </w:rPr>
              <w:t>Polvita</w:t>
            </w:r>
            <w:proofErr w:type="spellEnd"/>
            <w:r>
              <w:rPr>
                <w:lang w:val="pl-PL"/>
              </w:rPr>
              <w:t>”</w:t>
            </w:r>
          </w:p>
        </w:tc>
        <w:tc>
          <w:tcPr>
            <w:tcW w:w="3420" w:type="dxa"/>
          </w:tcPr>
          <w:p w14:paraId="2BAF5115" w14:textId="1D811E07" w:rsidR="008C15ED" w:rsidRPr="0082653F" w:rsidRDefault="006D503E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Udziałowiec zamawiający system, dla którego system jest wykonywany</w:t>
            </w:r>
          </w:p>
        </w:tc>
        <w:tc>
          <w:tcPr>
            <w:tcW w:w="4050" w:type="dxa"/>
          </w:tcPr>
          <w:p w14:paraId="3F5ACABD" w14:textId="13367DC1" w:rsidR="008C15ED" w:rsidRDefault="00870CDC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Przyjmuję</w:t>
            </w:r>
            <w:r w:rsidR="00717899">
              <w:rPr>
                <w:lang w:val="pl-PL"/>
              </w:rPr>
              <w:t xml:space="preserve"> zamówienia i realizuje je</w:t>
            </w:r>
          </w:p>
          <w:p w14:paraId="42AAE19F" w14:textId="77777777" w:rsidR="00717899" w:rsidRDefault="00717899" w:rsidP="0071789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Monitoruje stan magazynowy leków</w:t>
            </w:r>
          </w:p>
          <w:p w14:paraId="6AE4605C" w14:textId="77777777" w:rsidR="00717899" w:rsidRDefault="00717899" w:rsidP="0071789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Monitoruje popyt na rynku</w:t>
            </w:r>
          </w:p>
          <w:p w14:paraId="19E280CC" w14:textId="77777777" w:rsidR="00717899" w:rsidRDefault="00717899" w:rsidP="0071789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Prowadzi kampanie marketingowe</w:t>
            </w:r>
          </w:p>
          <w:p w14:paraId="7FC665B9" w14:textId="3464E130" w:rsidR="00081D38" w:rsidRPr="00717899" w:rsidRDefault="00081D38" w:rsidP="0071789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Prowadzi obsługę reklamacji</w:t>
            </w:r>
          </w:p>
        </w:tc>
      </w:tr>
      <w:tr w:rsidR="00172D2D" w:rsidRPr="00345B01" w14:paraId="7317B3E8" w14:textId="77777777" w:rsidTr="00F73B8F">
        <w:tc>
          <w:tcPr>
            <w:tcW w:w="1890" w:type="dxa"/>
          </w:tcPr>
          <w:p w14:paraId="5A5A01E6" w14:textId="792E4DD2" w:rsidR="00172D2D" w:rsidRDefault="00172D2D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Firma „</w:t>
            </w:r>
            <w:proofErr w:type="spellStart"/>
            <w:r>
              <w:rPr>
                <w:lang w:val="pl-PL"/>
              </w:rPr>
              <w:t>PolSystem</w:t>
            </w:r>
            <w:proofErr w:type="spellEnd"/>
            <w:r>
              <w:rPr>
                <w:lang w:val="pl-PL"/>
              </w:rPr>
              <w:t>”</w:t>
            </w:r>
          </w:p>
        </w:tc>
        <w:tc>
          <w:tcPr>
            <w:tcW w:w="3420" w:type="dxa"/>
          </w:tcPr>
          <w:p w14:paraId="4A07AC85" w14:textId="57B08110" w:rsidR="00172D2D" w:rsidRPr="0082653F" w:rsidRDefault="00DB222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Firma tworząca system</w:t>
            </w:r>
            <w:r w:rsidR="002B2D06">
              <w:rPr>
                <w:lang w:val="pl-PL"/>
              </w:rPr>
              <w:t xml:space="preserve"> „Wirtualna </w:t>
            </w:r>
            <w:proofErr w:type="spellStart"/>
            <w:r w:rsidR="002B2D06">
              <w:rPr>
                <w:lang w:val="pl-PL"/>
              </w:rPr>
              <w:t>Polvita</w:t>
            </w:r>
            <w:proofErr w:type="spellEnd"/>
            <w:r w:rsidR="002B2D06">
              <w:rPr>
                <w:lang w:val="pl-PL"/>
              </w:rPr>
              <w:t>”</w:t>
            </w:r>
          </w:p>
        </w:tc>
        <w:tc>
          <w:tcPr>
            <w:tcW w:w="4050" w:type="dxa"/>
          </w:tcPr>
          <w:p w14:paraId="7F160E02" w14:textId="77777777" w:rsidR="00172D2D" w:rsidRDefault="002B2D06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Monitoruje projekt</w:t>
            </w:r>
          </w:p>
          <w:p w14:paraId="1B5C1CE4" w14:textId="77777777" w:rsidR="002B2D06" w:rsidRDefault="002B2D06" w:rsidP="002B2D06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Tworzy aplikację</w:t>
            </w:r>
          </w:p>
          <w:p w14:paraId="23724D99" w14:textId="2D79BC86" w:rsidR="002B2D06" w:rsidRPr="002B2D06" w:rsidRDefault="002B2D06" w:rsidP="002B2D06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Zapewnia aktualizację i </w:t>
            </w:r>
            <w:r w:rsidR="00054C44">
              <w:rPr>
                <w:lang w:val="pl-PL"/>
              </w:rPr>
              <w:t>utrzymanie aplikacji przez 5 lat</w:t>
            </w:r>
          </w:p>
        </w:tc>
      </w:tr>
      <w:tr w:rsidR="00172D2D" w:rsidRPr="00345B01" w14:paraId="654396C3" w14:textId="77777777" w:rsidTr="00F73B8F">
        <w:tc>
          <w:tcPr>
            <w:tcW w:w="1890" w:type="dxa"/>
          </w:tcPr>
          <w:p w14:paraId="78B06528" w14:textId="07C65841" w:rsidR="00172D2D" w:rsidRDefault="00172D2D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Firma „</w:t>
            </w:r>
            <w:proofErr w:type="spellStart"/>
            <w:r>
              <w:rPr>
                <w:lang w:val="pl-PL"/>
              </w:rPr>
              <w:t>Inpost</w:t>
            </w:r>
            <w:proofErr w:type="spellEnd"/>
            <w:r>
              <w:rPr>
                <w:lang w:val="pl-PL"/>
              </w:rPr>
              <w:t>”</w:t>
            </w:r>
          </w:p>
        </w:tc>
        <w:tc>
          <w:tcPr>
            <w:tcW w:w="3420" w:type="dxa"/>
          </w:tcPr>
          <w:p w14:paraId="2225A0FA" w14:textId="4A8D86C3" w:rsidR="00172D2D" w:rsidRPr="0082653F" w:rsidRDefault="00081D38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Firma obsługująca dostawy i paczki</w:t>
            </w:r>
          </w:p>
        </w:tc>
        <w:tc>
          <w:tcPr>
            <w:tcW w:w="4050" w:type="dxa"/>
          </w:tcPr>
          <w:p w14:paraId="0844118D" w14:textId="77777777" w:rsidR="00172D2D" w:rsidRDefault="00081D38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Dostarczanie zamówień do klienta końcowego</w:t>
            </w:r>
          </w:p>
          <w:p w14:paraId="45231FF0" w14:textId="2989E720" w:rsidR="00081D38" w:rsidRDefault="00081D38" w:rsidP="00081D38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Dostarczanie reklamacji do Apteki</w:t>
            </w:r>
          </w:p>
          <w:p w14:paraId="5BEAF920" w14:textId="2989E720" w:rsidR="00E44B97" w:rsidRDefault="00E44B97" w:rsidP="00081D38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Obsługa płatności za pobraniem</w:t>
            </w:r>
          </w:p>
          <w:p w14:paraId="189D4A99" w14:textId="5B8CEDAA" w:rsidR="00174CB7" w:rsidRPr="00081D38" w:rsidRDefault="00174CB7" w:rsidP="00081D38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Rozliczanie płatności za pobraniem oraz przesyłek</w:t>
            </w:r>
          </w:p>
        </w:tc>
      </w:tr>
      <w:tr w:rsidR="00003E67" w:rsidRPr="00345B01" w14:paraId="5A139FA5" w14:textId="77777777" w:rsidTr="00F73B8F">
        <w:tc>
          <w:tcPr>
            <w:tcW w:w="1890" w:type="dxa"/>
          </w:tcPr>
          <w:p w14:paraId="2814C44C" w14:textId="4EC65BB5" w:rsidR="00003E67" w:rsidRDefault="00003E6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Firma „</w:t>
            </w:r>
            <w:proofErr w:type="spellStart"/>
            <w:r w:rsidR="00D975A5">
              <w:rPr>
                <w:lang w:val="pl-PL"/>
              </w:rPr>
              <w:t>PolServer</w:t>
            </w:r>
            <w:proofErr w:type="spellEnd"/>
            <w:r w:rsidR="00D975A5">
              <w:rPr>
                <w:lang w:val="pl-PL"/>
              </w:rPr>
              <w:t>”</w:t>
            </w:r>
          </w:p>
        </w:tc>
        <w:tc>
          <w:tcPr>
            <w:tcW w:w="3420" w:type="dxa"/>
          </w:tcPr>
          <w:p w14:paraId="3FBB64C9" w14:textId="482E729F" w:rsidR="00003E67" w:rsidRPr="0082653F" w:rsidRDefault="00081D38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Firma wynajmująca przestrzenie serwerowe oraz zajmująca się ich utrzymaniem technicznym</w:t>
            </w:r>
          </w:p>
        </w:tc>
        <w:tc>
          <w:tcPr>
            <w:tcW w:w="4050" w:type="dxa"/>
          </w:tcPr>
          <w:p w14:paraId="7414F0A1" w14:textId="77777777" w:rsidR="00003E67" w:rsidRDefault="00081D38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Pomoc techniczna w obsłudze aplikacji</w:t>
            </w:r>
          </w:p>
          <w:p w14:paraId="1316504F" w14:textId="4C4E659C" w:rsidR="00DE05F1" w:rsidRPr="00081D38" w:rsidRDefault="00081D38" w:rsidP="00081D38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Utrzymanie strony i aplikacji w zakresie </w:t>
            </w:r>
            <w:r w:rsidR="00DE05F1">
              <w:rPr>
                <w:lang w:val="pl-PL"/>
              </w:rPr>
              <w:t>technicznym</w:t>
            </w:r>
          </w:p>
        </w:tc>
      </w:tr>
      <w:tr w:rsidR="00380118" w:rsidRPr="00345B01" w14:paraId="0E71D649" w14:textId="77777777" w:rsidTr="00F73B8F">
        <w:tc>
          <w:tcPr>
            <w:tcW w:w="1890" w:type="dxa"/>
          </w:tcPr>
          <w:p w14:paraId="6E5DE23F" w14:textId="209699C2" w:rsidR="00380118" w:rsidRDefault="00380118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Firma „</w:t>
            </w:r>
            <w:r w:rsidR="0003045B">
              <w:rPr>
                <w:lang w:val="pl-PL"/>
              </w:rPr>
              <w:t>Przelewy24</w:t>
            </w:r>
            <w:r w:rsidR="004A6696">
              <w:rPr>
                <w:lang w:val="pl-PL"/>
              </w:rPr>
              <w:t>”</w:t>
            </w:r>
          </w:p>
        </w:tc>
        <w:tc>
          <w:tcPr>
            <w:tcW w:w="3420" w:type="dxa"/>
          </w:tcPr>
          <w:p w14:paraId="22BD889E" w14:textId="16B98B98" w:rsidR="00380118" w:rsidRDefault="00E44B9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Firma zajmująca się obsługą transakcji online i płatności metodami elektronicznymi</w:t>
            </w:r>
          </w:p>
        </w:tc>
        <w:tc>
          <w:tcPr>
            <w:tcW w:w="4050" w:type="dxa"/>
          </w:tcPr>
          <w:p w14:paraId="0D5D08EB" w14:textId="2989E720" w:rsidR="00380118" w:rsidRDefault="00174CB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Obsługa transakcji online</w:t>
            </w:r>
          </w:p>
          <w:p w14:paraId="5C2EE772" w14:textId="2989E720" w:rsidR="00174CB7" w:rsidRPr="00174CB7" w:rsidRDefault="00174CB7" w:rsidP="00174CB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Rozliczanie płatności online</w:t>
            </w:r>
          </w:p>
        </w:tc>
      </w:tr>
    </w:tbl>
    <w:p w14:paraId="5723AA1D" w14:textId="77777777" w:rsidR="00D758F6" w:rsidRDefault="00D758F6">
      <w:pPr>
        <w:pStyle w:val="Tekstpodstawowy"/>
        <w:rPr>
          <w:lang w:val="pl-PL"/>
        </w:rPr>
      </w:pPr>
    </w:p>
    <w:p w14:paraId="3CD8992E" w14:textId="37DDF798" w:rsidR="00685AA7" w:rsidRDefault="00D758F6" w:rsidP="00D758F6">
      <w:pPr>
        <w:widowControl/>
        <w:spacing w:line="240" w:lineRule="auto"/>
        <w:rPr>
          <w:lang w:val="pl-PL"/>
        </w:rPr>
      </w:pPr>
      <w:r>
        <w:rPr>
          <w:lang w:val="pl-PL"/>
        </w:rPr>
        <w:br w:type="page"/>
      </w:r>
    </w:p>
    <w:p w14:paraId="0E420B61" w14:textId="77777777" w:rsidR="0082653F" w:rsidRPr="00A64299" w:rsidRDefault="0082653F" w:rsidP="0082653F">
      <w:pPr>
        <w:pStyle w:val="Nagwek2"/>
        <w:rPr>
          <w:lang w:val="pl-PL"/>
        </w:rPr>
      </w:pPr>
      <w:r w:rsidRPr="00A64299">
        <w:rPr>
          <w:lang w:val="pl-PL"/>
        </w:rPr>
        <w:lastRenderedPageBreak/>
        <w:t xml:space="preserve">Podsumowanie </w:t>
      </w:r>
      <w:r>
        <w:rPr>
          <w:lang w:val="pl-PL"/>
        </w:rPr>
        <w:t>użytkowników</w:t>
      </w:r>
    </w:p>
    <w:p w14:paraId="16BB50D9" w14:textId="77777777" w:rsidR="0082653F" w:rsidRPr="0082653F" w:rsidRDefault="0082653F" w:rsidP="0082653F">
      <w:pPr>
        <w:pStyle w:val="InfoBlue"/>
        <w:rPr>
          <w:lang w:val="pl-PL"/>
        </w:rPr>
      </w:pPr>
    </w:p>
    <w:tbl>
      <w:tblPr>
        <w:tblW w:w="0" w:type="auto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3266"/>
        <w:gridCol w:w="3960"/>
      </w:tblGrid>
      <w:tr w:rsidR="0082653F" w:rsidRPr="0082653F" w14:paraId="4BC3EE28" w14:textId="77777777" w:rsidTr="00F73B8F">
        <w:trPr>
          <w:tblHeader/>
        </w:trPr>
        <w:tc>
          <w:tcPr>
            <w:tcW w:w="1980" w:type="dxa"/>
          </w:tcPr>
          <w:p w14:paraId="2B1948AF" w14:textId="77777777" w:rsidR="0082653F" w:rsidRPr="0082653F" w:rsidRDefault="0082653F" w:rsidP="00E31FAC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Nazwa</w:t>
            </w:r>
          </w:p>
        </w:tc>
        <w:tc>
          <w:tcPr>
            <w:tcW w:w="3266" w:type="dxa"/>
          </w:tcPr>
          <w:p w14:paraId="04062FBA" w14:textId="77777777" w:rsidR="0082653F" w:rsidRPr="0082653F" w:rsidRDefault="0082653F" w:rsidP="00E31FAC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14:paraId="7C61B75A" w14:textId="77777777" w:rsidR="0082653F" w:rsidRPr="0082653F" w:rsidRDefault="0082653F" w:rsidP="00E31FAC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Zakres odpowiedzialności</w:t>
            </w:r>
          </w:p>
        </w:tc>
      </w:tr>
      <w:tr w:rsidR="0082653F" w:rsidRPr="004756C5" w14:paraId="796E2DC7" w14:textId="77777777" w:rsidTr="00F73B8F">
        <w:tc>
          <w:tcPr>
            <w:tcW w:w="1980" w:type="dxa"/>
          </w:tcPr>
          <w:p w14:paraId="3694551D" w14:textId="19383570" w:rsidR="0082653F" w:rsidRPr="0082653F" w:rsidRDefault="003758CE" w:rsidP="00E31FAC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  <w:tc>
          <w:tcPr>
            <w:tcW w:w="3266" w:type="dxa"/>
          </w:tcPr>
          <w:p w14:paraId="7392188B" w14:textId="61CCEB65" w:rsidR="0082653F" w:rsidRPr="00717899" w:rsidRDefault="00BA2131" w:rsidP="00E31FAC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Posiada kompletną wiedzę na temat wszystkich aspektów działania systemu, </w:t>
            </w:r>
            <w:r w:rsidR="0038342C">
              <w:rPr>
                <w:lang w:val="pl-PL"/>
              </w:rPr>
              <w:t xml:space="preserve">ma </w:t>
            </w:r>
            <w:r w:rsidR="0038342C" w:rsidRPr="00177CAA">
              <w:rPr>
                <w:lang w:val="pl-PL"/>
              </w:rPr>
              <w:t>do</w:t>
            </w:r>
            <w:r w:rsidR="00177CAA" w:rsidRPr="00177CAA">
              <w:rPr>
                <w:lang w:val="pl-PL"/>
              </w:rPr>
              <w:t>świadczenie w obsłudze sieci komputerowych.</w:t>
            </w:r>
          </w:p>
        </w:tc>
        <w:tc>
          <w:tcPr>
            <w:tcW w:w="3960" w:type="dxa"/>
          </w:tcPr>
          <w:p w14:paraId="46C472A0" w14:textId="47355786" w:rsidR="0082653F" w:rsidRPr="00177CAA" w:rsidRDefault="00BA2131" w:rsidP="004756C5">
            <w:pPr>
              <w:pStyle w:val="InfoBlue"/>
              <w:rPr>
                <w:lang w:val="pl-PL"/>
              </w:rPr>
            </w:pPr>
            <w:r w:rsidRPr="00177CAA">
              <w:rPr>
                <w:lang w:val="pl-PL"/>
              </w:rPr>
              <w:t>Odpowiada</w:t>
            </w:r>
            <w:r w:rsidR="00177CAA" w:rsidRPr="00177CAA">
              <w:rPr>
                <w:lang w:val="pl-PL"/>
              </w:rPr>
              <w:t xml:space="preserve"> za utrzymanie </w:t>
            </w:r>
            <w:r w:rsidR="004230D8">
              <w:rPr>
                <w:lang w:val="pl-PL"/>
              </w:rPr>
              <w:t xml:space="preserve"> systemu w dobrym stanie i naprawianie usterek jakie mogą się pojawić. Posiada uprawnienia pozwalające na kompletną kontrolę nad systemem.</w:t>
            </w:r>
          </w:p>
        </w:tc>
      </w:tr>
      <w:tr w:rsidR="000D707C" w:rsidRPr="00345B01" w14:paraId="5AC7D727" w14:textId="77777777" w:rsidTr="00F73B8F">
        <w:tc>
          <w:tcPr>
            <w:tcW w:w="1980" w:type="dxa"/>
          </w:tcPr>
          <w:p w14:paraId="2FC7D99B" w14:textId="28C0D17C" w:rsidR="000D707C" w:rsidRPr="00177CAA" w:rsidRDefault="000D707C" w:rsidP="00E31FAC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Obsługa wysyłek</w:t>
            </w:r>
          </w:p>
        </w:tc>
        <w:tc>
          <w:tcPr>
            <w:tcW w:w="3266" w:type="dxa"/>
          </w:tcPr>
          <w:p w14:paraId="20F3D658" w14:textId="34970FC8" w:rsidR="000D707C" w:rsidRPr="00177CAA" w:rsidRDefault="0048490E" w:rsidP="00E31FAC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Pracownik którego zadaniem jest wysyłanie pocztą produktów do klientów którzy je zamówili</w:t>
            </w:r>
            <w:r w:rsidR="00743E60">
              <w:rPr>
                <w:lang w:val="pl-PL"/>
              </w:rPr>
              <w:t>.</w:t>
            </w:r>
          </w:p>
        </w:tc>
        <w:tc>
          <w:tcPr>
            <w:tcW w:w="3960" w:type="dxa"/>
          </w:tcPr>
          <w:p w14:paraId="4572A8F0" w14:textId="24BD17D0" w:rsidR="000D707C" w:rsidRPr="00177CAA" w:rsidRDefault="001C6A47" w:rsidP="004756C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Jest </w:t>
            </w:r>
            <w:r w:rsidR="00906F1B">
              <w:rPr>
                <w:lang w:val="pl-PL"/>
              </w:rPr>
              <w:t>odpowiedzialny za</w:t>
            </w:r>
            <w:r w:rsidR="008C5F6B">
              <w:rPr>
                <w:lang w:val="pl-PL"/>
              </w:rPr>
              <w:t xml:space="preserve"> czytanie informacji o zamówieniach wyświetlonych przez system i wysyłanie </w:t>
            </w:r>
            <w:r w:rsidR="00A64A69">
              <w:rPr>
                <w:lang w:val="pl-PL"/>
              </w:rPr>
              <w:t xml:space="preserve">według nich </w:t>
            </w:r>
            <w:r w:rsidR="008C5F6B">
              <w:rPr>
                <w:lang w:val="pl-PL"/>
              </w:rPr>
              <w:t>przesyłek</w:t>
            </w:r>
            <w:r w:rsidR="00A64A69">
              <w:rPr>
                <w:lang w:val="pl-PL"/>
              </w:rPr>
              <w:t>. Posiada uprawnienia pozwalające na wyświetlenie potrzebnych mu do pracy informacji</w:t>
            </w:r>
            <w:r w:rsidR="00DF31E7">
              <w:rPr>
                <w:lang w:val="pl-PL"/>
              </w:rPr>
              <w:t>.</w:t>
            </w:r>
          </w:p>
        </w:tc>
      </w:tr>
      <w:tr w:rsidR="00DF31E7" w:rsidRPr="00345B01" w14:paraId="33E93332" w14:textId="77777777" w:rsidTr="00F73B8F">
        <w:tc>
          <w:tcPr>
            <w:tcW w:w="1980" w:type="dxa"/>
          </w:tcPr>
          <w:p w14:paraId="0EDC07C5" w14:textId="36202625" w:rsidR="00DF31E7" w:rsidRDefault="00DF31E7" w:rsidP="00E31FAC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Obsługa magazynu</w:t>
            </w:r>
          </w:p>
        </w:tc>
        <w:tc>
          <w:tcPr>
            <w:tcW w:w="3266" w:type="dxa"/>
          </w:tcPr>
          <w:p w14:paraId="2A22DC3F" w14:textId="554D764E" w:rsidR="00DF31E7" w:rsidRDefault="007320B9" w:rsidP="00E31FAC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Posiada dostęp do magazynu, zajmuje się wyładowywaniem do niego partii produktów zamówionych przez sklep i prowadzeniem ich ewidencji.</w:t>
            </w:r>
          </w:p>
        </w:tc>
        <w:tc>
          <w:tcPr>
            <w:tcW w:w="3960" w:type="dxa"/>
          </w:tcPr>
          <w:p w14:paraId="166821E6" w14:textId="3BF97C6E" w:rsidR="00DF31E7" w:rsidRDefault="00873C76" w:rsidP="004756C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W systemie jest odpowiedzialny za upewnienie się że system posiada informacje o wszystkich produktach znajdujących się obecnie w magazynie. Posiada uprawnienia pozwalające na edycję </w:t>
            </w:r>
            <w:r w:rsidR="00D20FE4">
              <w:rPr>
                <w:lang w:val="pl-PL"/>
              </w:rPr>
              <w:t>informacji</w:t>
            </w:r>
            <w:r w:rsidR="00832AF1">
              <w:rPr>
                <w:lang w:val="pl-PL"/>
              </w:rPr>
              <w:t xml:space="preserve"> w bazie danych zawierających ewidencję asortymentu.</w:t>
            </w:r>
          </w:p>
        </w:tc>
      </w:tr>
      <w:tr w:rsidR="00BE12CB" w:rsidRPr="00345B01" w14:paraId="2BC403CC" w14:textId="77777777" w:rsidTr="00F73B8F">
        <w:tc>
          <w:tcPr>
            <w:tcW w:w="1980" w:type="dxa"/>
          </w:tcPr>
          <w:p w14:paraId="72B071F3" w14:textId="284F83E1" w:rsidR="00BE12CB" w:rsidRDefault="00BE12CB" w:rsidP="00E31FAC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Obsługa klienta</w:t>
            </w:r>
          </w:p>
        </w:tc>
        <w:tc>
          <w:tcPr>
            <w:tcW w:w="3266" w:type="dxa"/>
          </w:tcPr>
          <w:p w14:paraId="76105A54" w14:textId="16ED6D35" w:rsidR="00BE12CB" w:rsidRDefault="00BE12CB" w:rsidP="00E31FAC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Posiada umiejętności „miękkie”, </w:t>
            </w:r>
            <w:r w:rsidR="00B70723">
              <w:rPr>
                <w:lang w:val="pl-PL"/>
              </w:rPr>
              <w:t xml:space="preserve">komunikuje się z klientami którzy chcą </w:t>
            </w:r>
            <w:r w:rsidR="00C478A2">
              <w:rPr>
                <w:lang w:val="pl-PL"/>
              </w:rPr>
              <w:t>się o coś spytać lub zgłosić reklamacje.</w:t>
            </w:r>
          </w:p>
        </w:tc>
        <w:tc>
          <w:tcPr>
            <w:tcW w:w="3960" w:type="dxa"/>
          </w:tcPr>
          <w:p w14:paraId="6C664DD0" w14:textId="71F13CA4" w:rsidR="00BE12CB" w:rsidRDefault="00C478A2" w:rsidP="004756C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Odpowiada za obsługę klientów. Posiada </w:t>
            </w:r>
            <w:r w:rsidR="003407FA">
              <w:rPr>
                <w:lang w:val="pl-PL"/>
              </w:rPr>
              <w:t>uprawnienia pozwalające na podgląd informacji nt. stanu magazynu oraz przesyłek</w:t>
            </w:r>
            <w:r w:rsidR="0046637D">
              <w:rPr>
                <w:lang w:val="pl-PL"/>
              </w:rPr>
              <w:t xml:space="preserve">, a także </w:t>
            </w:r>
            <w:r w:rsidR="00897EF8">
              <w:rPr>
                <w:lang w:val="pl-PL"/>
              </w:rPr>
              <w:t>wszczęcie w systemie procedury</w:t>
            </w:r>
            <w:r w:rsidR="0046637D">
              <w:rPr>
                <w:lang w:val="pl-PL"/>
              </w:rPr>
              <w:t xml:space="preserve"> reklamacji.</w:t>
            </w:r>
          </w:p>
        </w:tc>
      </w:tr>
      <w:tr w:rsidR="00BE12CB" w:rsidRPr="00345B01" w14:paraId="450F3C06" w14:textId="77777777" w:rsidTr="00F73B8F">
        <w:tc>
          <w:tcPr>
            <w:tcW w:w="1980" w:type="dxa"/>
          </w:tcPr>
          <w:p w14:paraId="61E8D773" w14:textId="1F25FE18" w:rsidR="00BE12CB" w:rsidRDefault="00BE12CB" w:rsidP="00E31FAC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Klient</w:t>
            </w:r>
          </w:p>
        </w:tc>
        <w:tc>
          <w:tcPr>
            <w:tcW w:w="3266" w:type="dxa"/>
          </w:tcPr>
          <w:p w14:paraId="3C9E2FDE" w14:textId="18EE30F9" w:rsidR="00BE12CB" w:rsidRDefault="00897EF8" w:rsidP="00E31FAC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kupująca w sklepie produkty.</w:t>
            </w:r>
          </w:p>
        </w:tc>
        <w:tc>
          <w:tcPr>
            <w:tcW w:w="3960" w:type="dxa"/>
          </w:tcPr>
          <w:p w14:paraId="1B9F305E" w14:textId="29107692" w:rsidR="00BE12CB" w:rsidRDefault="00897EF8" w:rsidP="004756C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Posiada uprawnienia pozwala</w:t>
            </w:r>
            <w:r w:rsidR="00731063">
              <w:rPr>
                <w:lang w:val="pl-PL"/>
              </w:rPr>
              <w:t>jące przeglądać ofertę sklepu oraz składanie zamówień.</w:t>
            </w:r>
          </w:p>
        </w:tc>
      </w:tr>
    </w:tbl>
    <w:p w14:paraId="12DF1A57" w14:textId="77777777" w:rsidR="0082653F" w:rsidRPr="00177CAA" w:rsidRDefault="0082653F">
      <w:pPr>
        <w:pStyle w:val="Tekstpodstawowy"/>
        <w:rPr>
          <w:lang w:val="pl-PL"/>
        </w:rPr>
      </w:pPr>
    </w:p>
    <w:p w14:paraId="14023694" w14:textId="77777777" w:rsidR="00685AA7" w:rsidRPr="0082653F" w:rsidRDefault="004756C5">
      <w:pPr>
        <w:pStyle w:val="Nagwek1"/>
        <w:rPr>
          <w:lang w:val="pl-PL"/>
        </w:rPr>
      </w:pPr>
      <w:bookmarkStart w:id="3" w:name="_Toc436203387"/>
      <w:bookmarkStart w:id="4" w:name="_Toc452813590"/>
      <w:bookmarkStart w:id="5" w:name="_Toc512930915"/>
      <w:bookmarkStart w:id="6" w:name="_Toc20715760"/>
      <w:bookmarkEnd w:id="2"/>
      <w:r>
        <w:rPr>
          <w:lang w:val="pl-PL"/>
        </w:rPr>
        <w:t>Opis produktu</w:t>
      </w:r>
      <w:bookmarkEnd w:id="3"/>
      <w:bookmarkEnd w:id="4"/>
      <w:bookmarkEnd w:id="5"/>
      <w:bookmarkEnd w:id="6"/>
    </w:p>
    <w:p w14:paraId="33F47D5F" w14:textId="77777777" w:rsidR="00685AA7" w:rsidRPr="0082653F" w:rsidRDefault="004756C5">
      <w:pPr>
        <w:pStyle w:val="Nagwek2"/>
        <w:rPr>
          <w:lang w:val="pl-PL"/>
        </w:rPr>
      </w:pPr>
      <w:r>
        <w:rPr>
          <w:lang w:val="pl-PL"/>
        </w:rPr>
        <w:t>Potrzeby i cechy</w:t>
      </w:r>
    </w:p>
    <w:tbl>
      <w:tblPr>
        <w:tblW w:w="962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745"/>
        <w:gridCol w:w="1800"/>
      </w:tblGrid>
      <w:tr w:rsidR="00685AA7" w:rsidRPr="0082653F" w14:paraId="67B789BC" w14:textId="77777777" w:rsidTr="003845F5">
        <w:tc>
          <w:tcPr>
            <w:tcW w:w="2802" w:type="dxa"/>
          </w:tcPr>
          <w:p w14:paraId="031EE34A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Potrzeba</w:t>
            </w:r>
          </w:p>
        </w:tc>
        <w:tc>
          <w:tcPr>
            <w:tcW w:w="1275" w:type="dxa"/>
          </w:tcPr>
          <w:p w14:paraId="530252BE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Priorytet</w:t>
            </w:r>
          </w:p>
        </w:tc>
        <w:tc>
          <w:tcPr>
            <w:tcW w:w="3745" w:type="dxa"/>
          </w:tcPr>
          <w:p w14:paraId="1B2D1A18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Cechy</w:t>
            </w:r>
          </w:p>
        </w:tc>
        <w:tc>
          <w:tcPr>
            <w:tcW w:w="1800" w:type="dxa"/>
          </w:tcPr>
          <w:p w14:paraId="2C4ED7BF" w14:textId="77777777" w:rsidR="00685AA7" w:rsidRPr="0082653F" w:rsidRDefault="004756C5" w:rsidP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Planowane wydanie</w:t>
            </w:r>
          </w:p>
        </w:tc>
      </w:tr>
      <w:tr w:rsidR="00D12CB0" w:rsidRPr="00177CAA" w14:paraId="14AA2FCD" w14:textId="77777777" w:rsidTr="00D272E6">
        <w:tc>
          <w:tcPr>
            <w:tcW w:w="2802" w:type="dxa"/>
            <w:vAlign w:val="center"/>
          </w:tcPr>
          <w:p w14:paraId="072BD8DA" w14:textId="77559D49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Sprzedaż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asortymentu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receptę</w:t>
            </w:r>
            <w:proofErr w:type="spellEnd"/>
          </w:p>
        </w:tc>
        <w:tc>
          <w:tcPr>
            <w:tcW w:w="1275" w:type="dxa"/>
            <w:vAlign w:val="center"/>
          </w:tcPr>
          <w:p w14:paraId="382AD7B9" w14:textId="070CC907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Wysoki</w:t>
            </w:r>
            <w:proofErr w:type="spellEnd"/>
          </w:p>
        </w:tc>
        <w:tc>
          <w:tcPr>
            <w:tcW w:w="3745" w:type="dxa"/>
            <w:vAlign w:val="center"/>
          </w:tcPr>
          <w:p w14:paraId="5EA29458" w14:textId="6C4E27B7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r w:rsidRPr="00D12CB0">
              <w:rPr>
                <w:color w:val="000000"/>
                <w:lang w:val="pl-PL"/>
              </w:rPr>
              <w:t>Klient może zamówić produkty wymagające e-recepty od uprawnionego lekarza</w:t>
            </w:r>
          </w:p>
        </w:tc>
        <w:tc>
          <w:tcPr>
            <w:tcW w:w="1800" w:type="dxa"/>
            <w:vAlign w:val="center"/>
          </w:tcPr>
          <w:p w14:paraId="1E21E064" w14:textId="4C98D6AC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Wersja</w:t>
            </w:r>
            <w:proofErr w:type="spellEnd"/>
            <w:r>
              <w:rPr>
                <w:color w:val="000000"/>
              </w:rPr>
              <w:t xml:space="preserve"> 1</w:t>
            </w:r>
          </w:p>
        </w:tc>
      </w:tr>
      <w:tr w:rsidR="00D12CB0" w:rsidRPr="00CD784B" w14:paraId="6994A33B" w14:textId="77777777" w:rsidTr="00D272E6">
        <w:tc>
          <w:tcPr>
            <w:tcW w:w="2802" w:type="dxa"/>
            <w:vAlign w:val="center"/>
          </w:tcPr>
          <w:p w14:paraId="578305DA" w14:textId="55C02044" w:rsidR="00D12CB0" w:rsidRDefault="00D12CB0" w:rsidP="00D12CB0">
            <w:pPr>
              <w:pStyle w:val="Tekstpodstawowy"/>
              <w:ind w:left="0"/>
              <w:rPr>
                <w:lang w:val="pl-PL"/>
              </w:rPr>
            </w:pPr>
            <w:r w:rsidRPr="00D12CB0">
              <w:rPr>
                <w:color w:val="000000"/>
                <w:lang w:val="pl-PL"/>
              </w:rPr>
              <w:t>Obsługa transakcji online przez Przelewy24</w:t>
            </w:r>
          </w:p>
        </w:tc>
        <w:tc>
          <w:tcPr>
            <w:tcW w:w="1275" w:type="dxa"/>
            <w:vAlign w:val="center"/>
          </w:tcPr>
          <w:p w14:paraId="58846265" w14:textId="6B21B4E5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Wysoki</w:t>
            </w:r>
            <w:proofErr w:type="spellEnd"/>
          </w:p>
        </w:tc>
        <w:tc>
          <w:tcPr>
            <w:tcW w:w="3745" w:type="dxa"/>
            <w:vAlign w:val="center"/>
          </w:tcPr>
          <w:p w14:paraId="69BFB39A" w14:textId="4C92D6AD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r w:rsidRPr="00D12CB0">
              <w:rPr>
                <w:color w:val="000000"/>
                <w:lang w:val="pl-PL"/>
              </w:rPr>
              <w:t>Klient może zapłacić online przy pomocy wielu sposobów płatności dostępnych w Polsce</w:t>
            </w:r>
          </w:p>
        </w:tc>
        <w:tc>
          <w:tcPr>
            <w:tcW w:w="1800" w:type="dxa"/>
            <w:vAlign w:val="center"/>
          </w:tcPr>
          <w:p w14:paraId="7A59FEE5" w14:textId="6CBDB087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Wersja</w:t>
            </w:r>
            <w:proofErr w:type="spellEnd"/>
            <w:r>
              <w:rPr>
                <w:color w:val="000000"/>
              </w:rPr>
              <w:t xml:space="preserve"> 1</w:t>
            </w:r>
          </w:p>
        </w:tc>
      </w:tr>
      <w:tr w:rsidR="00D12CB0" w:rsidRPr="00CD784B" w14:paraId="2AAAF1B3" w14:textId="77777777" w:rsidTr="00D272E6">
        <w:tc>
          <w:tcPr>
            <w:tcW w:w="2802" w:type="dxa"/>
            <w:vAlign w:val="center"/>
          </w:tcPr>
          <w:p w14:paraId="211C0B32" w14:textId="1DCA6417" w:rsidR="00D12CB0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Obsługa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zwrotów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zamówień</w:t>
            </w:r>
            <w:proofErr w:type="spellEnd"/>
          </w:p>
        </w:tc>
        <w:tc>
          <w:tcPr>
            <w:tcW w:w="1275" w:type="dxa"/>
            <w:vAlign w:val="center"/>
          </w:tcPr>
          <w:p w14:paraId="4BE64372" w14:textId="451EA5B1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Wysoki</w:t>
            </w:r>
            <w:proofErr w:type="spellEnd"/>
          </w:p>
        </w:tc>
        <w:tc>
          <w:tcPr>
            <w:tcW w:w="3745" w:type="dxa"/>
            <w:vAlign w:val="center"/>
          </w:tcPr>
          <w:p w14:paraId="5BB654CA" w14:textId="51555A2E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r w:rsidRPr="00D12CB0">
              <w:rPr>
                <w:color w:val="000000"/>
                <w:lang w:val="pl-PL"/>
              </w:rPr>
              <w:t>Klient może zwrócić produkt w ramach 14 dniowego zwrotu lub w ramach rękojmi</w:t>
            </w:r>
          </w:p>
        </w:tc>
        <w:tc>
          <w:tcPr>
            <w:tcW w:w="1800" w:type="dxa"/>
            <w:vAlign w:val="center"/>
          </w:tcPr>
          <w:p w14:paraId="7CDFA431" w14:textId="6531204E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Wersja</w:t>
            </w:r>
            <w:proofErr w:type="spellEnd"/>
            <w:r>
              <w:rPr>
                <w:color w:val="000000"/>
              </w:rPr>
              <w:t xml:space="preserve"> 1</w:t>
            </w:r>
          </w:p>
        </w:tc>
      </w:tr>
      <w:tr w:rsidR="00D12CB0" w:rsidRPr="0022241F" w14:paraId="7DF3F0E6" w14:textId="77777777" w:rsidTr="00D272E6">
        <w:tc>
          <w:tcPr>
            <w:tcW w:w="2802" w:type="dxa"/>
            <w:vAlign w:val="center"/>
          </w:tcPr>
          <w:p w14:paraId="6CE44DE3" w14:textId="347FDA69" w:rsidR="00D12CB0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Ewidencjonowanie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asortymentu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sklepu</w:t>
            </w:r>
            <w:proofErr w:type="spellEnd"/>
          </w:p>
        </w:tc>
        <w:tc>
          <w:tcPr>
            <w:tcW w:w="1275" w:type="dxa"/>
            <w:vAlign w:val="center"/>
          </w:tcPr>
          <w:p w14:paraId="0D8CF3B5" w14:textId="73DBEDAA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Wysoki</w:t>
            </w:r>
            <w:proofErr w:type="spellEnd"/>
          </w:p>
        </w:tc>
        <w:tc>
          <w:tcPr>
            <w:tcW w:w="3745" w:type="dxa"/>
            <w:vAlign w:val="center"/>
          </w:tcPr>
          <w:p w14:paraId="736E0C24" w14:textId="57B36E82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r w:rsidRPr="00D12CB0">
              <w:rPr>
                <w:color w:val="000000"/>
                <w:lang w:val="pl-PL"/>
              </w:rPr>
              <w:t xml:space="preserve">Apteka może przy pomocy systemu może prowadzić spis asortymentu w sklepie </w:t>
            </w:r>
          </w:p>
        </w:tc>
        <w:tc>
          <w:tcPr>
            <w:tcW w:w="1800" w:type="dxa"/>
            <w:vAlign w:val="center"/>
          </w:tcPr>
          <w:p w14:paraId="5FD4B36B" w14:textId="2A9764ED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Wersja</w:t>
            </w:r>
            <w:proofErr w:type="spellEnd"/>
            <w:r>
              <w:rPr>
                <w:color w:val="000000"/>
              </w:rPr>
              <w:t xml:space="preserve"> 1</w:t>
            </w:r>
          </w:p>
        </w:tc>
      </w:tr>
      <w:tr w:rsidR="00D12CB0" w:rsidRPr="0022241F" w14:paraId="58C909B7" w14:textId="77777777" w:rsidTr="00D272E6">
        <w:tc>
          <w:tcPr>
            <w:tcW w:w="2802" w:type="dxa"/>
            <w:vAlign w:val="center"/>
          </w:tcPr>
          <w:p w14:paraId="7C419CD3" w14:textId="762BF071" w:rsidR="00D12CB0" w:rsidRDefault="00D12CB0" w:rsidP="00D12CB0">
            <w:pPr>
              <w:pStyle w:val="Tekstpodstawowy"/>
              <w:ind w:left="0"/>
              <w:rPr>
                <w:lang w:val="pl-PL"/>
              </w:rPr>
            </w:pPr>
            <w:r w:rsidRPr="00D12CB0">
              <w:rPr>
                <w:color w:val="000000"/>
                <w:lang w:val="pl-PL"/>
              </w:rPr>
              <w:t>Możliwość rejestracji i logowania klienta</w:t>
            </w:r>
          </w:p>
        </w:tc>
        <w:tc>
          <w:tcPr>
            <w:tcW w:w="1275" w:type="dxa"/>
            <w:vAlign w:val="center"/>
          </w:tcPr>
          <w:p w14:paraId="7C2A3D97" w14:textId="2D1D4970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Wysoki</w:t>
            </w:r>
            <w:proofErr w:type="spellEnd"/>
          </w:p>
        </w:tc>
        <w:tc>
          <w:tcPr>
            <w:tcW w:w="3745" w:type="dxa"/>
            <w:vAlign w:val="center"/>
          </w:tcPr>
          <w:p w14:paraId="7B89BC45" w14:textId="58538B93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r w:rsidRPr="00D12CB0">
              <w:rPr>
                <w:color w:val="000000"/>
                <w:lang w:val="pl-PL"/>
              </w:rPr>
              <w:t>Klient może założyć konto oraz zalogować się</w:t>
            </w:r>
          </w:p>
        </w:tc>
        <w:tc>
          <w:tcPr>
            <w:tcW w:w="1800" w:type="dxa"/>
            <w:vAlign w:val="center"/>
          </w:tcPr>
          <w:p w14:paraId="6E088AFD" w14:textId="60BDD7ED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Wersja</w:t>
            </w:r>
            <w:proofErr w:type="spellEnd"/>
            <w:r>
              <w:rPr>
                <w:color w:val="000000"/>
              </w:rPr>
              <w:t xml:space="preserve"> 1</w:t>
            </w:r>
          </w:p>
        </w:tc>
      </w:tr>
      <w:tr w:rsidR="00D12CB0" w:rsidRPr="0022241F" w14:paraId="6540401C" w14:textId="77777777" w:rsidTr="00D272E6">
        <w:tc>
          <w:tcPr>
            <w:tcW w:w="2802" w:type="dxa"/>
            <w:vAlign w:val="center"/>
          </w:tcPr>
          <w:p w14:paraId="7C814C0A" w14:textId="31E5E381" w:rsidR="00D12CB0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lastRenderedPageBreak/>
              <w:t>Zapamiętanie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danych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wysyłki</w:t>
            </w:r>
            <w:proofErr w:type="spellEnd"/>
          </w:p>
        </w:tc>
        <w:tc>
          <w:tcPr>
            <w:tcW w:w="1275" w:type="dxa"/>
            <w:vAlign w:val="center"/>
          </w:tcPr>
          <w:p w14:paraId="074F062F" w14:textId="7D7E162F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Wysoki</w:t>
            </w:r>
            <w:proofErr w:type="spellEnd"/>
          </w:p>
        </w:tc>
        <w:tc>
          <w:tcPr>
            <w:tcW w:w="3745" w:type="dxa"/>
            <w:vAlign w:val="center"/>
          </w:tcPr>
          <w:p w14:paraId="7DACF7F0" w14:textId="7172CF3B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r w:rsidRPr="00D12CB0">
              <w:rPr>
                <w:color w:val="000000"/>
                <w:lang w:val="pl-PL"/>
              </w:rPr>
              <w:t>Klient może wpisać dane miejsca wysyłki,  którymi będą automatycznie wypełniane zamówienia.</w:t>
            </w:r>
          </w:p>
        </w:tc>
        <w:tc>
          <w:tcPr>
            <w:tcW w:w="1800" w:type="dxa"/>
            <w:vAlign w:val="center"/>
          </w:tcPr>
          <w:p w14:paraId="6FB09B3C" w14:textId="73442B95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Wersja</w:t>
            </w:r>
            <w:proofErr w:type="spellEnd"/>
            <w:r>
              <w:rPr>
                <w:color w:val="000000"/>
              </w:rPr>
              <w:t xml:space="preserve"> 1</w:t>
            </w:r>
          </w:p>
        </w:tc>
      </w:tr>
      <w:tr w:rsidR="00D12CB0" w:rsidRPr="0022241F" w14:paraId="122FC313" w14:textId="77777777" w:rsidTr="00D272E6">
        <w:tc>
          <w:tcPr>
            <w:tcW w:w="2802" w:type="dxa"/>
            <w:vAlign w:val="center"/>
          </w:tcPr>
          <w:p w14:paraId="078232DB" w14:textId="1CE88A02" w:rsidR="00D12CB0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Wybór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sposobu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dostawy</w:t>
            </w:r>
            <w:proofErr w:type="spellEnd"/>
          </w:p>
        </w:tc>
        <w:tc>
          <w:tcPr>
            <w:tcW w:w="1275" w:type="dxa"/>
            <w:vAlign w:val="center"/>
          </w:tcPr>
          <w:p w14:paraId="28E5BC73" w14:textId="34830835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Wysoki</w:t>
            </w:r>
            <w:proofErr w:type="spellEnd"/>
          </w:p>
        </w:tc>
        <w:tc>
          <w:tcPr>
            <w:tcW w:w="3745" w:type="dxa"/>
            <w:vAlign w:val="center"/>
          </w:tcPr>
          <w:p w14:paraId="107B46CC" w14:textId="77E84D1F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r w:rsidRPr="00D12CB0">
              <w:rPr>
                <w:color w:val="000000"/>
                <w:lang w:val="pl-PL"/>
              </w:rPr>
              <w:t>Klient może odebrać zamówienie osobiście w aptece lub wybrać dostawę na podany adres</w:t>
            </w:r>
          </w:p>
        </w:tc>
        <w:tc>
          <w:tcPr>
            <w:tcW w:w="1800" w:type="dxa"/>
            <w:vAlign w:val="center"/>
          </w:tcPr>
          <w:p w14:paraId="6457AA5E" w14:textId="250FD1E9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Wersja</w:t>
            </w:r>
            <w:proofErr w:type="spellEnd"/>
            <w:r>
              <w:rPr>
                <w:color w:val="000000"/>
              </w:rPr>
              <w:t xml:space="preserve"> 1</w:t>
            </w:r>
          </w:p>
        </w:tc>
      </w:tr>
      <w:tr w:rsidR="00D12CB0" w:rsidRPr="0022241F" w14:paraId="2BB09535" w14:textId="77777777" w:rsidTr="00D272E6">
        <w:tc>
          <w:tcPr>
            <w:tcW w:w="2802" w:type="dxa"/>
            <w:vAlign w:val="center"/>
          </w:tcPr>
          <w:p w14:paraId="1039BF52" w14:textId="5F3CA8D8" w:rsidR="00D12CB0" w:rsidRDefault="00D12CB0" w:rsidP="00D12CB0">
            <w:pPr>
              <w:pStyle w:val="Tekstpodstawowy"/>
              <w:ind w:left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Sprzedaż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asortymentu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receptę</w:t>
            </w:r>
            <w:proofErr w:type="spellEnd"/>
          </w:p>
        </w:tc>
        <w:tc>
          <w:tcPr>
            <w:tcW w:w="1275" w:type="dxa"/>
            <w:vAlign w:val="center"/>
          </w:tcPr>
          <w:p w14:paraId="126D5780" w14:textId="35264242" w:rsidR="00D12CB0" w:rsidRDefault="00D12CB0" w:rsidP="00D12CB0">
            <w:pPr>
              <w:pStyle w:val="Tekstpodstawowy"/>
              <w:ind w:left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Wysoki</w:t>
            </w:r>
            <w:proofErr w:type="spellEnd"/>
          </w:p>
        </w:tc>
        <w:tc>
          <w:tcPr>
            <w:tcW w:w="3745" w:type="dxa"/>
            <w:vAlign w:val="center"/>
          </w:tcPr>
          <w:p w14:paraId="07C29183" w14:textId="17C8A503" w:rsidR="00D12CB0" w:rsidRPr="00D12CB0" w:rsidRDefault="00D12CB0" w:rsidP="00D12CB0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D12CB0">
              <w:rPr>
                <w:color w:val="000000"/>
                <w:lang w:val="pl-PL"/>
              </w:rPr>
              <w:t>Klient może zamówić produkty wymagające e-recepty od uprawnionego lekarza</w:t>
            </w:r>
          </w:p>
        </w:tc>
        <w:tc>
          <w:tcPr>
            <w:tcW w:w="1800" w:type="dxa"/>
            <w:vAlign w:val="center"/>
          </w:tcPr>
          <w:p w14:paraId="4E54F10E" w14:textId="076F1F10" w:rsidR="00D12CB0" w:rsidRDefault="00D12CB0" w:rsidP="00D12CB0">
            <w:pPr>
              <w:pStyle w:val="Tekstpodstawowy"/>
              <w:ind w:left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Wersja</w:t>
            </w:r>
            <w:proofErr w:type="spellEnd"/>
            <w:r>
              <w:rPr>
                <w:color w:val="000000"/>
              </w:rPr>
              <w:t xml:space="preserve"> 1</w:t>
            </w:r>
          </w:p>
        </w:tc>
      </w:tr>
      <w:tr w:rsidR="00D12CB0" w:rsidRPr="0022241F" w14:paraId="21FBFC59" w14:textId="77777777" w:rsidTr="00D272E6">
        <w:tc>
          <w:tcPr>
            <w:tcW w:w="2802" w:type="dxa"/>
            <w:vAlign w:val="center"/>
          </w:tcPr>
          <w:p w14:paraId="588A72DF" w14:textId="4818D5EB" w:rsidR="00D12CB0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Sprzedaż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asortymentu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zamówienie</w:t>
            </w:r>
            <w:proofErr w:type="spellEnd"/>
          </w:p>
        </w:tc>
        <w:tc>
          <w:tcPr>
            <w:tcW w:w="1275" w:type="dxa"/>
            <w:vAlign w:val="center"/>
          </w:tcPr>
          <w:p w14:paraId="5265B13F" w14:textId="78C31F71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Średni</w:t>
            </w:r>
            <w:proofErr w:type="spellEnd"/>
          </w:p>
        </w:tc>
        <w:tc>
          <w:tcPr>
            <w:tcW w:w="3745" w:type="dxa"/>
            <w:vAlign w:val="center"/>
          </w:tcPr>
          <w:p w14:paraId="224DAEBB" w14:textId="670533AB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r w:rsidRPr="00D12CB0">
              <w:rPr>
                <w:color w:val="000000"/>
                <w:lang w:val="pl-PL"/>
              </w:rPr>
              <w:t>Klient może złożyć zamówienie na produkty specjalne, np. leki ziołowe lub opatrunku</w:t>
            </w:r>
          </w:p>
        </w:tc>
        <w:tc>
          <w:tcPr>
            <w:tcW w:w="1800" w:type="dxa"/>
            <w:vAlign w:val="center"/>
          </w:tcPr>
          <w:p w14:paraId="1935048B" w14:textId="776D118D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Wersja</w:t>
            </w:r>
            <w:proofErr w:type="spellEnd"/>
            <w:r>
              <w:rPr>
                <w:color w:val="000000"/>
              </w:rPr>
              <w:t xml:space="preserve"> 2</w:t>
            </w:r>
          </w:p>
        </w:tc>
      </w:tr>
      <w:tr w:rsidR="00D12CB0" w:rsidRPr="0022241F" w14:paraId="2116BD38" w14:textId="77777777" w:rsidTr="00D272E6">
        <w:tc>
          <w:tcPr>
            <w:tcW w:w="2802" w:type="dxa"/>
            <w:vAlign w:val="center"/>
          </w:tcPr>
          <w:p w14:paraId="7F306177" w14:textId="7DB2DEB5" w:rsidR="00D12CB0" w:rsidRDefault="00D12CB0" w:rsidP="00D12CB0">
            <w:pPr>
              <w:pStyle w:val="Tekstpodstawowy"/>
              <w:ind w:left="0"/>
              <w:rPr>
                <w:lang w:val="pl-PL"/>
              </w:rPr>
            </w:pPr>
            <w:r w:rsidRPr="00D12CB0">
              <w:rPr>
                <w:color w:val="000000"/>
                <w:lang w:val="pl-PL"/>
              </w:rPr>
              <w:t>Obsługa transakcji przez kartę płatniczą</w:t>
            </w:r>
          </w:p>
        </w:tc>
        <w:tc>
          <w:tcPr>
            <w:tcW w:w="1275" w:type="dxa"/>
            <w:vAlign w:val="center"/>
          </w:tcPr>
          <w:p w14:paraId="7E1807F0" w14:textId="4E0B814E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Średni</w:t>
            </w:r>
            <w:proofErr w:type="spellEnd"/>
          </w:p>
        </w:tc>
        <w:tc>
          <w:tcPr>
            <w:tcW w:w="3745" w:type="dxa"/>
            <w:vAlign w:val="center"/>
          </w:tcPr>
          <w:p w14:paraId="7AF5902C" w14:textId="1D9F056D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r w:rsidRPr="00D12CB0">
              <w:rPr>
                <w:color w:val="000000"/>
                <w:lang w:val="pl-PL"/>
              </w:rPr>
              <w:t>Klient może przypisać kartę płatniczą do konta w celu szybkiej płatności za produkty</w:t>
            </w:r>
          </w:p>
        </w:tc>
        <w:tc>
          <w:tcPr>
            <w:tcW w:w="1800" w:type="dxa"/>
            <w:vAlign w:val="center"/>
          </w:tcPr>
          <w:p w14:paraId="39A8F048" w14:textId="27C5B958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Wersja</w:t>
            </w:r>
            <w:proofErr w:type="spellEnd"/>
            <w:r>
              <w:rPr>
                <w:color w:val="000000"/>
              </w:rPr>
              <w:t xml:space="preserve"> 2</w:t>
            </w:r>
          </w:p>
        </w:tc>
      </w:tr>
      <w:tr w:rsidR="00D12CB0" w:rsidRPr="00DC6DB3" w14:paraId="0203F595" w14:textId="77777777" w:rsidTr="00D272E6">
        <w:tc>
          <w:tcPr>
            <w:tcW w:w="2802" w:type="dxa"/>
            <w:vAlign w:val="center"/>
          </w:tcPr>
          <w:p w14:paraId="1A3DBAA8" w14:textId="07CB0AEA" w:rsidR="00D12CB0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Przeglądanie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historii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zamówień</w:t>
            </w:r>
            <w:proofErr w:type="spellEnd"/>
          </w:p>
        </w:tc>
        <w:tc>
          <w:tcPr>
            <w:tcW w:w="1275" w:type="dxa"/>
            <w:vAlign w:val="center"/>
          </w:tcPr>
          <w:p w14:paraId="4D2E8936" w14:textId="0EB1A576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Średni</w:t>
            </w:r>
            <w:proofErr w:type="spellEnd"/>
          </w:p>
        </w:tc>
        <w:tc>
          <w:tcPr>
            <w:tcW w:w="3745" w:type="dxa"/>
            <w:vAlign w:val="center"/>
          </w:tcPr>
          <w:p w14:paraId="0D52AFB7" w14:textId="44C713F3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r w:rsidRPr="00D12CB0">
              <w:rPr>
                <w:color w:val="000000"/>
                <w:lang w:val="pl-PL"/>
              </w:rPr>
              <w:t>Klient może przeglądać poprzednie zamówienia oraz zamówić je ponowie</w:t>
            </w:r>
          </w:p>
        </w:tc>
        <w:tc>
          <w:tcPr>
            <w:tcW w:w="1800" w:type="dxa"/>
            <w:vAlign w:val="center"/>
          </w:tcPr>
          <w:p w14:paraId="382BC3D1" w14:textId="713EBCC2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Wersja</w:t>
            </w:r>
            <w:proofErr w:type="spellEnd"/>
            <w:r>
              <w:rPr>
                <w:color w:val="000000"/>
              </w:rPr>
              <w:t xml:space="preserve"> 2</w:t>
            </w:r>
          </w:p>
        </w:tc>
      </w:tr>
      <w:tr w:rsidR="00D12CB0" w:rsidRPr="007B7F7F" w14:paraId="6E94D245" w14:textId="77777777" w:rsidTr="00D272E6">
        <w:tc>
          <w:tcPr>
            <w:tcW w:w="2802" w:type="dxa"/>
            <w:vAlign w:val="center"/>
          </w:tcPr>
          <w:p w14:paraId="14FFAAED" w14:textId="36D88E94" w:rsidR="00D12CB0" w:rsidRDefault="00D12CB0" w:rsidP="00D12CB0">
            <w:pPr>
              <w:pStyle w:val="Tekstpodstawowy"/>
              <w:ind w:left="0"/>
              <w:rPr>
                <w:lang w:val="pl-PL"/>
              </w:rPr>
            </w:pPr>
            <w:r w:rsidRPr="00D12CB0">
              <w:rPr>
                <w:color w:val="000000"/>
                <w:lang w:val="pl-PL"/>
              </w:rPr>
              <w:t>Możliwość automatycznej okresowej wysyłki asortymentu</w:t>
            </w:r>
          </w:p>
        </w:tc>
        <w:tc>
          <w:tcPr>
            <w:tcW w:w="1275" w:type="dxa"/>
            <w:vAlign w:val="center"/>
          </w:tcPr>
          <w:p w14:paraId="2F4CFF0B" w14:textId="0DCAA937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Niski</w:t>
            </w:r>
            <w:proofErr w:type="spellEnd"/>
          </w:p>
        </w:tc>
        <w:tc>
          <w:tcPr>
            <w:tcW w:w="3745" w:type="dxa"/>
            <w:vAlign w:val="center"/>
          </w:tcPr>
          <w:p w14:paraId="37E124A2" w14:textId="189CEA15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r w:rsidRPr="00D12CB0">
              <w:rPr>
                <w:color w:val="000000"/>
                <w:lang w:val="pl-PL"/>
              </w:rPr>
              <w:t>Klient może zrobić zamówienie co miesięczne, które realizuje się automatycznie lub zaraz po wystawieniu recepty przez lekarza</w:t>
            </w:r>
          </w:p>
        </w:tc>
        <w:tc>
          <w:tcPr>
            <w:tcW w:w="1800" w:type="dxa"/>
            <w:vAlign w:val="center"/>
          </w:tcPr>
          <w:p w14:paraId="53473A4F" w14:textId="0D9979FE" w:rsidR="00D12CB0" w:rsidRPr="0082653F" w:rsidRDefault="00D12CB0" w:rsidP="00D12CB0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color w:val="000000"/>
              </w:rPr>
              <w:t>Wersja</w:t>
            </w:r>
            <w:proofErr w:type="spellEnd"/>
            <w:r>
              <w:rPr>
                <w:color w:val="000000"/>
              </w:rPr>
              <w:t xml:space="preserve"> 3</w:t>
            </w:r>
          </w:p>
        </w:tc>
      </w:tr>
    </w:tbl>
    <w:p w14:paraId="5FF88C49" w14:textId="77777777" w:rsidR="00685AA7" w:rsidRPr="0082653F" w:rsidRDefault="00685AA7">
      <w:pPr>
        <w:pStyle w:val="Tekstpodstawowy"/>
        <w:rPr>
          <w:lang w:val="pl-PL"/>
        </w:rPr>
      </w:pPr>
    </w:p>
    <w:p w14:paraId="5D2AAAED" w14:textId="77777777" w:rsidR="00685AA7" w:rsidRPr="0082653F" w:rsidRDefault="004756C5">
      <w:pPr>
        <w:pStyle w:val="Nagwek1"/>
        <w:rPr>
          <w:lang w:val="pl-PL"/>
        </w:rPr>
      </w:pPr>
      <w:r>
        <w:rPr>
          <w:lang w:val="pl-PL"/>
        </w:rPr>
        <w:t>Inne wymagania produktowe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829"/>
        <w:gridCol w:w="994"/>
        <w:gridCol w:w="1521"/>
      </w:tblGrid>
      <w:tr w:rsidR="002B4085" w:rsidRPr="0082653F" w14:paraId="710EC88A" w14:textId="77777777" w:rsidTr="00B87AEE">
        <w:tc>
          <w:tcPr>
            <w:tcW w:w="0" w:type="auto"/>
          </w:tcPr>
          <w:p w14:paraId="7DE5D0A6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Wymaganie</w:t>
            </w:r>
          </w:p>
        </w:tc>
        <w:tc>
          <w:tcPr>
            <w:tcW w:w="0" w:type="auto"/>
          </w:tcPr>
          <w:p w14:paraId="74826B42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Priorytet</w:t>
            </w:r>
          </w:p>
        </w:tc>
        <w:tc>
          <w:tcPr>
            <w:tcW w:w="0" w:type="auto"/>
          </w:tcPr>
          <w:p w14:paraId="4A59C607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Planowane wydanie</w:t>
            </w:r>
          </w:p>
        </w:tc>
      </w:tr>
      <w:tr w:rsidR="002B4085" w:rsidRPr="00D865C8" w14:paraId="3ADE3468" w14:textId="77777777" w:rsidTr="00B87AEE">
        <w:tc>
          <w:tcPr>
            <w:tcW w:w="0" w:type="auto"/>
          </w:tcPr>
          <w:p w14:paraId="5F3059B5" w14:textId="0A947191" w:rsidR="002B4085" w:rsidRPr="0082653F" w:rsidRDefault="00D865C8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Czas odpowiedzi na wyszukanie produktu poniżej 0.5s </w:t>
            </w:r>
            <w:r w:rsidR="00C84E06">
              <w:rPr>
                <w:lang w:val="pl-PL"/>
              </w:rPr>
              <w:t xml:space="preserve">przy </w:t>
            </w:r>
            <w:r w:rsidR="00C8492C">
              <w:rPr>
                <w:lang w:val="pl-PL"/>
              </w:rPr>
              <w:t xml:space="preserve">100 zapytaniach </w:t>
            </w:r>
            <w:r w:rsidR="009D3572">
              <w:rPr>
                <w:lang w:val="pl-PL"/>
              </w:rPr>
              <w:t>na sekundę.</w:t>
            </w:r>
          </w:p>
        </w:tc>
        <w:tc>
          <w:tcPr>
            <w:tcW w:w="0" w:type="auto"/>
          </w:tcPr>
          <w:p w14:paraId="5CEE4D18" w14:textId="2B649DC9" w:rsidR="002B4085" w:rsidRPr="0082653F" w:rsidRDefault="00F62811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0" w:type="auto"/>
          </w:tcPr>
          <w:p w14:paraId="4A94BAAE" w14:textId="4CB63EFD" w:rsidR="002B4085" w:rsidRPr="00CC35A5" w:rsidRDefault="0023003D" w:rsidP="00067A4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 1 wersji</w:t>
            </w:r>
          </w:p>
        </w:tc>
      </w:tr>
      <w:tr w:rsidR="00205871" w:rsidRPr="00D865C8" w14:paraId="0A092358" w14:textId="77777777" w:rsidTr="00B87AEE">
        <w:tc>
          <w:tcPr>
            <w:tcW w:w="0" w:type="auto"/>
          </w:tcPr>
          <w:p w14:paraId="4A5E0E25" w14:textId="1031474F" w:rsidR="00205871" w:rsidRDefault="0020024E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System musi prowadzić zapis w czasie rzeczywistym, oraz być zabezpieczony przed utratą danych na wypadek zaniku zasilania</w:t>
            </w:r>
          </w:p>
        </w:tc>
        <w:tc>
          <w:tcPr>
            <w:tcW w:w="0" w:type="auto"/>
          </w:tcPr>
          <w:p w14:paraId="155173CA" w14:textId="264C844C" w:rsidR="00205871" w:rsidRPr="00177CAA" w:rsidRDefault="0023003D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0" w:type="auto"/>
          </w:tcPr>
          <w:p w14:paraId="70D3D7C2" w14:textId="67ABC938" w:rsidR="00205871" w:rsidRPr="00177CAA" w:rsidRDefault="0023003D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W </w:t>
            </w:r>
            <w:r w:rsidR="00F62811">
              <w:rPr>
                <w:lang w:val="pl-PL"/>
              </w:rPr>
              <w:t>2</w:t>
            </w:r>
            <w:r>
              <w:rPr>
                <w:lang w:val="pl-PL"/>
              </w:rPr>
              <w:t xml:space="preserve"> wersji</w:t>
            </w:r>
          </w:p>
        </w:tc>
      </w:tr>
      <w:tr w:rsidR="0020024E" w:rsidRPr="0020024E" w14:paraId="0D02DCD2" w14:textId="77777777" w:rsidTr="00B87AEE">
        <w:tc>
          <w:tcPr>
            <w:tcW w:w="0" w:type="auto"/>
          </w:tcPr>
          <w:p w14:paraId="5F73BC72" w14:textId="092D0A5C" w:rsidR="0020024E" w:rsidRDefault="0020024E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System po restarcie musi wrócić do sprawności działania w ciągu 5 minut</w:t>
            </w:r>
          </w:p>
        </w:tc>
        <w:tc>
          <w:tcPr>
            <w:tcW w:w="0" w:type="auto"/>
          </w:tcPr>
          <w:p w14:paraId="76114870" w14:textId="54AE2B9F" w:rsidR="0020024E" w:rsidRDefault="0020024E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0" w:type="auto"/>
          </w:tcPr>
          <w:p w14:paraId="1014E787" w14:textId="7A630E8F" w:rsidR="0020024E" w:rsidRDefault="0020024E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 1 wersji</w:t>
            </w:r>
          </w:p>
        </w:tc>
      </w:tr>
      <w:tr w:rsidR="00930C86" w:rsidRPr="00D00688" w14:paraId="49BD7273" w14:textId="77777777" w:rsidTr="00B87AEE">
        <w:tc>
          <w:tcPr>
            <w:tcW w:w="0" w:type="auto"/>
          </w:tcPr>
          <w:p w14:paraId="1055BE28" w14:textId="6CB6D241" w:rsidR="00930C86" w:rsidRDefault="00BC05B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Możliwość zalogowania się i użytkowania systemu na </w:t>
            </w:r>
            <w:r w:rsidR="006C1BC5">
              <w:rPr>
                <w:lang w:val="pl-PL"/>
              </w:rPr>
              <w:t xml:space="preserve">komputerze s systemem co najmniej Windows 7 </w:t>
            </w:r>
            <w:r w:rsidR="006A3B36">
              <w:rPr>
                <w:lang w:val="pl-PL"/>
              </w:rPr>
              <w:t>i telefonie z systemem Android 5.0 lub IOS 10</w:t>
            </w:r>
          </w:p>
        </w:tc>
        <w:tc>
          <w:tcPr>
            <w:tcW w:w="0" w:type="auto"/>
          </w:tcPr>
          <w:p w14:paraId="446CC199" w14:textId="2EA83D41" w:rsidR="00930C86" w:rsidRPr="00177CAA" w:rsidRDefault="0023003D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0" w:type="auto"/>
          </w:tcPr>
          <w:p w14:paraId="1B4BE5D9" w14:textId="6DFE251C" w:rsidR="00930C86" w:rsidRPr="00177CAA" w:rsidRDefault="0023003D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 1 wersji</w:t>
            </w:r>
          </w:p>
        </w:tc>
      </w:tr>
      <w:tr w:rsidR="00CD784B" w:rsidRPr="00D00688" w14:paraId="74E56B5D" w14:textId="77777777" w:rsidTr="00B87AEE">
        <w:tc>
          <w:tcPr>
            <w:tcW w:w="0" w:type="auto"/>
          </w:tcPr>
          <w:p w14:paraId="26E0DCA9" w14:textId="4F5D47E6" w:rsidR="00CD784B" w:rsidRDefault="000C5655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Instrukcja obsługi pozwalająca pracownikom w prosty sposób wdrożyć się w </w:t>
            </w:r>
            <w:r w:rsidR="00DC6DB3">
              <w:rPr>
                <w:lang w:val="pl-PL"/>
              </w:rPr>
              <w:t>obsługę systemu</w:t>
            </w:r>
          </w:p>
        </w:tc>
        <w:tc>
          <w:tcPr>
            <w:tcW w:w="0" w:type="auto"/>
          </w:tcPr>
          <w:p w14:paraId="1B7E0887" w14:textId="083CFB40" w:rsidR="00CD784B" w:rsidRPr="00177CAA" w:rsidRDefault="00DC6DB3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0" w:type="auto"/>
          </w:tcPr>
          <w:p w14:paraId="4D19E14F" w14:textId="57D9011A" w:rsidR="0095118F" w:rsidRDefault="00DC6DB3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 1 wersji</w:t>
            </w:r>
          </w:p>
          <w:p w14:paraId="348F72D5" w14:textId="77777777" w:rsidR="0095118F" w:rsidRPr="0095118F" w:rsidRDefault="0095118F" w:rsidP="0095118F">
            <w:pPr>
              <w:rPr>
                <w:lang w:val="pl-PL"/>
              </w:rPr>
            </w:pPr>
          </w:p>
          <w:p w14:paraId="3B0C1B29" w14:textId="5A7AD021" w:rsidR="00DC6DB3" w:rsidRDefault="00DC6DB3" w:rsidP="00685AA7">
            <w:pPr>
              <w:pStyle w:val="Tekstpodstawowy"/>
              <w:ind w:left="0"/>
              <w:rPr>
                <w:lang w:val="pl-PL"/>
              </w:rPr>
            </w:pPr>
          </w:p>
        </w:tc>
      </w:tr>
      <w:tr w:rsidR="0022241F" w:rsidRPr="000C5655" w14:paraId="145CFEE5" w14:textId="77777777" w:rsidTr="00B87AEE">
        <w:tc>
          <w:tcPr>
            <w:tcW w:w="0" w:type="auto"/>
          </w:tcPr>
          <w:p w14:paraId="3C92E2B2" w14:textId="57584630" w:rsidR="0022241F" w:rsidRDefault="00945F18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Spis częstych problemów jakie mogą się pojawić przy korzystaniu z systemu i jak je rozwiązać</w:t>
            </w:r>
          </w:p>
        </w:tc>
        <w:tc>
          <w:tcPr>
            <w:tcW w:w="0" w:type="auto"/>
          </w:tcPr>
          <w:p w14:paraId="6A0F99D5" w14:textId="181DC608" w:rsidR="0022241F" w:rsidRDefault="00945F18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0" w:type="auto"/>
          </w:tcPr>
          <w:p w14:paraId="738D720B" w14:textId="1B968850" w:rsidR="0022241F" w:rsidRDefault="00F62811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 2 wersji</w:t>
            </w:r>
          </w:p>
        </w:tc>
      </w:tr>
      <w:tr w:rsidR="00BE0F38" w:rsidRPr="000C5655" w14:paraId="0758EFAC" w14:textId="77777777" w:rsidTr="00B87AEE">
        <w:tc>
          <w:tcPr>
            <w:tcW w:w="0" w:type="auto"/>
          </w:tcPr>
          <w:p w14:paraId="4049B98C" w14:textId="266E2163" w:rsidR="00BE0F38" w:rsidRDefault="00C93E50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Dostępna </w:t>
            </w:r>
            <w:r w:rsidR="00E0223C">
              <w:rPr>
                <w:lang w:val="pl-PL"/>
              </w:rPr>
              <w:t xml:space="preserve">na stronie sklepu instrukcja </w:t>
            </w:r>
            <w:r>
              <w:rPr>
                <w:lang w:val="pl-PL"/>
              </w:rPr>
              <w:t>klienta przeprowadzająca nowicjusza przez proces złożenia zamówienia</w:t>
            </w:r>
          </w:p>
        </w:tc>
        <w:tc>
          <w:tcPr>
            <w:tcW w:w="0" w:type="auto"/>
          </w:tcPr>
          <w:p w14:paraId="67600AE5" w14:textId="746C57C1" w:rsidR="00BE0F38" w:rsidRDefault="00C93E50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0" w:type="auto"/>
          </w:tcPr>
          <w:p w14:paraId="6A8EE7A1" w14:textId="087E1B12" w:rsidR="00BE0F38" w:rsidRDefault="00C93E50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 1 wersji</w:t>
            </w:r>
          </w:p>
        </w:tc>
      </w:tr>
    </w:tbl>
    <w:p w14:paraId="798D4083" w14:textId="7FF5D5F0" w:rsidR="002B4085" w:rsidRDefault="002B4085" w:rsidP="00816C1B">
      <w:pPr>
        <w:pStyle w:val="Tekstpodstawowy"/>
        <w:ind w:left="0"/>
        <w:rPr>
          <w:lang w:val="pl-PL"/>
        </w:rPr>
      </w:pPr>
    </w:p>
    <w:p w14:paraId="151D4CA1" w14:textId="77777777" w:rsidR="00B87AEE" w:rsidRDefault="00B87AEE">
      <w:pPr>
        <w:widowControl/>
        <w:spacing w:line="240" w:lineRule="auto"/>
        <w:rPr>
          <w:lang w:val="pl-PL"/>
        </w:rPr>
      </w:pPr>
      <w:r>
        <w:rPr>
          <w:lang w:val="pl-PL"/>
        </w:rPr>
        <w:br w:type="page"/>
      </w:r>
    </w:p>
    <w:p w14:paraId="1D988A14" w14:textId="77777777" w:rsidR="002B4085" w:rsidRDefault="002B4085" w:rsidP="00816C1B">
      <w:pPr>
        <w:pStyle w:val="Tekstpodstawowy"/>
        <w:ind w:left="0"/>
        <w:rPr>
          <w:lang w:val="pl-PL"/>
        </w:rPr>
      </w:pPr>
    </w:p>
    <w:p w14:paraId="3AF0CD6A" w14:textId="77777777" w:rsidR="004756C5" w:rsidRDefault="004756C5" w:rsidP="004756C5">
      <w:pPr>
        <w:pStyle w:val="Nagwek1"/>
        <w:rPr>
          <w:lang w:val="pl-PL"/>
        </w:rPr>
      </w:pPr>
      <w:r>
        <w:rPr>
          <w:lang w:val="pl-PL"/>
        </w:rPr>
        <w:t>Słownik pojęć</w:t>
      </w:r>
    </w:p>
    <w:p w14:paraId="365011DF" w14:textId="77777777" w:rsidR="004756C5" w:rsidRPr="002F0CE8" w:rsidRDefault="004756C5" w:rsidP="004756C5"/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420"/>
        <w:gridCol w:w="2360"/>
        <w:gridCol w:w="720"/>
        <w:gridCol w:w="5440"/>
      </w:tblGrid>
      <w:tr w:rsidR="00F1039C" w14:paraId="2D027F26" w14:textId="77777777" w:rsidTr="00D74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0" w:type="dxa"/>
          </w:tcPr>
          <w:p w14:paraId="2D0588B6" w14:textId="77777777" w:rsidR="00F1039C" w:rsidRDefault="00F1039C" w:rsidP="00D7459F">
            <w:r>
              <w:rPr>
                <w:sz w:val="24"/>
              </w:rPr>
              <w:t>Name</w:t>
            </w:r>
          </w:p>
        </w:tc>
        <w:tc>
          <w:tcPr>
            <w:tcW w:w="2360" w:type="dxa"/>
          </w:tcPr>
          <w:p w14:paraId="485A6BC8" w14:textId="77777777" w:rsidR="00F1039C" w:rsidRDefault="00F1039C" w:rsidP="00D7459F">
            <w:r>
              <w:rPr>
                <w:sz w:val="24"/>
              </w:rPr>
              <w:t>Labels</w:t>
            </w:r>
          </w:p>
        </w:tc>
        <w:tc>
          <w:tcPr>
            <w:tcW w:w="720" w:type="dxa"/>
          </w:tcPr>
          <w:p w14:paraId="4FE5C44D" w14:textId="77777777" w:rsidR="00F1039C" w:rsidRDefault="00F1039C" w:rsidP="00D7459F">
            <w:r>
              <w:rPr>
                <w:sz w:val="24"/>
              </w:rPr>
              <w:t>Aliases</w:t>
            </w:r>
          </w:p>
        </w:tc>
        <w:tc>
          <w:tcPr>
            <w:tcW w:w="5440" w:type="dxa"/>
          </w:tcPr>
          <w:p w14:paraId="3CA8A659" w14:textId="77777777" w:rsidR="00F1039C" w:rsidRDefault="00F1039C" w:rsidP="00D7459F">
            <w:r>
              <w:rPr>
                <w:sz w:val="24"/>
              </w:rPr>
              <w:t>Description</w:t>
            </w:r>
          </w:p>
        </w:tc>
      </w:tr>
      <w:tr w:rsidR="00F1039C" w:rsidRPr="00345B01" w14:paraId="786C7985" w14:textId="77777777" w:rsidTr="00D7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0" w:type="dxa"/>
          </w:tcPr>
          <w:p w14:paraId="53D48DF9" w14:textId="77777777" w:rsidR="00F1039C" w:rsidRDefault="00F1039C" w:rsidP="00D7459F">
            <w:r>
              <w:t>Administrator</w:t>
            </w:r>
          </w:p>
        </w:tc>
        <w:tc>
          <w:tcPr>
            <w:tcW w:w="2360" w:type="dxa"/>
          </w:tcPr>
          <w:p w14:paraId="1C577A00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Uczestnik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procesu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biznesowego</w:t>
            </w:r>
            <w:proofErr w:type="spellEnd"/>
          </w:p>
        </w:tc>
        <w:tc>
          <w:tcPr>
            <w:tcW w:w="720" w:type="dxa"/>
          </w:tcPr>
          <w:p w14:paraId="62F02518" w14:textId="77777777" w:rsidR="00F1039C" w:rsidRDefault="00F1039C" w:rsidP="00D7459F">
            <w:r>
              <w:t>Admin</w:t>
            </w:r>
          </w:p>
        </w:tc>
        <w:tc>
          <w:tcPr>
            <w:tcW w:w="5440" w:type="dxa"/>
          </w:tcPr>
          <w:p w14:paraId="31CBF46B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shd w:val="clear" w:color="auto" w:fill="DBE5F1"/>
                <w:lang w:val="pl-PL"/>
              </w:rPr>
              <w:t>Osoba upoważniona do zarządzania systemem oraz wprowadzania do niego nowości.</w:t>
            </w:r>
          </w:p>
        </w:tc>
      </w:tr>
      <w:tr w:rsidR="00F1039C" w:rsidRPr="00345B01" w14:paraId="01075E43" w14:textId="77777777" w:rsidTr="00D7459F">
        <w:tc>
          <w:tcPr>
            <w:tcW w:w="1420" w:type="dxa"/>
          </w:tcPr>
          <w:p w14:paraId="747EDC8C" w14:textId="77777777" w:rsidR="00F1039C" w:rsidRDefault="00F1039C" w:rsidP="00D7459F">
            <w:proofErr w:type="spellStart"/>
            <w:r>
              <w:t>Apteka</w:t>
            </w:r>
            <w:proofErr w:type="spellEnd"/>
          </w:p>
        </w:tc>
        <w:tc>
          <w:tcPr>
            <w:tcW w:w="2360" w:type="dxa"/>
          </w:tcPr>
          <w:p w14:paraId="41DFE32A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FFFFFF"/>
                <w:sz w:val="24"/>
                <w:shd w:val="clear" w:color="auto" w:fill="0000FF"/>
              </w:rPr>
              <w:t>Obiekt</w:t>
            </w:r>
            <w:proofErr w:type="spellEnd"/>
          </w:p>
        </w:tc>
        <w:tc>
          <w:tcPr>
            <w:tcW w:w="720" w:type="dxa"/>
          </w:tcPr>
          <w:p w14:paraId="451AA949" w14:textId="77777777" w:rsidR="00F1039C" w:rsidRDefault="00F1039C" w:rsidP="00D7459F"/>
        </w:tc>
        <w:tc>
          <w:tcPr>
            <w:tcW w:w="5440" w:type="dxa"/>
          </w:tcPr>
          <w:p w14:paraId="2ADD25FE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lang w:val="pl-PL"/>
              </w:rPr>
              <w:t>Placówka zajmująca się sprzedażą leków.</w:t>
            </w:r>
          </w:p>
        </w:tc>
      </w:tr>
      <w:tr w:rsidR="00F1039C" w:rsidRPr="00345B01" w14:paraId="02C8A335" w14:textId="77777777" w:rsidTr="00D7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0" w:type="dxa"/>
          </w:tcPr>
          <w:p w14:paraId="12B7F3C7" w14:textId="77777777" w:rsidR="00F1039C" w:rsidRDefault="00F1039C" w:rsidP="00D7459F">
            <w:proofErr w:type="spellStart"/>
            <w:r>
              <w:t>Artykuł</w:t>
            </w:r>
            <w:proofErr w:type="spellEnd"/>
          </w:p>
        </w:tc>
        <w:tc>
          <w:tcPr>
            <w:tcW w:w="2360" w:type="dxa"/>
          </w:tcPr>
          <w:p w14:paraId="360FDF0E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FFFFFF"/>
                <w:sz w:val="24"/>
                <w:shd w:val="clear" w:color="auto" w:fill="0000FF"/>
              </w:rPr>
              <w:t>Obiekt</w:t>
            </w:r>
            <w:proofErr w:type="spellEnd"/>
          </w:p>
        </w:tc>
        <w:tc>
          <w:tcPr>
            <w:tcW w:w="720" w:type="dxa"/>
          </w:tcPr>
          <w:p w14:paraId="19ECDF30" w14:textId="77777777" w:rsidR="00F1039C" w:rsidRDefault="00F1039C" w:rsidP="00D7459F">
            <w:proofErr w:type="spellStart"/>
            <w:r>
              <w:t>Leki</w:t>
            </w:r>
            <w:proofErr w:type="spellEnd"/>
            <w:r>
              <w:t>, </w:t>
            </w:r>
            <w:proofErr w:type="spellStart"/>
            <w:r>
              <w:t>Produkt</w:t>
            </w:r>
            <w:proofErr w:type="spellEnd"/>
          </w:p>
        </w:tc>
        <w:tc>
          <w:tcPr>
            <w:tcW w:w="5440" w:type="dxa"/>
          </w:tcPr>
          <w:p w14:paraId="2F3AEDFC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shd w:val="clear" w:color="auto" w:fill="DBE5F1"/>
                <w:lang w:val="pl-PL"/>
              </w:rPr>
              <w:t>Ogół towaru medycznego sprzedawanego w aptece.</w:t>
            </w:r>
          </w:p>
        </w:tc>
      </w:tr>
      <w:tr w:rsidR="00F1039C" w:rsidRPr="00345B01" w14:paraId="499876EA" w14:textId="77777777" w:rsidTr="00D7459F">
        <w:tc>
          <w:tcPr>
            <w:tcW w:w="1420" w:type="dxa"/>
          </w:tcPr>
          <w:p w14:paraId="6629E6BE" w14:textId="77777777" w:rsidR="00F1039C" w:rsidRDefault="00F1039C" w:rsidP="00D7459F">
            <w:proofErr w:type="spellStart"/>
            <w:r>
              <w:t>Dostawa</w:t>
            </w:r>
            <w:proofErr w:type="spellEnd"/>
          </w:p>
        </w:tc>
        <w:tc>
          <w:tcPr>
            <w:tcW w:w="2360" w:type="dxa"/>
          </w:tcPr>
          <w:p w14:paraId="7085F398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FFFF00"/>
              </w:rPr>
              <w:t>Zdarzenie</w:t>
            </w:r>
            <w:proofErr w:type="spellEnd"/>
          </w:p>
        </w:tc>
        <w:tc>
          <w:tcPr>
            <w:tcW w:w="720" w:type="dxa"/>
          </w:tcPr>
          <w:p w14:paraId="5DDF06A1" w14:textId="77777777" w:rsidR="00F1039C" w:rsidRDefault="00F1039C" w:rsidP="00D7459F"/>
        </w:tc>
        <w:tc>
          <w:tcPr>
            <w:tcW w:w="5440" w:type="dxa"/>
          </w:tcPr>
          <w:p w14:paraId="500E246E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lang w:val="pl-PL"/>
              </w:rPr>
              <w:t>Proces dostarczania zamówionych towarów na adres podany przez klienta w zamówieniu przez firmę kurierską współpracującą z apteką.</w:t>
            </w:r>
          </w:p>
        </w:tc>
      </w:tr>
      <w:tr w:rsidR="00F1039C" w:rsidRPr="00345B01" w14:paraId="61691049" w14:textId="77777777" w:rsidTr="00D7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0" w:type="dxa"/>
          </w:tcPr>
          <w:p w14:paraId="7916B882" w14:textId="77777777" w:rsidR="00F1039C" w:rsidRDefault="00F1039C" w:rsidP="00D7459F">
            <w:r>
              <w:t>E-</w:t>
            </w:r>
            <w:proofErr w:type="spellStart"/>
            <w:r>
              <w:t>Bankowość</w:t>
            </w:r>
            <w:proofErr w:type="spellEnd"/>
          </w:p>
        </w:tc>
        <w:tc>
          <w:tcPr>
            <w:tcW w:w="2360" w:type="dxa"/>
          </w:tcPr>
          <w:p w14:paraId="77B15AB2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Uczestnik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procesu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biznesowego</w:t>
            </w:r>
            <w:proofErr w:type="spellEnd"/>
          </w:p>
        </w:tc>
        <w:tc>
          <w:tcPr>
            <w:tcW w:w="720" w:type="dxa"/>
          </w:tcPr>
          <w:p w14:paraId="69F14816" w14:textId="77777777" w:rsidR="00F1039C" w:rsidRDefault="00F1039C" w:rsidP="00D7459F"/>
        </w:tc>
        <w:tc>
          <w:tcPr>
            <w:tcW w:w="5440" w:type="dxa"/>
          </w:tcPr>
          <w:p w14:paraId="686763B5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shd w:val="clear" w:color="auto" w:fill="DBE5F1"/>
                <w:lang w:val="pl-PL"/>
              </w:rPr>
              <w:t>System bankowości online pozwalający dokonywać zakupów w systemie.</w:t>
            </w:r>
          </w:p>
        </w:tc>
      </w:tr>
      <w:tr w:rsidR="00F1039C" w:rsidRPr="00345B01" w14:paraId="5C7DBF04" w14:textId="77777777" w:rsidTr="00D7459F">
        <w:tc>
          <w:tcPr>
            <w:tcW w:w="1420" w:type="dxa"/>
          </w:tcPr>
          <w:p w14:paraId="16A2B230" w14:textId="77777777" w:rsidR="00F1039C" w:rsidRDefault="00F1039C" w:rsidP="00D7459F">
            <w:r>
              <w:t>E-</w:t>
            </w:r>
            <w:proofErr w:type="spellStart"/>
            <w:r>
              <w:t>Poczta</w:t>
            </w:r>
            <w:proofErr w:type="spellEnd"/>
          </w:p>
        </w:tc>
        <w:tc>
          <w:tcPr>
            <w:tcW w:w="2360" w:type="dxa"/>
          </w:tcPr>
          <w:p w14:paraId="7A9AA3F7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Uczestnik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procesu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biznesowego</w:t>
            </w:r>
            <w:proofErr w:type="spellEnd"/>
          </w:p>
        </w:tc>
        <w:tc>
          <w:tcPr>
            <w:tcW w:w="720" w:type="dxa"/>
          </w:tcPr>
          <w:p w14:paraId="19913457" w14:textId="77777777" w:rsidR="00F1039C" w:rsidRDefault="00F1039C" w:rsidP="00D7459F"/>
        </w:tc>
        <w:tc>
          <w:tcPr>
            <w:tcW w:w="5440" w:type="dxa"/>
          </w:tcPr>
          <w:p w14:paraId="7291BFF3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lang w:val="pl-PL"/>
              </w:rPr>
              <w:t>Elektroniczny adres email używany do tworzenia konta oraz zamawiania produktów.</w:t>
            </w:r>
          </w:p>
        </w:tc>
      </w:tr>
      <w:tr w:rsidR="00F1039C" w:rsidRPr="00345B01" w14:paraId="3D7CC1AC" w14:textId="77777777" w:rsidTr="00D7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0" w:type="dxa"/>
          </w:tcPr>
          <w:p w14:paraId="5F15F277" w14:textId="77777777" w:rsidR="00F1039C" w:rsidRDefault="00F1039C" w:rsidP="00D7459F">
            <w:r>
              <w:t>E-</w:t>
            </w:r>
            <w:proofErr w:type="spellStart"/>
            <w:r>
              <w:t>Recepta</w:t>
            </w:r>
            <w:proofErr w:type="spellEnd"/>
          </w:p>
        </w:tc>
        <w:tc>
          <w:tcPr>
            <w:tcW w:w="2360" w:type="dxa"/>
          </w:tcPr>
          <w:p w14:paraId="68039C4A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FFFFFF"/>
                <w:sz w:val="24"/>
                <w:shd w:val="clear" w:color="auto" w:fill="0000FF"/>
              </w:rPr>
              <w:t>Obiekt</w:t>
            </w:r>
            <w:proofErr w:type="spellEnd"/>
          </w:p>
        </w:tc>
        <w:tc>
          <w:tcPr>
            <w:tcW w:w="720" w:type="dxa"/>
          </w:tcPr>
          <w:p w14:paraId="6D8FB3A6" w14:textId="77777777" w:rsidR="00F1039C" w:rsidRDefault="00F1039C" w:rsidP="00D7459F"/>
        </w:tc>
        <w:tc>
          <w:tcPr>
            <w:tcW w:w="5440" w:type="dxa"/>
          </w:tcPr>
          <w:p w14:paraId="3CEBCF4E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shd w:val="clear" w:color="auto" w:fill="DBE5F1"/>
                <w:lang w:val="pl-PL"/>
              </w:rPr>
              <w:t>Elektroniczna recepta wystawiona przez lekarza klientowi. Zawiera kod recepty, pesel, i na podstawie tych danych możliwe jest pobranie listy leków przypisanych przez lekarza.</w:t>
            </w:r>
          </w:p>
        </w:tc>
      </w:tr>
      <w:tr w:rsidR="00F1039C" w:rsidRPr="00345B01" w14:paraId="4C983BF1" w14:textId="77777777" w:rsidTr="00D7459F">
        <w:tc>
          <w:tcPr>
            <w:tcW w:w="1420" w:type="dxa"/>
          </w:tcPr>
          <w:p w14:paraId="761EB142" w14:textId="77777777" w:rsidR="00F1039C" w:rsidRDefault="00F1039C" w:rsidP="00D7459F">
            <w:proofErr w:type="spellStart"/>
            <w:r>
              <w:t>Firma</w:t>
            </w:r>
            <w:proofErr w:type="spellEnd"/>
            <w:r>
              <w:t xml:space="preserve"> </w:t>
            </w:r>
            <w:proofErr w:type="spellStart"/>
            <w:r>
              <w:t>Kurierska</w:t>
            </w:r>
            <w:proofErr w:type="spellEnd"/>
          </w:p>
        </w:tc>
        <w:tc>
          <w:tcPr>
            <w:tcW w:w="2360" w:type="dxa"/>
          </w:tcPr>
          <w:p w14:paraId="12831FA6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Uczestnik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procesu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biznesowego</w:t>
            </w:r>
            <w:proofErr w:type="spellEnd"/>
          </w:p>
        </w:tc>
        <w:tc>
          <w:tcPr>
            <w:tcW w:w="720" w:type="dxa"/>
          </w:tcPr>
          <w:p w14:paraId="4B61E1B8" w14:textId="77777777" w:rsidR="00F1039C" w:rsidRDefault="00F1039C" w:rsidP="00D7459F"/>
        </w:tc>
        <w:tc>
          <w:tcPr>
            <w:tcW w:w="5440" w:type="dxa"/>
          </w:tcPr>
          <w:p w14:paraId="051D3573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lang w:val="pl-PL"/>
              </w:rPr>
              <w:t>Firma świadcząca Aptece usługi dostarczania paczek do klienta końcowego</w:t>
            </w:r>
          </w:p>
        </w:tc>
      </w:tr>
      <w:tr w:rsidR="00F1039C" w:rsidRPr="00345B01" w14:paraId="752F2295" w14:textId="77777777" w:rsidTr="00D7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0" w:type="dxa"/>
          </w:tcPr>
          <w:p w14:paraId="07406B1D" w14:textId="77777777" w:rsidR="00F1039C" w:rsidRDefault="00F1039C" w:rsidP="00D7459F">
            <w:r>
              <w:t xml:space="preserve">Historia </w:t>
            </w:r>
            <w:proofErr w:type="spellStart"/>
            <w:r>
              <w:t>Reklamacji</w:t>
            </w:r>
            <w:proofErr w:type="spellEnd"/>
          </w:p>
        </w:tc>
        <w:tc>
          <w:tcPr>
            <w:tcW w:w="2360" w:type="dxa"/>
          </w:tcPr>
          <w:p w14:paraId="4D59F3DA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FF0000"/>
              </w:rPr>
              <w:t>Dokument</w:t>
            </w:r>
            <w:proofErr w:type="spellEnd"/>
          </w:p>
        </w:tc>
        <w:tc>
          <w:tcPr>
            <w:tcW w:w="720" w:type="dxa"/>
          </w:tcPr>
          <w:p w14:paraId="0EECD481" w14:textId="77777777" w:rsidR="00F1039C" w:rsidRDefault="00F1039C" w:rsidP="00D7459F"/>
        </w:tc>
        <w:tc>
          <w:tcPr>
            <w:tcW w:w="5440" w:type="dxa"/>
          </w:tcPr>
          <w:p w14:paraId="2EA11854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shd w:val="clear" w:color="auto" w:fill="DBE5F1"/>
                <w:lang w:val="pl-PL"/>
              </w:rPr>
              <w:t>Lista wszystkich reklamacji złożonych przez użytkownika do tego momentu.</w:t>
            </w:r>
          </w:p>
        </w:tc>
      </w:tr>
      <w:tr w:rsidR="00F1039C" w:rsidRPr="00345B01" w14:paraId="410B55A9" w14:textId="77777777" w:rsidTr="00D7459F">
        <w:tc>
          <w:tcPr>
            <w:tcW w:w="1420" w:type="dxa"/>
          </w:tcPr>
          <w:p w14:paraId="2C4EA6B1" w14:textId="77777777" w:rsidR="00F1039C" w:rsidRDefault="00F1039C" w:rsidP="00D7459F">
            <w:r>
              <w:t xml:space="preserve">Historia </w:t>
            </w:r>
            <w:proofErr w:type="spellStart"/>
            <w:r>
              <w:t>Zamówień</w:t>
            </w:r>
            <w:proofErr w:type="spellEnd"/>
          </w:p>
        </w:tc>
        <w:tc>
          <w:tcPr>
            <w:tcW w:w="2360" w:type="dxa"/>
          </w:tcPr>
          <w:p w14:paraId="605D91D1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FF0000"/>
              </w:rPr>
              <w:t>Dokument</w:t>
            </w:r>
            <w:proofErr w:type="spellEnd"/>
          </w:p>
        </w:tc>
        <w:tc>
          <w:tcPr>
            <w:tcW w:w="720" w:type="dxa"/>
          </w:tcPr>
          <w:p w14:paraId="00AFDDA4" w14:textId="77777777" w:rsidR="00F1039C" w:rsidRDefault="00F1039C" w:rsidP="00D7459F"/>
        </w:tc>
        <w:tc>
          <w:tcPr>
            <w:tcW w:w="5440" w:type="dxa"/>
          </w:tcPr>
          <w:p w14:paraId="75D68077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lang w:val="pl-PL"/>
              </w:rPr>
              <w:t>Lista wszystkich transakcji przeprowadzonych przez użytkownika do tego momentu.</w:t>
            </w:r>
          </w:p>
        </w:tc>
      </w:tr>
      <w:tr w:rsidR="00F1039C" w:rsidRPr="00345B01" w14:paraId="5A8D9C09" w14:textId="77777777" w:rsidTr="00D7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0" w:type="dxa"/>
          </w:tcPr>
          <w:p w14:paraId="6AE20025" w14:textId="77777777" w:rsidR="00F1039C" w:rsidRDefault="00F1039C" w:rsidP="00D7459F">
            <w:proofErr w:type="spellStart"/>
            <w:r>
              <w:t>Klient</w:t>
            </w:r>
            <w:proofErr w:type="spellEnd"/>
          </w:p>
        </w:tc>
        <w:tc>
          <w:tcPr>
            <w:tcW w:w="2360" w:type="dxa"/>
          </w:tcPr>
          <w:p w14:paraId="7B2C7DC7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Uczestnik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procesu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biznesowego</w:t>
            </w:r>
            <w:proofErr w:type="spellEnd"/>
          </w:p>
        </w:tc>
        <w:tc>
          <w:tcPr>
            <w:tcW w:w="720" w:type="dxa"/>
          </w:tcPr>
          <w:p w14:paraId="74E242AF" w14:textId="77777777" w:rsidR="00F1039C" w:rsidRDefault="00F1039C" w:rsidP="00D7459F"/>
        </w:tc>
        <w:tc>
          <w:tcPr>
            <w:tcW w:w="5440" w:type="dxa"/>
          </w:tcPr>
          <w:p w14:paraId="27253C78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shd w:val="clear" w:color="auto" w:fill="DBE5F1"/>
                <w:lang w:val="pl-PL"/>
              </w:rPr>
              <w:t>Zalogowany użytkownik, może wykonywać pełnię podstawowych funkcjonalności.</w:t>
            </w:r>
          </w:p>
        </w:tc>
      </w:tr>
      <w:tr w:rsidR="00F1039C" w:rsidRPr="00345B01" w14:paraId="40B71B81" w14:textId="77777777" w:rsidTr="00D7459F">
        <w:tc>
          <w:tcPr>
            <w:tcW w:w="1420" w:type="dxa"/>
          </w:tcPr>
          <w:p w14:paraId="05A7FA50" w14:textId="77777777" w:rsidR="00F1039C" w:rsidRDefault="00F1039C" w:rsidP="00D7459F">
            <w:proofErr w:type="spellStart"/>
            <w:r>
              <w:t>Kod</w:t>
            </w:r>
            <w:proofErr w:type="spellEnd"/>
            <w:r>
              <w:t xml:space="preserve"> E-</w:t>
            </w:r>
            <w:proofErr w:type="spellStart"/>
            <w:r>
              <w:t>Recepty</w:t>
            </w:r>
            <w:proofErr w:type="spellEnd"/>
          </w:p>
        </w:tc>
        <w:tc>
          <w:tcPr>
            <w:tcW w:w="2360" w:type="dxa"/>
          </w:tcPr>
          <w:p w14:paraId="183A77E7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FFFFFF"/>
                <w:sz w:val="24"/>
                <w:shd w:val="clear" w:color="auto" w:fill="0000FF"/>
              </w:rPr>
              <w:t>Obiekt</w:t>
            </w:r>
            <w:proofErr w:type="spellEnd"/>
          </w:p>
        </w:tc>
        <w:tc>
          <w:tcPr>
            <w:tcW w:w="720" w:type="dxa"/>
          </w:tcPr>
          <w:p w14:paraId="16168C2C" w14:textId="77777777" w:rsidR="00F1039C" w:rsidRDefault="00F1039C" w:rsidP="00D7459F"/>
        </w:tc>
        <w:tc>
          <w:tcPr>
            <w:tcW w:w="5440" w:type="dxa"/>
          </w:tcPr>
          <w:p w14:paraId="7A0C30BF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lang w:val="pl-PL"/>
              </w:rPr>
              <w:t>Kod umieszczony w e-recepcie, trzeba go wprowadzić podczas składania zamówienia aby zakupić leki za receptą.</w:t>
            </w:r>
          </w:p>
        </w:tc>
      </w:tr>
      <w:tr w:rsidR="00F1039C" w:rsidRPr="00345B01" w14:paraId="2AAF84A9" w14:textId="77777777" w:rsidTr="00D7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0" w:type="dxa"/>
          </w:tcPr>
          <w:p w14:paraId="4BA6F11D" w14:textId="77777777" w:rsidR="00F1039C" w:rsidRDefault="00F1039C" w:rsidP="00D7459F">
            <w:proofErr w:type="spellStart"/>
            <w:r>
              <w:t>Konto</w:t>
            </w:r>
            <w:proofErr w:type="spellEnd"/>
            <w:r>
              <w:t xml:space="preserve"> w </w:t>
            </w:r>
            <w:proofErr w:type="spellStart"/>
            <w:r>
              <w:t>Systemie</w:t>
            </w:r>
            <w:proofErr w:type="spellEnd"/>
          </w:p>
        </w:tc>
        <w:tc>
          <w:tcPr>
            <w:tcW w:w="2360" w:type="dxa"/>
          </w:tcPr>
          <w:p w14:paraId="5E7CC9CA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FFFFFF"/>
                <w:sz w:val="24"/>
                <w:shd w:val="clear" w:color="auto" w:fill="0000FF"/>
              </w:rPr>
              <w:t>Obiekt</w:t>
            </w:r>
            <w:proofErr w:type="spellEnd"/>
          </w:p>
        </w:tc>
        <w:tc>
          <w:tcPr>
            <w:tcW w:w="720" w:type="dxa"/>
          </w:tcPr>
          <w:p w14:paraId="74562591" w14:textId="77777777" w:rsidR="00F1039C" w:rsidRDefault="00F1039C" w:rsidP="00D7459F"/>
        </w:tc>
        <w:tc>
          <w:tcPr>
            <w:tcW w:w="5440" w:type="dxa"/>
          </w:tcPr>
          <w:p w14:paraId="27EC2E0E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shd w:val="clear" w:color="auto" w:fill="DBE5F1"/>
                <w:lang w:val="pl-PL"/>
              </w:rPr>
              <w:t>Zbiór danych o użytkowniku, umożliwiający jego identyfikację oraz personalizację działań systemu.</w:t>
            </w:r>
          </w:p>
        </w:tc>
      </w:tr>
      <w:tr w:rsidR="00F1039C" w:rsidRPr="00345B01" w14:paraId="7EC8E5B2" w14:textId="77777777" w:rsidTr="00D7459F">
        <w:tc>
          <w:tcPr>
            <w:tcW w:w="1420" w:type="dxa"/>
          </w:tcPr>
          <w:p w14:paraId="2A811C5D" w14:textId="77777777" w:rsidR="00F1039C" w:rsidRDefault="00F1039C" w:rsidP="00D7459F">
            <w:proofErr w:type="spellStart"/>
            <w:r>
              <w:t>Magazyn</w:t>
            </w:r>
            <w:proofErr w:type="spellEnd"/>
          </w:p>
        </w:tc>
        <w:tc>
          <w:tcPr>
            <w:tcW w:w="2360" w:type="dxa"/>
          </w:tcPr>
          <w:p w14:paraId="3629F4E0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Uczestnik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procesu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biznesowego</w:t>
            </w:r>
            <w:proofErr w:type="spellEnd"/>
          </w:p>
        </w:tc>
        <w:tc>
          <w:tcPr>
            <w:tcW w:w="720" w:type="dxa"/>
          </w:tcPr>
          <w:p w14:paraId="02A40E18" w14:textId="77777777" w:rsidR="00F1039C" w:rsidRDefault="00F1039C" w:rsidP="00D7459F"/>
        </w:tc>
        <w:tc>
          <w:tcPr>
            <w:tcW w:w="5440" w:type="dxa"/>
          </w:tcPr>
          <w:p w14:paraId="6ABD6497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lang w:val="pl-PL"/>
              </w:rPr>
              <w:t>Magazyn leków w aptece z którego pobiera się zamówienia.</w:t>
            </w:r>
          </w:p>
        </w:tc>
      </w:tr>
      <w:tr w:rsidR="00F1039C" w:rsidRPr="00345B01" w14:paraId="17D4F43F" w14:textId="77777777" w:rsidTr="00D7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0" w:type="dxa"/>
          </w:tcPr>
          <w:p w14:paraId="7C20E3A2" w14:textId="77777777" w:rsidR="00F1039C" w:rsidRDefault="00F1039C" w:rsidP="00D7459F">
            <w:proofErr w:type="spellStart"/>
            <w:r>
              <w:lastRenderedPageBreak/>
              <w:t>Numer</w:t>
            </w:r>
            <w:proofErr w:type="spellEnd"/>
            <w:r>
              <w:t xml:space="preserve"> </w:t>
            </w:r>
            <w:proofErr w:type="spellStart"/>
            <w:r>
              <w:t>zamówienia</w:t>
            </w:r>
            <w:proofErr w:type="spellEnd"/>
          </w:p>
        </w:tc>
        <w:tc>
          <w:tcPr>
            <w:tcW w:w="2360" w:type="dxa"/>
          </w:tcPr>
          <w:p w14:paraId="14C9B55D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FFFFFF"/>
                <w:sz w:val="24"/>
                <w:shd w:val="clear" w:color="auto" w:fill="0000FF"/>
              </w:rPr>
              <w:t>Obiekt</w:t>
            </w:r>
            <w:proofErr w:type="spellEnd"/>
          </w:p>
        </w:tc>
        <w:tc>
          <w:tcPr>
            <w:tcW w:w="720" w:type="dxa"/>
          </w:tcPr>
          <w:p w14:paraId="193F7FD6" w14:textId="77777777" w:rsidR="00F1039C" w:rsidRDefault="00F1039C" w:rsidP="00D7459F"/>
        </w:tc>
        <w:tc>
          <w:tcPr>
            <w:tcW w:w="5440" w:type="dxa"/>
          </w:tcPr>
          <w:p w14:paraId="3418006C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shd w:val="clear" w:color="auto" w:fill="DBE5F1"/>
                <w:lang w:val="pl-PL"/>
              </w:rPr>
              <w:t>Numer automatycznie przyznawany każdemu zamówieniu złożonemu w systemie.</w:t>
            </w:r>
          </w:p>
        </w:tc>
      </w:tr>
      <w:tr w:rsidR="00F1039C" w:rsidRPr="00345B01" w14:paraId="3F1CA79B" w14:textId="77777777" w:rsidTr="00D7459F">
        <w:tc>
          <w:tcPr>
            <w:tcW w:w="1420" w:type="dxa"/>
          </w:tcPr>
          <w:p w14:paraId="5FAAD386" w14:textId="77777777" w:rsidR="00F1039C" w:rsidRDefault="00F1039C" w:rsidP="00D7459F">
            <w:proofErr w:type="spellStart"/>
            <w:r>
              <w:t>Oferta</w:t>
            </w:r>
            <w:proofErr w:type="spellEnd"/>
          </w:p>
        </w:tc>
        <w:tc>
          <w:tcPr>
            <w:tcW w:w="2360" w:type="dxa"/>
          </w:tcPr>
          <w:p w14:paraId="3781B630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FFFF00"/>
              </w:rPr>
              <w:t>Zdarzenie</w:t>
            </w:r>
            <w:proofErr w:type="spellEnd"/>
          </w:p>
        </w:tc>
        <w:tc>
          <w:tcPr>
            <w:tcW w:w="720" w:type="dxa"/>
          </w:tcPr>
          <w:p w14:paraId="0637289B" w14:textId="77777777" w:rsidR="00F1039C" w:rsidRDefault="00F1039C" w:rsidP="00D7459F"/>
        </w:tc>
        <w:tc>
          <w:tcPr>
            <w:tcW w:w="5440" w:type="dxa"/>
          </w:tcPr>
          <w:p w14:paraId="0D1D7BA2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lang w:val="pl-PL"/>
              </w:rPr>
              <w:t>Zbiór wszystkich towarów oferowanych przez aptekę.</w:t>
            </w:r>
          </w:p>
        </w:tc>
      </w:tr>
      <w:tr w:rsidR="00F1039C" w:rsidRPr="00345B01" w14:paraId="412664EC" w14:textId="77777777" w:rsidTr="00D7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0" w:type="dxa"/>
          </w:tcPr>
          <w:p w14:paraId="4956B029" w14:textId="77777777" w:rsidR="00F1039C" w:rsidRDefault="00F1039C" w:rsidP="00D7459F">
            <w:proofErr w:type="spellStart"/>
            <w:r>
              <w:t>Oferta</w:t>
            </w:r>
            <w:proofErr w:type="spellEnd"/>
            <w:r>
              <w:t xml:space="preserve"> </w:t>
            </w:r>
            <w:proofErr w:type="spellStart"/>
            <w:r>
              <w:t>Apteki</w:t>
            </w:r>
            <w:proofErr w:type="spellEnd"/>
          </w:p>
        </w:tc>
        <w:tc>
          <w:tcPr>
            <w:tcW w:w="2360" w:type="dxa"/>
          </w:tcPr>
          <w:p w14:paraId="1DB10058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FF0000"/>
              </w:rPr>
              <w:t>Dokument</w:t>
            </w:r>
            <w:proofErr w:type="spellEnd"/>
          </w:p>
        </w:tc>
        <w:tc>
          <w:tcPr>
            <w:tcW w:w="720" w:type="dxa"/>
          </w:tcPr>
          <w:p w14:paraId="2A66F594" w14:textId="77777777" w:rsidR="00F1039C" w:rsidRDefault="00F1039C" w:rsidP="00D7459F"/>
        </w:tc>
        <w:tc>
          <w:tcPr>
            <w:tcW w:w="5440" w:type="dxa"/>
          </w:tcPr>
          <w:p w14:paraId="4AE7FECA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shd w:val="clear" w:color="auto" w:fill="DBE5F1"/>
                <w:lang w:val="pl-PL"/>
              </w:rPr>
              <w:t>Uporządkowany spis wszystkich produktów sprzedawanych w aptece.</w:t>
            </w:r>
          </w:p>
        </w:tc>
      </w:tr>
      <w:tr w:rsidR="00F1039C" w:rsidRPr="00345B01" w14:paraId="72A8E509" w14:textId="77777777" w:rsidTr="00D7459F">
        <w:tc>
          <w:tcPr>
            <w:tcW w:w="1420" w:type="dxa"/>
          </w:tcPr>
          <w:p w14:paraId="78FA8DE5" w14:textId="77777777" w:rsidR="00F1039C" w:rsidRDefault="00F1039C" w:rsidP="00D7459F">
            <w:proofErr w:type="spellStart"/>
            <w:r>
              <w:t>Osoba</w:t>
            </w:r>
            <w:proofErr w:type="spellEnd"/>
          </w:p>
        </w:tc>
        <w:tc>
          <w:tcPr>
            <w:tcW w:w="2360" w:type="dxa"/>
          </w:tcPr>
          <w:p w14:paraId="3F227411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Uczestnik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procesu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biznesowego</w:t>
            </w:r>
            <w:proofErr w:type="spellEnd"/>
          </w:p>
        </w:tc>
        <w:tc>
          <w:tcPr>
            <w:tcW w:w="720" w:type="dxa"/>
          </w:tcPr>
          <w:p w14:paraId="27CB7CFB" w14:textId="77777777" w:rsidR="00F1039C" w:rsidRDefault="00F1039C" w:rsidP="00D7459F">
            <w:proofErr w:type="spellStart"/>
            <w:r>
              <w:t>człowiek</w:t>
            </w:r>
            <w:proofErr w:type="spellEnd"/>
          </w:p>
        </w:tc>
        <w:tc>
          <w:tcPr>
            <w:tcW w:w="5440" w:type="dxa"/>
          </w:tcPr>
          <w:p w14:paraId="448663A1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lang w:val="pl-PL"/>
              </w:rPr>
              <w:t>Użytkownik istniejący w systemie, bez przypisanej roli</w:t>
            </w:r>
          </w:p>
        </w:tc>
      </w:tr>
      <w:tr w:rsidR="00F1039C" w:rsidRPr="00345B01" w14:paraId="152AD386" w14:textId="77777777" w:rsidTr="00D7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0" w:type="dxa"/>
          </w:tcPr>
          <w:p w14:paraId="54678A65" w14:textId="77777777" w:rsidR="00F1039C" w:rsidRDefault="00F1039C" w:rsidP="00D7459F">
            <w:proofErr w:type="spellStart"/>
            <w:r>
              <w:t>Powód</w:t>
            </w:r>
            <w:proofErr w:type="spellEnd"/>
            <w:r>
              <w:t xml:space="preserve"> </w:t>
            </w:r>
            <w:proofErr w:type="spellStart"/>
            <w:r>
              <w:t>zwrotu</w:t>
            </w:r>
            <w:proofErr w:type="spellEnd"/>
          </w:p>
        </w:tc>
        <w:tc>
          <w:tcPr>
            <w:tcW w:w="2360" w:type="dxa"/>
          </w:tcPr>
          <w:p w14:paraId="233535E9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FFFFFF"/>
                <w:sz w:val="24"/>
                <w:shd w:val="clear" w:color="auto" w:fill="0000FF"/>
              </w:rPr>
              <w:t>Obiekt</w:t>
            </w:r>
            <w:proofErr w:type="spellEnd"/>
          </w:p>
        </w:tc>
        <w:tc>
          <w:tcPr>
            <w:tcW w:w="720" w:type="dxa"/>
          </w:tcPr>
          <w:p w14:paraId="4B61F0BA" w14:textId="77777777" w:rsidR="00F1039C" w:rsidRDefault="00F1039C" w:rsidP="00D7459F"/>
        </w:tc>
        <w:tc>
          <w:tcPr>
            <w:tcW w:w="5440" w:type="dxa"/>
          </w:tcPr>
          <w:p w14:paraId="075CFB8C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shd w:val="clear" w:color="auto" w:fill="DBE5F1"/>
                <w:lang w:val="pl-PL"/>
              </w:rPr>
              <w:t xml:space="preserve">Przyczyna zwrotu towaru, np. </w:t>
            </w:r>
            <w:proofErr w:type="spellStart"/>
            <w:r w:rsidRPr="00AB4CC5">
              <w:rPr>
                <w:rFonts w:ascii="Tahoma" w:eastAsia="Tahoma" w:hAnsi="Tahoma" w:cs="Tahoma"/>
                <w:color w:val="000000"/>
                <w:sz w:val="24"/>
                <w:shd w:val="clear" w:color="auto" w:fill="DBE5F1"/>
                <w:lang w:val="pl-PL"/>
              </w:rPr>
              <w:t>rękojma</w:t>
            </w:r>
            <w:proofErr w:type="spellEnd"/>
            <w:r w:rsidRPr="00AB4CC5">
              <w:rPr>
                <w:rFonts w:ascii="Tahoma" w:eastAsia="Tahoma" w:hAnsi="Tahoma" w:cs="Tahoma"/>
                <w:color w:val="000000"/>
                <w:sz w:val="24"/>
                <w:shd w:val="clear" w:color="auto" w:fill="DBE5F1"/>
                <w:lang w:val="pl-PL"/>
              </w:rPr>
              <w:t>, gwarancja lub 14 dniowy zwrot</w:t>
            </w:r>
          </w:p>
        </w:tc>
      </w:tr>
      <w:tr w:rsidR="00F1039C" w:rsidRPr="00345B01" w14:paraId="2AB8A8C1" w14:textId="77777777" w:rsidTr="00D7459F">
        <w:tc>
          <w:tcPr>
            <w:tcW w:w="1420" w:type="dxa"/>
          </w:tcPr>
          <w:p w14:paraId="27016EDC" w14:textId="77777777" w:rsidR="00F1039C" w:rsidRDefault="00F1039C" w:rsidP="00D7459F">
            <w:proofErr w:type="spellStart"/>
            <w:r>
              <w:t>Pracownik</w:t>
            </w:r>
            <w:proofErr w:type="spellEnd"/>
          </w:p>
        </w:tc>
        <w:tc>
          <w:tcPr>
            <w:tcW w:w="2360" w:type="dxa"/>
          </w:tcPr>
          <w:p w14:paraId="7D06A3B8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Uczestnik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procesu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biznesowego</w:t>
            </w:r>
            <w:proofErr w:type="spellEnd"/>
          </w:p>
        </w:tc>
        <w:tc>
          <w:tcPr>
            <w:tcW w:w="720" w:type="dxa"/>
          </w:tcPr>
          <w:p w14:paraId="02C3B3B9" w14:textId="77777777" w:rsidR="00F1039C" w:rsidRDefault="00F1039C" w:rsidP="00D7459F"/>
        </w:tc>
        <w:tc>
          <w:tcPr>
            <w:tcW w:w="5440" w:type="dxa"/>
          </w:tcPr>
          <w:p w14:paraId="28D266A6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lang w:val="pl-PL"/>
              </w:rPr>
              <w:t>Osoba zatrudniona w aptece, zajmuje się obsługiwaniem klientów oraz przygotowywaniem zamówień do wysyłki.</w:t>
            </w:r>
          </w:p>
        </w:tc>
      </w:tr>
      <w:tr w:rsidR="00F1039C" w:rsidRPr="00345B01" w14:paraId="7F112FBD" w14:textId="77777777" w:rsidTr="00D7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0" w:type="dxa"/>
          </w:tcPr>
          <w:p w14:paraId="092EB24F" w14:textId="77777777" w:rsidR="00F1039C" w:rsidRDefault="00F1039C" w:rsidP="00D7459F">
            <w:proofErr w:type="spellStart"/>
            <w:r>
              <w:t>Produkty</w:t>
            </w:r>
            <w:proofErr w:type="spellEnd"/>
            <w:r>
              <w:t xml:space="preserve"> </w:t>
            </w:r>
            <w:proofErr w:type="spellStart"/>
            <w:r>
              <w:t>specjalne</w:t>
            </w:r>
            <w:proofErr w:type="spellEnd"/>
          </w:p>
        </w:tc>
        <w:tc>
          <w:tcPr>
            <w:tcW w:w="2360" w:type="dxa"/>
          </w:tcPr>
          <w:p w14:paraId="5F7B2B08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FFFFFF"/>
                <w:sz w:val="24"/>
                <w:shd w:val="clear" w:color="auto" w:fill="0000FF"/>
              </w:rPr>
              <w:t>Obiekt</w:t>
            </w:r>
            <w:proofErr w:type="spellEnd"/>
          </w:p>
        </w:tc>
        <w:tc>
          <w:tcPr>
            <w:tcW w:w="720" w:type="dxa"/>
          </w:tcPr>
          <w:p w14:paraId="132EC3CD" w14:textId="77777777" w:rsidR="00F1039C" w:rsidRDefault="00F1039C" w:rsidP="00D7459F"/>
        </w:tc>
        <w:tc>
          <w:tcPr>
            <w:tcW w:w="5440" w:type="dxa"/>
          </w:tcPr>
          <w:p w14:paraId="041A468D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shd w:val="clear" w:color="auto" w:fill="DBE5F1"/>
                <w:lang w:val="pl-PL"/>
              </w:rPr>
              <w:t>Leki przygotowywane pod konkretną osobę na zamówienie</w:t>
            </w:r>
          </w:p>
        </w:tc>
      </w:tr>
      <w:tr w:rsidR="00F1039C" w14:paraId="6C385997" w14:textId="77777777" w:rsidTr="00D7459F">
        <w:tc>
          <w:tcPr>
            <w:tcW w:w="1420" w:type="dxa"/>
          </w:tcPr>
          <w:p w14:paraId="51615F6B" w14:textId="77777777" w:rsidR="00F1039C" w:rsidRDefault="00F1039C" w:rsidP="00D7459F">
            <w:proofErr w:type="spellStart"/>
            <w:r>
              <w:t>Płatność</w:t>
            </w:r>
            <w:proofErr w:type="spellEnd"/>
          </w:p>
        </w:tc>
        <w:tc>
          <w:tcPr>
            <w:tcW w:w="2360" w:type="dxa"/>
          </w:tcPr>
          <w:p w14:paraId="1F966C28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FFFF00"/>
              </w:rPr>
              <w:t>Zdarzenie</w:t>
            </w:r>
            <w:proofErr w:type="spellEnd"/>
          </w:p>
        </w:tc>
        <w:tc>
          <w:tcPr>
            <w:tcW w:w="720" w:type="dxa"/>
          </w:tcPr>
          <w:p w14:paraId="68BFFDAA" w14:textId="77777777" w:rsidR="00F1039C" w:rsidRDefault="00F1039C" w:rsidP="00D7459F"/>
        </w:tc>
        <w:tc>
          <w:tcPr>
            <w:tcW w:w="5440" w:type="dxa"/>
          </w:tcPr>
          <w:p w14:paraId="2873595F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Proces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zapłaty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za 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zamówienie</w:t>
            </w:r>
            <w:proofErr w:type="spellEnd"/>
          </w:p>
        </w:tc>
      </w:tr>
      <w:tr w:rsidR="00F1039C" w:rsidRPr="00345B01" w14:paraId="4A39CEB3" w14:textId="77777777" w:rsidTr="00D7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0" w:type="dxa"/>
          </w:tcPr>
          <w:p w14:paraId="48D1EC04" w14:textId="77777777" w:rsidR="00F1039C" w:rsidRDefault="00F1039C" w:rsidP="00D7459F">
            <w:proofErr w:type="spellStart"/>
            <w:r>
              <w:t>Rachunek</w:t>
            </w:r>
            <w:proofErr w:type="spellEnd"/>
          </w:p>
        </w:tc>
        <w:tc>
          <w:tcPr>
            <w:tcW w:w="2360" w:type="dxa"/>
          </w:tcPr>
          <w:p w14:paraId="38584087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FF0000"/>
              </w:rPr>
              <w:t>Dokument</w:t>
            </w:r>
            <w:proofErr w:type="spellEnd"/>
          </w:p>
        </w:tc>
        <w:tc>
          <w:tcPr>
            <w:tcW w:w="720" w:type="dxa"/>
          </w:tcPr>
          <w:p w14:paraId="2CB0442D" w14:textId="77777777" w:rsidR="00F1039C" w:rsidRDefault="00F1039C" w:rsidP="00D7459F"/>
        </w:tc>
        <w:tc>
          <w:tcPr>
            <w:tcW w:w="5440" w:type="dxa"/>
          </w:tcPr>
          <w:p w14:paraId="0134309E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shd w:val="clear" w:color="auto" w:fill="DBE5F1"/>
                <w:lang w:val="pl-PL"/>
              </w:rPr>
              <w:t>Wycena uwzględniająca koszt zamawianych towarów oraz ich wysyłki.</w:t>
            </w:r>
          </w:p>
        </w:tc>
      </w:tr>
      <w:tr w:rsidR="00F1039C" w:rsidRPr="00345B01" w14:paraId="278D2F1E" w14:textId="77777777" w:rsidTr="00D7459F">
        <w:tc>
          <w:tcPr>
            <w:tcW w:w="1420" w:type="dxa"/>
          </w:tcPr>
          <w:p w14:paraId="26BB96CD" w14:textId="77777777" w:rsidR="00F1039C" w:rsidRDefault="00F1039C" w:rsidP="00D7459F">
            <w:proofErr w:type="spellStart"/>
            <w:r>
              <w:t>Reklamacja</w:t>
            </w:r>
            <w:proofErr w:type="spellEnd"/>
          </w:p>
        </w:tc>
        <w:tc>
          <w:tcPr>
            <w:tcW w:w="2360" w:type="dxa"/>
          </w:tcPr>
          <w:p w14:paraId="0594F963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FFFF00"/>
              </w:rPr>
              <w:t>Zdarzenie</w:t>
            </w:r>
            <w:proofErr w:type="spellEnd"/>
          </w:p>
        </w:tc>
        <w:tc>
          <w:tcPr>
            <w:tcW w:w="720" w:type="dxa"/>
          </w:tcPr>
          <w:p w14:paraId="3F30064F" w14:textId="77777777" w:rsidR="00F1039C" w:rsidRDefault="00F1039C" w:rsidP="00D7459F"/>
        </w:tc>
        <w:tc>
          <w:tcPr>
            <w:tcW w:w="5440" w:type="dxa"/>
          </w:tcPr>
          <w:p w14:paraId="306ED925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lang w:val="pl-PL"/>
              </w:rPr>
              <w:t>Reklamacja złożona za pomocą systemu apteki przez klienta lub gościa.</w:t>
            </w:r>
          </w:p>
        </w:tc>
      </w:tr>
      <w:tr w:rsidR="00F1039C" w:rsidRPr="00345B01" w14:paraId="7352D8C0" w14:textId="77777777" w:rsidTr="00D7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0" w:type="dxa"/>
          </w:tcPr>
          <w:p w14:paraId="6E556118" w14:textId="77777777" w:rsidR="00F1039C" w:rsidRDefault="00F1039C" w:rsidP="00D7459F">
            <w:proofErr w:type="spellStart"/>
            <w:r>
              <w:t>Rynek</w:t>
            </w:r>
            <w:proofErr w:type="spellEnd"/>
            <w:r>
              <w:t xml:space="preserve"> </w:t>
            </w:r>
            <w:proofErr w:type="spellStart"/>
            <w:r>
              <w:t>zbytu</w:t>
            </w:r>
            <w:proofErr w:type="spellEnd"/>
          </w:p>
        </w:tc>
        <w:tc>
          <w:tcPr>
            <w:tcW w:w="2360" w:type="dxa"/>
          </w:tcPr>
          <w:p w14:paraId="5C7AD5B2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Uczestnik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procesu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biznesowego</w:t>
            </w:r>
            <w:proofErr w:type="spellEnd"/>
          </w:p>
        </w:tc>
        <w:tc>
          <w:tcPr>
            <w:tcW w:w="720" w:type="dxa"/>
          </w:tcPr>
          <w:p w14:paraId="6F64F0CB" w14:textId="77777777" w:rsidR="00F1039C" w:rsidRDefault="00F1039C" w:rsidP="00D7459F"/>
        </w:tc>
        <w:tc>
          <w:tcPr>
            <w:tcW w:w="5440" w:type="dxa"/>
          </w:tcPr>
          <w:p w14:paraId="0E768181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shd w:val="clear" w:color="auto" w:fill="DBE5F1"/>
                <w:lang w:val="pl-PL"/>
              </w:rPr>
              <w:t>Tu całość potencjalnego zbioru możliwych klientów.</w:t>
            </w:r>
          </w:p>
        </w:tc>
      </w:tr>
      <w:tr w:rsidR="00F1039C" w:rsidRPr="00345B01" w14:paraId="7D24E2AB" w14:textId="77777777" w:rsidTr="00D7459F">
        <w:tc>
          <w:tcPr>
            <w:tcW w:w="1420" w:type="dxa"/>
          </w:tcPr>
          <w:p w14:paraId="4C522201" w14:textId="77777777" w:rsidR="00F1039C" w:rsidRDefault="00F1039C" w:rsidP="00D7459F">
            <w:proofErr w:type="spellStart"/>
            <w:r>
              <w:t>Sposób</w:t>
            </w:r>
            <w:proofErr w:type="spellEnd"/>
            <w:r>
              <w:t xml:space="preserve"> </w:t>
            </w:r>
            <w:proofErr w:type="spellStart"/>
            <w:r>
              <w:t>dostawy</w:t>
            </w:r>
            <w:proofErr w:type="spellEnd"/>
          </w:p>
        </w:tc>
        <w:tc>
          <w:tcPr>
            <w:tcW w:w="2360" w:type="dxa"/>
          </w:tcPr>
          <w:p w14:paraId="05EF5BB4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FFFFFF"/>
                <w:sz w:val="24"/>
                <w:shd w:val="clear" w:color="auto" w:fill="0000FF"/>
              </w:rPr>
              <w:t>Obiekt</w:t>
            </w:r>
            <w:proofErr w:type="spellEnd"/>
          </w:p>
        </w:tc>
        <w:tc>
          <w:tcPr>
            <w:tcW w:w="720" w:type="dxa"/>
          </w:tcPr>
          <w:p w14:paraId="4A9DCBFA" w14:textId="77777777" w:rsidR="00F1039C" w:rsidRDefault="00F1039C" w:rsidP="00D7459F"/>
        </w:tc>
        <w:tc>
          <w:tcPr>
            <w:tcW w:w="5440" w:type="dxa"/>
          </w:tcPr>
          <w:p w14:paraId="22A70984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lang w:val="pl-PL"/>
              </w:rPr>
              <w:t>Sposób dostarczenia zamówionych leków klientowi</w:t>
            </w:r>
          </w:p>
        </w:tc>
      </w:tr>
      <w:tr w:rsidR="00F1039C" w:rsidRPr="00345B01" w14:paraId="3050A34A" w14:textId="77777777" w:rsidTr="00D7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0" w:type="dxa"/>
          </w:tcPr>
          <w:p w14:paraId="0B18B289" w14:textId="77777777" w:rsidR="00F1039C" w:rsidRDefault="00F1039C" w:rsidP="00D7459F">
            <w:proofErr w:type="spellStart"/>
            <w:r>
              <w:t>Sposób</w:t>
            </w:r>
            <w:proofErr w:type="spellEnd"/>
            <w:r>
              <w:t xml:space="preserve"> </w:t>
            </w:r>
            <w:proofErr w:type="spellStart"/>
            <w:r>
              <w:t>Płatności</w:t>
            </w:r>
            <w:proofErr w:type="spellEnd"/>
          </w:p>
        </w:tc>
        <w:tc>
          <w:tcPr>
            <w:tcW w:w="2360" w:type="dxa"/>
          </w:tcPr>
          <w:p w14:paraId="4D85E159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FFFFFF"/>
                <w:sz w:val="24"/>
                <w:shd w:val="clear" w:color="auto" w:fill="0000FF"/>
              </w:rPr>
              <w:t>Obiekt</w:t>
            </w:r>
            <w:proofErr w:type="spellEnd"/>
          </w:p>
        </w:tc>
        <w:tc>
          <w:tcPr>
            <w:tcW w:w="720" w:type="dxa"/>
          </w:tcPr>
          <w:p w14:paraId="2422FA49" w14:textId="77777777" w:rsidR="00F1039C" w:rsidRDefault="00F1039C" w:rsidP="00D7459F"/>
        </w:tc>
        <w:tc>
          <w:tcPr>
            <w:tcW w:w="5440" w:type="dxa"/>
          </w:tcPr>
          <w:p w14:paraId="6CE88C06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shd w:val="clear" w:color="auto" w:fill="DBE5F1"/>
                <w:lang w:val="pl-PL"/>
              </w:rPr>
              <w:t>Jeden z wielu sposobów przyjmowania płatności przez system. (np. płatność kartą, przelewem lub blikiem)</w:t>
            </w:r>
          </w:p>
        </w:tc>
      </w:tr>
      <w:tr w:rsidR="00F1039C" w:rsidRPr="00345B01" w14:paraId="09B56B90" w14:textId="77777777" w:rsidTr="00D7459F">
        <w:tc>
          <w:tcPr>
            <w:tcW w:w="1420" w:type="dxa"/>
          </w:tcPr>
          <w:p w14:paraId="209510F2" w14:textId="77777777" w:rsidR="00F1039C" w:rsidRDefault="00F1039C" w:rsidP="00D7459F">
            <w:r>
              <w:t xml:space="preserve">Status </w:t>
            </w:r>
            <w:proofErr w:type="spellStart"/>
            <w:r>
              <w:t>zamówienia</w:t>
            </w:r>
            <w:proofErr w:type="spellEnd"/>
          </w:p>
        </w:tc>
        <w:tc>
          <w:tcPr>
            <w:tcW w:w="2360" w:type="dxa"/>
          </w:tcPr>
          <w:p w14:paraId="11B7DD32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FFFFFF"/>
                <w:sz w:val="24"/>
                <w:shd w:val="clear" w:color="auto" w:fill="0000FF"/>
              </w:rPr>
              <w:t>Obiekt</w:t>
            </w:r>
            <w:proofErr w:type="spellEnd"/>
          </w:p>
        </w:tc>
        <w:tc>
          <w:tcPr>
            <w:tcW w:w="720" w:type="dxa"/>
          </w:tcPr>
          <w:p w14:paraId="55AD935D" w14:textId="77777777" w:rsidR="00F1039C" w:rsidRDefault="00F1039C" w:rsidP="00D7459F"/>
        </w:tc>
        <w:tc>
          <w:tcPr>
            <w:tcW w:w="5440" w:type="dxa"/>
          </w:tcPr>
          <w:p w14:paraId="7EFB4C92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lang w:val="pl-PL"/>
              </w:rPr>
              <w:t>Określenie stanu realizacji zamówienia, np. w przygotowaniu, wysłane, dostarczone</w:t>
            </w:r>
          </w:p>
        </w:tc>
      </w:tr>
      <w:tr w:rsidR="00F1039C" w:rsidRPr="00345B01" w14:paraId="48DC78B9" w14:textId="77777777" w:rsidTr="00D7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0" w:type="dxa"/>
          </w:tcPr>
          <w:p w14:paraId="0FEC23CB" w14:textId="77777777" w:rsidR="00F1039C" w:rsidRDefault="00F1039C" w:rsidP="00D7459F">
            <w:r>
              <w:t>System</w:t>
            </w:r>
          </w:p>
        </w:tc>
        <w:tc>
          <w:tcPr>
            <w:tcW w:w="2360" w:type="dxa"/>
          </w:tcPr>
          <w:p w14:paraId="7125EA3A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Uczestnik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procesu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biznesowego</w:t>
            </w:r>
            <w:proofErr w:type="spellEnd"/>
          </w:p>
        </w:tc>
        <w:tc>
          <w:tcPr>
            <w:tcW w:w="720" w:type="dxa"/>
          </w:tcPr>
          <w:p w14:paraId="569797D9" w14:textId="77777777" w:rsidR="00F1039C" w:rsidRDefault="00F1039C" w:rsidP="00D7459F"/>
        </w:tc>
        <w:tc>
          <w:tcPr>
            <w:tcW w:w="5440" w:type="dxa"/>
          </w:tcPr>
          <w:p w14:paraId="10A94583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shd w:val="clear" w:color="auto" w:fill="DBE5F1"/>
                <w:lang w:val="pl-PL"/>
              </w:rPr>
              <w:t>Ogół oprogramowania umożliwiający wykonanie odpowiednich funkcjonalności.</w:t>
            </w:r>
          </w:p>
        </w:tc>
      </w:tr>
      <w:tr w:rsidR="00F1039C" w:rsidRPr="00345B01" w14:paraId="486010D0" w14:textId="77777777" w:rsidTr="00D7459F">
        <w:tc>
          <w:tcPr>
            <w:tcW w:w="1420" w:type="dxa"/>
          </w:tcPr>
          <w:p w14:paraId="4D102BA5" w14:textId="77777777" w:rsidR="00F1039C" w:rsidRDefault="00F1039C" w:rsidP="00D7459F">
            <w:proofErr w:type="spellStart"/>
            <w:r>
              <w:t>Wysyłka</w:t>
            </w:r>
            <w:proofErr w:type="spellEnd"/>
          </w:p>
        </w:tc>
        <w:tc>
          <w:tcPr>
            <w:tcW w:w="2360" w:type="dxa"/>
          </w:tcPr>
          <w:p w14:paraId="00673C00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FFFF00"/>
              </w:rPr>
              <w:t>Zdarzenie</w:t>
            </w:r>
            <w:proofErr w:type="spellEnd"/>
          </w:p>
        </w:tc>
        <w:tc>
          <w:tcPr>
            <w:tcW w:w="720" w:type="dxa"/>
          </w:tcPr>
          <w:p w14:paraId="1375846D" w14:textId="77777777" w:rsidR="00F1039C" w:rsidRDefault="00F1039C" w:rsidP="00D7459F"/>
        </w:tc>
        <w:tc>
          <w:tcPr>
            <w:tcW w:w="5440" w:type="dxa"/>
          </w:tcPr>
          <w:p w14:paraId="1E65F476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lang w:val="pl-PL"/>
              </w:rPr>
              <w:t>Proces wysyłania oraz dostarczania leków poprzez wysłanie ich na adres klienta.</w:t>
            </w:r>
          </w:p>
        </w:tc>
      </w:tr>
      <w:tr w:rsidR="00F1039C" w:rsidRPr="00345B01" w14:paraId="1235B07E" w14:textId="77777777" w:rsidTr="00D7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0" w:type="dxa"/>
          </w:tcPr>
          <w:p w14:paraId="2871E596" w14:textId="77777777" w:rsidR="00F1039C" w:rsidRDefault="00F1039C" w:rsidP="00D7459F">
            <w:proofErr w:type="spellStart"/>
            <w:r>
              <w:t>Zakupy</w:t>
            </w:r>
            <w:proofErr w:type="spellEnd"/>
            <w:r>
              <w:t xml:space="preserve"> </w:t>
            </w:r>
            <w:proofErr w:type="spellStart"/>
            <w:r>
              <w:t>Internetowe</w:t>
            </w:r>
            <w:proofErr w:type="spellEnd"/>
          </w:p>
        </w:tc>
        <w:tc>
          <w:tcPr>
            <w:tcW w:w="2360" w:type="dxa"/>
          </w:tcPr>
          <w:p w14:paraId="34818628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Uczestnik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procesu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biznesowego</w:t>
            </w:r>
            <w:proofErr w:type="spellEnd"/>
          </w:p>
        </w:tc>
        <w:tc>
          <w:tcPr>
            <w:tcW w:w="720" w:type="dxa"/>
          </w:tcPr>
          <w:p w14:paraId="68047E20" w14:textId="77777777" w:rsidR="00F1039C" w:rsidRDefault="00F1039C" w:rsidP="00D7459F"/>
        </w:tc>
        <w:tc>
          <w:tcPr>
            <w:tcW w:w="5440" w:type="dxa"/>
          </w:tcPr>
          <w:p w14:paraId="0F678A6A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shd w:val="clear" w:color="auto" w:fill="DBE5F1"/>
                <w:lang w:val="pl-PL"/>
              </w:rPr>
              <w:t xml:space="preserve">Zakupy dokonywane przez </w:t>
            </w:r>
            <w:proofErr w:type="spellStart"/>
            <w:r w:rsidRPr="00AB4CC5">
              <w:rPr>
                <w:rFonts w:ascii="Tahoma" w:eastAsia="Tahoma" w:hAnsi="Tahoma" w:cs="Tahoma"/>
                <w:color w:val="000000"/>
                <w:sz w:val="24"/>
                <w:shd w:val="clear" w:color="auto" w:fill="DBE5F1"/>
                <w:lang w:val="pl-PL"/>
              </w:rPr>
              <w:t>internet</w:t>
            </w:r>
            <w:proofErr w:type="spellEnd"/>
            <w:r w:rsidRPr="00AB4CC5">
              <w:rPr>
                <w:rFonts w:ascii="Tahoma" w:eastAsia="Tahoma" w:hAnsi="Tahoma" w:cs="Tahoma"/>
                <w:color w:val="000000"/>
                <w:sz w:val="24"/>
                <w:shd w:val="clear" w:color="auto" w:fill="DBE5F1"/>
                <w:lang w:val="pl-PL"/>
              </w:rPr>
              <w:t xml:space="preserve"> używając pewnej formy e-płatności.</w:t>
            </w:r>
          </w:p>
        </w:tc>
      </w:tr>
      <w:tr w:rsidR="00F1039C" w:rsidRPr="00345B01" w14:paraId="6D8A36A8" w14:textId="77777777" w:rsidTr="00D7459F">
        <w:tc>
          <w:tcPr>
            <w:tcW w:w="1420" w:type="dxa"/>
          </w:tcPr>
          <w:p w14:paraId="30C09D27" w14:textId="77777777" w:rsidR="00F1039C" w:rsidRDefault="00F1039C" w:rsidP="00D7459F">
            <w:proofErr w:type="spellStart"/>
            <w:r>
              <w:lastRenderedPageBreak/>
              <w:t>Zakupy</w:t>
            </w:r>
            <w:proofErr w:type="spellEnd"/>
            <w:r>
              <w:t xml:space="preserve"> </w:t>
            </w:r>
            <w:proofErr w:type="spellStart"/>
            <w:r>
              <w:t>tradycyjne</w:t>
            </w:r>
            <w:proofErr w:type="spellEnd"/>
          </w:p>
        </w:tc>
        <w:tc>
          <w:tcPr>
            <w:tcW w:w="2360" w:type="dxa"/>
          </w:tcPr>
          <w:p w14:paraId="6859B0AA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Uczestnik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procesu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00FF00"/>
              </w:rPr>
              <w:t>biznesowego</w:t>
            </w:r>
            <w:proofErr w:type="spellEnd"/>
          </w:p>
        </w:tc>
        <w:tc>
          <w:tcPr>
            <w:tcW w:w="720" w:type="dxa"/>
          </w:tcPr>
          <w:p w14:paraId="53DB5F3F" w14:textId="77777777" w:rsidR="00F1039C" w:rsidRDefault="00F1039C" w:rsidP="00D7459F"/>
        </w:tc>
        <w:tc>
          <w:tcPr>
            <w:tcW w:w="5440" w:type="dxa"/>
          </w:tcPr>
          <w:p w14:paraId="21E1C689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lang w:val="pl-PL"/>
              </w:rPr>
              <w:t>Zakupy stacjonarne w budynku apteki używając standardowego sposobu zapłaty (gotówka lub karta).</w:t>
            </w:r>
          </w:p>
        </w:tc>
      </w:tr>
      <w:tr w:rsidR="00F1039C" w:rsidRPr="00345B01" w14:paraId="672D80C8" w14:textId="77777777" w:rsidTr="00D7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0" w:type="dxa"/>
          </w:tcPr>
          <w:p w14:paraId="6A5FB068" w14:textId="77777777" w:rsidR="00F1039C" w:rsidRDefault="00F1039C" w:rsidP="00D7459F">
            <w:proofErr w:type="spellStart"/>
            <w:r>
              <w:t>Zamówienie</w:t>
            </w:r>
            <w:proofErr w:type="spellEnd"/>
          </w:p>
        </w:tc>
        <w:tc>
          <w:tcPr>
            <w:tcW w:w="2360" w:type="dxa"/>
          </w:tcPr>
          <w:p w14:paraId="73FF7CD7" w14:textId="77777777" w:rsidR="00F1039C" w:rsidRDefault="00F1039C" w:rsidP="00D7459F"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hd w:val="clear" w:color="auto" w:fill="FFFF00"/>
              </w:rPr>
              <w:t>Zdarzenie</w:t>
            </w:r>
            <w:proofErr w:type="spellEnd"/>
          </w:p>
        </w:tc>
        <w:tc>
          <w:tcPr>
            <w:tcW w:w="720" w:type="dxa"/>
          </w:tcPr>
          <w:p w14:paraId="2B653600" w14:textId="77777777" w:rsidR="00F1039C" w:rsidRDefault="00F1039C" w:rsidP="00D7459F"/>
        </w:tc>
        <w:tc>
          <w:tcPr>
            <w:tcW w:w="5440" w:type="dxa"/>
          </w:tcPr>
          <w:p w14:paraId="64D55512" w14:textId="77777777" w:rsidR="00F1039C" w:rsidRPr="00AB4CC5" w:rsidRDefault="00F1039C" w:rsidP="00D7459F">
            <w:pPr>
              <w:rPr>
                <w:lang w:val="pl-PL"/>
              </w:rPr>
            </w:pPr>
            <w:r w:rsidRPr="00AB4CC5">
              <w:rPr>
                <w:rFonts w:ascii="Tahoma" w:eastAsia="Tahoma" w:hAnsi="Tahoma" w:cs="Tahoma"/>
                <w:color w:val="000000"/>
                <w:sz w:val="24"/>
                <w:shd w:val="clear" w:color="auto" w:fill="DBE5F1"/>
                <w:lang w:val="pl-PL"/>
              </w:rPr>
              <w:t>Zbiór towarów zamówionych przez danego użytkownika w jednym momencie.</w:t>
            </w:r>
          </w:p>
        </w:tc>
      </w:tr>
    </w:tbl>
    <w:p w14:paraId="41217823" w14:textId="77777777" w:rsidR="00C94E79" w:rsidRDefault="00C94E79" w:rsidP="004756C5">
      <w:pPr>
        <w:rPr>
          <w:lang w:val="pl-PL"/>
        </w:rPr>
      </w:pPr>
    </w:p>
    <w:p w14:paraId="3C0AB9C5" w14:textId="77777777" w:rsidR="00C94E79" w:rsidRDefault="00C94E79" w:rsidP="00C94E79">
      <w:pPr>
        <w:rPr>
          <w:lang w:val="pl-PL"/>
        </w:rPr>
      </w:pPr>
      <w:r>
        <w:rPr>
          <w:lang w:val="pl-PL"/>
        </w:rPr>
        <w:br w:type="page"/>
      </w:r>
    </w:p>
    <w:p w14:paraId="0285995B" w14:textId="77777777" w:rsidR="00C94E79" w:rsidRPr="00177CAA" w:rsidRDefault="00C94E79" w:rsidP="00C94E79">
      <w:pPr>
        <w:pStyle w:val="Tytu"/>
        <w:rPr>
          <w:lang w:val="pl-PL"/>
        </w:rPr>
      </w:pPr>
      <w:r w:rsidRPr="00177CAA">
        <w:rPr>
          <w:lang w:val="pl-PL"/>
        </w:rPr>
        <w:lastRenderedPageBreak/>
        <w:t>Model domenowy</w:t>
      </w:r>
    </w:p>
    <w:p w14:paraId="5A58E2EB" w14:textId="77777777" w:rsidR="00C94E79" w:rsidRPr="00177CAA" w:rsidRDefault="00C94E79" w:rsidP="00C94E79">
      <w:pPr>
        <w:rPr>
          <w:lang w:val="pl-PL"/>
        </w:rPr>
      </w:pPr>
    </w:p>
    <w:p w14:paraId="77C5AD36" w14:textId="2BCA05CB" w:rsidR="004655AC" w:rsidRPr="002F0CE8" w:rsidRDefault="00D15182" w:rsidP="004655AC">
      <w:pPr>
        <w:pStyle w:val="Tekstpodstawowy"/>
        <w:ind w:left="0"/>
      </w:pPr>
      <w:r>
        <w:rPr>
          <w:noProof/>
        </w:rPr>
        <w:drawing>
          <wp:inline distT="0" distB="0" distL="0" distR="0" wp14:anchorId="0BC0D15B" wp14:editId="24C0EF79">
            <wp:extent cx="5943600" cy="3694999"/>
            <wp:effectExtent l="0" t="0" r="0" b="0"/>
            <wp:docPr id="3" name="Image1.png" title="Model Domeno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2604" w14:textId="3D5B4412" w:rsidR="004756C5" w:rsidRDefault="004756C5" w:rsidP="004756C5"/>
    <w:p w14:paraId="714F4865" w14:textId="77777777" w:rsidR="008530FE" w:rsidRPr="002F0CE8" w:rsidRDefault="008530FE" w:rsidP="004756C5"/>
    <w:p w14:paraId="28024E42" w14:textId="09992D13" w:rsidR="00C94E79" w:rsidRPr="002F0CE8" w:rsidRDefault="008530FE" w:rsidP="00C94E79">
      <w:pPr>
        <w:pStyle w:val="Tytu"/>
      </w:pPr>
      <w:r>
        <w:br w:type="column"/>
      </w:r>
      <w:proofErr w:type="spellStart"/>
      <w:r w:rsidR="00C94E79" w:rsidRPr="002F0CE8">
        <w:lastRenderedPageBreak/>
        <w:t>Reguły</w:t>
      </w:r>
      <w:proofErr w:type="spellEnd"/>
      <w:r w:rsidR="00C94E79" w:rsidRPr="002F0CE8">
        <w:t xml:space="preserve"> </w:t>
      </w:r>
      <w:proofErr w:type="spellStart"/>
      <w:r w:rsidR="00C94E79" w:rsidRPr="002F0CE8">
        <w:t>biznesowe</w:t>
      </w:r>
      <w:proofErr w:type="spellEnd"/>
    </w:p>
    <w:p w14:paraId="1D58BED9" w14:textId="5462F869" w:rsidR="00C94E79" w:rsidRDefault="00C94E79" w:rsidP="00C94E79">
      <w:pPr>
        <w:pStyle w:val="InfoBlue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375"/>
        <w:gridCol w:w="4255"/>
      </w:tblGrid>
      <w:tr w:rsidR="00780A2D" w:rsidRPr="001064CC" w14:paraId="341AB4F8" w14:textId="77777777" w:rsidTr="7C9E9713">
        <w:tc>
          <w:tcPr>
            <w:tcW w:w="4375" w:type="dxa"/>
          </w:tcPr>
          <w:p w14:paraId="329DA227" w14:textId="3308E6C8" w:rsidR="00780A2D" w:rsidRPr="004655AC" w:rsidRDefault="00780A2D" w:rsidP="004655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Każde zamówienie musi być dostarczone w przeciągu 7 dni roboczych od złożenia.</w:t>
            </w:r>
          </w:p>
        </w:tc>
        <w:tc>
          <w:tcPr>
            <w:tcW w:w="4255" w:type="dxa"/>
            <w:vMerge w:val="restart"/>
          </w:tcPr>
          <w:p w14:paraId="5794297C" w14:textId="77777777" w:rsidR="00780A2D" w:rsidRDefault="00780A2D" w:rsidP="008530FE">
            <w:pPr>
              <w:pStyle w:val="Tekstpodstawowy"/>
              <w:ind w:left="0"/>
              <w:jc w:val="center"/>
              <w:rPr>
                <w:lang w:val="pl-PL"/>
              </w:rPr>
            </w:pPr>
          </w:p>
          <w:p w14:paraId="5D223627" w14:textId="77777777" w:rsidR="00780A2D" w:rsidRDefault="00780A2D" w:rsidP="008530FE">
            <w:pPr>
              <w:pStyle w:val="Tekstpodstawowy"/>
              <w:ind w:left="0"/>
              <w:jc w:val="center"/>
              <w:rPr>
                <w:lang w:val="pl-PL"/>
              </w:rPr>
            </w:pPr>
          </w:p>
          <w:p w14:paraId="641221FB" w14:textId="77777777" w:rsidR="00780A2D" w:rsidRDefault="00780A2D" w:rsidP="008530FE">
            <w:pPr>
              <w:pStyle w:val="Tekstpodstawowy"/>
              <w:ind w:left="0"/>
              <w:jc w:val="center"/>
              <w:rPr>
                <w:lang w:val="pl-PL"/>
              </w:rPr>
            </w:pPr>
          </w:p>
          <w:p w14:paraId="11886F1C" w14:textId="77777777" w:rsidR="00780A2D" w:rsidRDefault="00780A2D" w:rsidP="008530FE">
            <w:pPr>
              <w:pStyle w:val="Tekstpodstawowy"/>
              <w:ind w:left="0"/>
              <w:jc w:val="center"/>
              <w:rPr>
                <w:lang w:val="pl-PL"/>
              </w:rPr>
            </w:pPr>
          </w:p>
          <w:p w14:paraId="405095E0" w14:textId="77777777" w:rsidR="00780A2D" w:rsidRDefault="00780A2D" w:rsidP="008530FE">
            <w:pPr>
              <w:pStyle w:val="Tekstpodstawowy"/>
              <w:ind w:left="0"/>
              <w:jc w:val="center"/>
              <w:rPr>
                <w:lang w:val="pl-PL"/>
              </w:rPr>
            </w:pPr>
          </w:p>
          <w:p w14:paraId="05A6135B" w14:textId="77777777" w:rsidR="00780A2D" w:rsidRDefault="00780A2D" w:rsidP="008530FE">
            <w:pPr>
              <w:pStyle w:val="Tekstpodstawowy"/>
              <w:ind w:left="0"/>
              <w:jc w:val="center"/>
              <w:rPr>
                <w:lang w:val="pl-PL"/>
              </w:rPr>
            </w:pPr>
          </w:p>
          <w:p w14:paraId="13D74577" w14:textId="77777777" w:rsidR="00780A2D" w:rsidRDefault="00780A2D" w:rsidP="008530FE">
            <w:pPr>
              <w:pStyle w:val="Tekstpodstawowy"/>
              <w:ind w:left="0"/>
              <w:jc w:val="center"/>
              <w:rPr>
                <w:lang w:val="pl-PL"/>
              </w:rPr>
            </w:pPr>
          </w:p>
          <w:p w14:paraId="7C5F6FA9" w14:textId="77777777" w:rsidR="00780A2D" w:rsidRDefault="00780A2D" w:rsidP="008530FE">
            <w:pPr>
              <w:pStyle w:val="Tekstpodstawowy"/>
              <w:ind w:left="0"/>
              <w:jc w:val="center"/>
              <w:rPr>
                <w:lang w:val="pl-PL"/>
              </w:rPr>
            </w:pPr>
          </w:p>
          <w:p w14:paraId="15BBC7E6" w14:textId="77777777" w:rsidR="00780A2D" w:rsidRDefault="00780A2D" w:rsidP="008530FE">
            <w:pPr>
              <w:pStyle w:val="Tekstpodstawowy"/>
              <w:ind w:left="0"/>
              <w:jc w:val="center"/>
              <w:rPr>
                <w:lang w:val="pl-PL"/>
              </w:rPr>
            </w:pPr>
          </w:p>
          <w:p w14:paraId="64628F27" w14:textId="744BA9BE" w:rsidR="00780A2D" w:rsidRPr="004655AC" w:rsidRDefault="00780A2D" w:rsidP="008530FE">
            <w:pPr>
              <w:pStyle w:val="Tekstpodstawowy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Ograniczenia</w:t>
            </w:r>
          </w:p>
        </w:tc>
      </w:tr>
      <w:tr w:rsidR="00780A2D" w:rsidRPr="00345B01" w14:paraId="02C0BFFB" w14:textId="77777777" w:rsidTr="7C9E9713">
        <w:tc>
          <w:tcPr>
            <w:tcW w:w="4375" w:type="dxa"/>
          </w:tcPr>
          <w:p w14:paraId="7F9D53D9" w14:textId="167B19F4" w:rsidR="00780A2D" w:rsidRPr="004655AC" w:rsidRDefault="00780A2D" w:rsidP="004655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Każdy klient musi mieć konto w systemie aby dokonywać zamówień.</w:t>
            </w:r>
          </w:p>
        </w:tc>
        <w:tc>
          <w:tcPr>
            <w:tcW w:w="4255" w:type="dxa"/>
            <w:vMerge/>
          </w:tcPr>
          <w:p w14:paraId="51A6B028" w14:textId="77777777" w:rsidR="00780A2D" w:rsidRPr="004655AC" w:rsidRDefault="00780A2D" w:rsidP="004655AC">
            <w:pPr>
              <w:pStyle w:val="Tekstpodstawowy"/>
              <w:ind w:left="0"/>
              <w:rPr>
                <w:lang w:val="pl-PL"/>
              </w:rPr>
            </w:pPr>
          </w:p>
        </w:tc>
      </w:tr>
      <w:tr w:rsidR="00780A2D" w:rsidRPr="00345B01" w14:paraId="29655DC0" w14:textId="77777777" w:rsidTr="7C9E9713">
        <w:tc>
          <w:tcPr>
            <w:tcW w:w="4375" w:type="dxa"/>
          </w:tcPr>
          <w:p w14:paraId="3791C4AB" w14:textId="1E05BC3F" w:rsidR="00780A2D" w:rsidRPr="004655AC" w:rsidRDefault="00780A2D" w:rsidP="004655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Firma kurierska musi mieć podpisaną umowę z apteką.</w:t>
            </w:r>
          </w:p>
        </w:tc>
        <w:tc>
          <w:tcPr>
            <w:tcW w:w="4255" w:type="dxa"/>
            <w:vMerge/>
          </w:tcPr>
          <w:p w14:paraId="6E32AEB6" w14:textId="77777777" w:rsidR="00780A2D" w:rsidRPr="004655AC" w:rsidRDefault="00780A2D" w:rsidP="004655AC">
            <w:pPr>
              <w:pStyle w:val="Tekstpodstawowy"/>
              <w:ind w:left="0"/>
              <w:rPr>
                <w:lang w:val="pl-PL"/>
              </w:rPr>
            </w:pPr>
          </w:p>
        </w:tc>
      </w:tr>
      <w:tr w:rsidR="00780A2D" w:rsidRPr="00345B01" w14:paraId="39ACD024" w14:textId="77777777" w:rsidTr="7C9E9713">
        <w:tc>
          <w:tcPr>
            <w:tcW w:w="4375" w:type="dxa"/>
          </w:tcPr>
          <w:p w14:paraId="1768DD4C" w14:textId="64BDD470" w:rsidR="00780A2D" w:rsidRPr="004655AC" w:rsidRDefault="00780A2D" w:rsidP="004655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Każda reklamacja musi wynikać z konkretnego powodu zapisanego w regulaminie.</w:t>
            </w:r>
          </w:p>
        </w:tc>
        <w:tc>
          <w:tcPr>
            <w:tcW w:w="4255" w:type="dxa"/>
            <w:vMerge/>
          </w:tcPr>
          <w:p w14:paraId="2CFE7A76" w14:textId="77777777" w:rsidR="00780A2D" w:rsidRPr="004655AC" w:rsidRDefault="00780A2D" w:rsidP="004655AC">
            <w:pPr>
              <w:pStyle w:val="Tekstpodstawowy"/>
              <w:ind w:left="0"/>
              <w:rPr>
                <w:lang w:val="pl-PL"/>
              </w:rPr>
            </w:pPr>
          </w:p>
        </w:tc>
      </w:tr>
      <w:tr w:rsidR="00780A2D" w:rsidRPr="00345B01" w14:paraId="6F91BC8B" w14:textId="77777777" w:rsidTr="7C9E9713">
        <w:tc>
          <w:tcPr>
            <w:tcW w:w="4375" w:type="dxa"/>
          </w:tcPr>
          <w:p w14:paraId="35B9D5A9" w14:textId="62A042E8" w:rsidR="00780A2D" w:rsidRPr="004655AC" w:rsidRDefault="00780A2D" w:rsidP="004655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Każdy pracownik apteki musi mieć ukończone co najmniej 18 lat.</w:t>
            </w:r>
          </w:p>
        </w:tc>
        <w:tc>
          <w:tcPr>
            <w:tcW w:w="4255" w:type="dxa"/>
            <w:vMerge/>
          </w:tcPr>
          <w:p w14:paraId="35469368" w14:textId="77777777" w:rsidR="00780A2D" w:rsidRPr="004655AC" w:rsidRDefault="00780A2D" w:rsidP="004655AC">
            <w:pPr>
              <w:pStyle w:val="Tekstpodstawowy"/>
              <w:ind w:left="0"/>
              <w:rPr>
                <w:lang w:val="pl-PL"/>
              </w:rPr>
            </w:pPr>
          </w:p>
        </w:tc>
      </w:tr>
      <w:tr w:rsidR="00780A2D" w:rsidRPr="00345B01" w14:paraId="51085DE2" w14:textId="77777777" w:rsidTr="7C9E9713">
        <w:tc>
          <w:tcPr>
            <w:tcW w:w="4375" w:type="dxa"/>
          </w:tcPr>
          <w:p w14:paraId="44FB1070" w14:textId="03C5C7B5" w:rsidR="00780A2D" w:rsidRPr="004655AC" w:rsidRDefault="00780A2D" w:rsidP="004655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Zamówienie musi mieć przypisany status.</w:t>
            </w:r>
          </w:p>
        </w:tc>
        <w:tc>
          <w:tcPr>
            <w:tcW w:w="4255" w:type="dxa"/>
            <w:vMerge/>
          </w:tcPr>
          <w:p w14:paraId="6EB280E9" w14:textId="77777777" w:rsidR="00780A2D" w:rsidRPr="004655AC" w:rsidRDefault="00780A2D" w:rsidP="004655AC">
            <w:pPr>
              <w:pStyle w:val="Tekstpodstawowy"/>
              <w:ind w:left="0"/>
              <w:rPr>
                <w:lang w:val="pl-PL"/>
              </w:rPr>
            </w:pPr>
          </w:p>
        </w:tc>
      </w:tr>
      <w:tr w:rsidR="00780A2D" w:rsidRPr="00345B01" w14:paraId="5DA67A8A" w14:textId="77777777" w:rsidTr="7C9E9713">
        <w:tc>
          <w:tcPr>
            <w:tcW w:w="4375" w:type="dxa"/>
          </w:tcPr>
          <w:p w14:paraId="49068F07" w14:textId="2059C0DE" w:rsidR="00780A2D" w:rsidRPr="004655AC" w:rsidRDefault="00780A2D" w:rsidP="004655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Zamówienie nie może być zrealizowane jeśli klient nie jest w stanie za nie zapłacić.</w:t>
            </w:r>
          </w:p>
        </w:tc>
        <w:tc>
          <w:tcPr>
            <w:tcW w:w="4255" w:type="dxa"/>
            <w:vMerge/>
          </w:tcPr>
          <w:p w14:paraId="1BA9D6E9" w14:textId="77777777" w:rsidR="00780A2D" w:rsidRPr="004655AC" w:rsidRDefault="00780A2D" w:rsidP="004655AC">
            <w:pPr>
              <w:pStyle w:val="Tekstpodstawowy"/>
              <w:ind w:left="0"/>
              <w:rPr>
                <w:lang w:val="pl-PL"/>
              </w:rPr>
            </w:pPr>
          </w:p>
        </w:tc>
      </w:tr>
      <w:tr w:rsidR="00780A2D" w:rsidRPr="00345B01" w14:paraId="6756355D" w14:textId="77777777" w:rsidTr="7C9E9713">
        <w:tc>
          <w:tcPr>
            <w:tcW w:w="4375" w:type="dxa"/>
          </w:tcPr>
          <w:p w14:paraId="5021B779" w14:textId="1C4C7A7B" w:rsidR="00780A2D" w:rsidRDefault="00780A2D" w:rsidP="004655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Każde zamówienie musi być zaksięgowane.</w:t>
            </w:r>
          </w:p>
        </w:tc>
        <w:tc>
          <w:tcPr>
            <w:tcW w:w="4255" w:type="dxa"/>
            <w:vMerge/>
          </w:tcPr>
          <w:p w14:paraId="38887DFD" w14:textId="77777777" w:rsidR="00780A2D" w:rsidRPr="004655AC" w:rsidRDefault="00780A2D" w:rsidP="004655AC">
            <w:pPr>
              <w:pStyle w:val="Tekstpodstawowy"/>
              <w:ind w:left="0"/>
              <w:rPr>
                <w:lang w:val="pl-PL"/>
              </w:rPr>
            </w:pPr>
          </w:p>
        </w:tc>
      </w:tr>
      <w:tr w:rsidR="00780A2D" w:rsidRPr="00345B01" w14:paraId="714B623E" w14:textId="77777777" w:rsidTr="7C9E9713">
        <w:tc>
          <w:tcPr>
            <w:tcW w:w="4375" w:type="dxa"/>
          </w:tcPr>
          <w:p w14:paraId="1A4AF247" w14:textId="3EB1FC4E" w:rsidR="00780A2D" w:rsidRDefault="00780A2D" w:rsidP="004655AC">
            <w:pPr>
              <w:pStyle w:val="Tekstpodstawowy"/>
              <w:ind w:left="0"/>
              <w:rPr>
                <w:lang w:val="pl-PL"/>
              </w:rPr>
            </w:pPr>
            <w:r w:rsidRPr="203F6195">
              <w:rPr>
                <w:lang w:val="pl-PL"/>
              </w:rPr>
              <w:t>Lek musi być uznany za przeterminowany jeśli upłynie jego data ważności.</w:t>
            </w:r>
          </w:p>
        </w:tc>
        <w:tc>
          <w:tcPr>
            <w:tcW w:w="4255" w:type="dxa"/>
            <w:vMerge/>
          </w:tcPr>
          <w:p w14:paraId="483D434B" w14:textId="77777777" w:rsidR="00780A2D" w:rsidRPr="004655AC" w:rsidRDefault="00780A2D" w:rsidP="004655AC">
            <w:pPr>
              <w:pStyle w:val="Tekstpodstawowy"/>
              <w:ind w:left="0"/>
              <w:rPr>
                <w:lang w:val="pl-PL"/>
              </w:rPr>
            </w:pPr>
          </w:p>
        </w:tc>
      </w:tr>
      <w:tr w:rsidR="00780A2D" w:rsidRPr="00BD1F01" w14:paraId="197CC0AC" w14:textId="77777777" w:rsidTr="7C9E9713">
        <w:tc>
          <w:tcPr>
            <w:tcW w:w="4375" w:type="dxa"/>
          </w:tcPr>
          <w:p w14:paraId="11BFA659" w14:textId="61F854DC" w:rsidR="00780A2D" w:rsidRPr="203F6195" w:rsidRDefault="00780A2D" w:rsidP="004655AC">
            <w:pPr>
              <w:pStyle w:val="Tekstpodstawowy"/>
              <w:ind w:left="0"/>
              <w:rPr>
                <w:lang w:val="pl-PL"/>
              </w:rPr>
            </w:pPr>
            <w:r w:rsidRPr="2435759B">
              <w:rPr>
                <w:lang w:val="pl-PL"/>
              </w:rPr>
              <w:t>Klient musi być pełnoletni</w:t>
            </w:r>
            <w:r>
              <w:rPr>
                <w:lang w:val="pl-PL"/>
              </w:rPr>
              <w:t>.</w:t>
            </w:r>
          </w:p>
        </w:tc>
        <w:tc>
          <w:tcPr>
            <w:tcW w:w="4255" w:type="dxa"/>
            <w:vMerge/>
          </w:tcPr>
          <w:p w14:paraId="005D61C7" w14:textId="77777777" w:rsidR="00780A2D" w:rsidRPr="004655AC" w:rsidRDefault="00780A2D" w:rsidP="004655AC">
            <w:pPr>
              <w:pStyle w:val="Tekstpodstawowy"/>
              <w:ind w:left="0"/>
              <w:rPr>
                <w:lang w:val="pl-PL"/>
              </w:rPr>
            </w:pPr>
          </w:p>
        </w:tc>
      </w:tr>
      <w:tr w:rsidR="00780A2D" w:rsidRPr="00345B01" w14:paraId="6750DBDF" w14:textId="77777777" w:rsidTr="7C9E9713">
        <w:tc>
          <w:tcPr>
            <w:tcW w:w="4375" w:type="dxa"/>
          </w:tcPr>
          <w:p w14:paraId="04964D5C" w14:textId="4912D57F" w:rsidR="00780A2D" w:rsidRPr="2435759B" w:rsidRDefault="00780A2D" w:rsidP="004655AC">
            <w:pPr>
              <w:pStyle w:val="Tekstpodstawowy"/>
              <w:ind w:left="0"/>
              <w:rPr>
                <w:lang w:val="pl-PL"/>
              </w:rPr>
            </w:pPr>
            <w:r w:rsidRPr="7C9E9713">
              <w:rPr>
                <w:lang w:val="pl-PL"/>
              </w:rPr>
              <w:t>Płatność musi być dokonana na sumę równą kwocie zamówienia które opłaca</w:t>
            </w:r>
            <w:r>
              <w:rPr>
                <w:lang w:val="pl-PL"/>
              </w:rPr>
              <w:t>.</w:t>
            </w:r>
          </w:p>
        </w:tc>
        <w:tc>
          <w:tcPr>
            <w:tcW w:w="4255" w:type="dxa"/>
            <w:vMerge/>
          </w:tcPr>
          <w:p w14:paraId="15227E38" w14:textId="77777777" w:rsidR="00780A2D" w:rsidRPr="004655AC" w:rsidRDefault="00780A2D" w:rsidP="004655AC">
            <w:pPr>
              <w:pStyle w:val="Tekstpodstawowy"/>
              <w:ind w:left="0"/>
              <w:rPr>
                <w:lang w:val="pl-PL"/>
              </w:rPr>
            </w:pPr>
          </w:p>
        </w:tc>
      </w:tr>
      <w:tr w:rsidR="00780A2D" w:rsidRPr="00345B01" w14:paraId="30116B44" w14:textId="77777777" w:rsidTr="7C9E9713">
        <w:tc>
          <w:tcPr>
            <w:tcW w:w="4375" w:type="dxa"/>
          </w:tcPr>
          <w:p w14:paraId="14F1AD13" w14:textId="640E4EBB" w:rsidR="00780A2D" w:rsidRPr="7C9E9713" w:rsidRDefault="00780A2D" w:rsidP="004655AC">
            <w:pPr>
              <w:pStyle w:val="Tekstpodstawowy"/>
              <w:ind w:left="0"/>
              <w:rPr>
                <w:lang w:val="pl-PL"/>
              </w:rPr>
            </w:pPr>
            <w:r w:rsidRPr="0E7C5ACC">
              <w:rPr>
                <w:lang w:val="pl-PL"/>
              </w:rPr>
              <w:t>Każdy użytkownik systemu musi mieć dokładnie jedno konto</w:t>
            </w:r>
            <w:r>
              <w:rPr>
                <w:lang w:val="pl-PL"/>
              </w:rPr>
              <w:t>.</w:t>
            </w:r>
          </w:p>
        </w:tc>
        <w:tc>
          <w:tcPr>
            <w:tcW w:w="4255" w:type="dxa"/>
            <w:vMerge/>
          </w:tcPr>
          <w:p w14:paraId="168965C1" w14:textId="77777777" w:rsidR="00780A2D" w:rsidRPr="004655AC" w:rsidRDefault="00780A2D" w:rsidP="004655AC">
            <w:pPr>
              <w:pStyle w:val="Tekstpodstawowy"/>
              <w:ind w:left="0"/>
              <w:rPr>
                <w:lang w:val="pl-PL"/>
              </w:rPr>
            </w:pPr>
          </w:p>
        </w:tc>
      </w:tr>
      <w:tr w:rsidR="00780A2D" w:rsidRPr="00345B01" w14:paraId="52D1AFBA" w14:textId="77777777" w:rsidTr="7C9E9713">
        <w:tc>
          <w:tcPr>
            <w:tcW w:w="4375" w:type="dxa"/>
          </w:tcPr>
          <w:p w14:paraId="7F86DB6A" w14:textId="5B596D61" w:rsidR="00780A2D" w:rsidRPr="0E7C5ACC" w:rsidRDefault="00780A2D" w:rsidP="004655AC">
            <w:pPr>
              <w:pStyle w:val="Tekstpodstawowy"/>
              <w:ind w:left="0"/>
              <w:rPr>
                <w:lang w:val="pl-PL"/>
              </w:rPr>
            </w:pPr>
            <w:r w:rsidRPr="5C27FBBB">
              <w:rPr>
                <w:lang w:val="pl-PL"/>
              </w:rPr>
              <w:t>Każdy artykuł musi mieć cenę</w:t>
            </w:r>
            <w:r>
              <w:rPr>
                <w:lang w:val="pl-PL"/>
              </w:rPr>
              <w:t>.</w:t>
            </w:r>
          </w:p>
        </w:tc>
        <w:tc>
          <w:tcPr>
            <w:tcW w:w="4255" w:type="dxa"/>
            <w:vMerge/>
          </w:tcPr>
          <w:p w14:paraId="739C6B6A" w14:textId="77777777" w:rsidR="00780A2D" w:rsidRPr="004655AC" w:rsidRDefault="00780A2D" w:rsidP="004655AC">
            <w:pPr>
              <w:pStyle w:val="Tekstpodstawowy"/>
              <w:ind w:left="0"/>
              <w:rPr>
                <w:lang w:val="pl-PL"/>
              </w:rPr>
            </w:pPr>
          </w:p>
        </w:tc>
      </w:tr>
      <w:tr w:rsidR="00BE6E43" w:rsidRPr="009D495A" w14:paraId="3EF97287" w14:textId="77777777" w:rsidTr="7C9E9713">
        <w:tc>
          <w:tcPr>
            <w:tcW w:w="4375" w:type="dxa"/>
          </w:tcPr>
          <w:p w14:paraId="56B7EE6D" w14:textId="08691CDE" w:rsidR="00BE6E43" w:rsidRPr="004655AC" w:rsidRDefault="3973BCE0" w:rsidP="004655AC">
            <w:pPr>
              <w:pStyle w:val="Tekstpodstawowy"/>
              <w:ind w:left="0"/>
              <w:rPr>
                <w:lang w:val="pl-PL"/>
              </w:rPr>
            </w:pPr>
            <w:r w:rsidRPr="35F5E311">
              <w:rPr>
                <w:lang w:val="pl-PL"/>
              </w:rPr>
              <w:t>Lek na receptę nie może być zamówiony więcej razy niż pozwalają na to podane przez klienta recepty</w:t>
            </w:r>
          </w:p>
        </w:tc>
        <w:tc>
          <w:tcPr>
            <w:tcW w:w="4255" w:type="dxa"/>
            <w:vMerge w:val="restart"/>
          </w:tcPr>
          <w:p w14:paraId="2AB876DE" w14:textId="77777777" w:rsidR="00780A2D" w:rsidRDefault="00780A2D" w:rsidP="00780A2D">
            <w:pPr>
              <w:pStyle w:val="Tekstpodstawowy"/>
              <w:ind w:left="0"/>
              <w:jc w:val="center"/>
              <w:rPr>
                <w:lang w:val="pl-PL"/>
              </w:rPr>
            </w:pPr>
          </w:p>
          <w:p w14:paraId="156FAE4B" w14:textId="77777777" w:rsidR="00780A2D" w:rsidRDefault="00780A2D" w:rsidP="00780A2D">
            <w:pPr>
              <w:pStyle w:val="Tekstpodstawowy"/>
              <w:ind w:left="0"/>
              <w:jc w:val="center"/>
              <w:rPr>
                <w:lang w:val="pl-PL"/>
              </w:rPr>
            </w:pPr>
          </w:p>
          <w:p w14:paraId="6942B3D2" w14:textId="787E3DF3" w:rsidR="00BE6E43" w:rsidRPr="004655AC" w:rsidRDefault="00465DA5" w:rsidP="00780A2D">
            <w:pPr>
              <w:pStyle w:val="Tekstpodstawowy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Wnioski</w:t>
            </w:r>
          </w:p>
        </w:tc>
      </w:tr>
      <w:tr w:rsidR="0000388D" w:rsidRPr="00345B01" w14:paraId="39A2EA0C" w14:textId="77777777" w:rsidTr="7C9E9713">
        <w:tc>
          <w:tcPr>
            <w:tcW w:w="4375" w:type="dxa"/>
          </w:tcPr>
          <w:p w14:paraId="5E911247" w14:textId="39F9A19B" w:rsidR="0000388D" w:rsidRPr="35F5E311" w:rsidRDefault="0000388D" w:rsidP="004655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Lek musi być uznany za przeterminowany jeśli upłynie jego data ważności.</w:t>
            </w:r>
          </w:p>
        </w:tc>
        <w:tc>
          <w:tcPr>
            <w:tcW w:w="4255" w:type="dxa"/>
            <w:vMerge/>
          </w:tcPr>
          <w:p w14:paraId="7E771664" w14:textId="77777777" w:rsidR="0000388D" w:rsidRDefault="0000388D" w:rsidP="004655AC">
            <w:pPr>
              <w:pStyle w:val="Tekstpodstawowy"/>
              <w:ind w:left="0"/>
              <w:rPr>
                <w:lang w:val="pl-PL"/>
              </w:rPr>
            </w:pPr>
          </w:p>
        </w:tc>
      </w:tr>
      <w:tr w:rsidR="00BE6E43" w:rsidRPr="00345B01" w14:paraId="3EEEF5FC" w14:textId="77777777" w:rsidTr="7C9E9713">
        <w:tc>
          <w:tcPr>
            <w:tcW w:w="4375" w:type="dxa"/>
          </w:tcPr>
          <w:p w14:paraId="02AB8CD3" w14:textId="2E146365" w:rsidR="00BE6E43" w:rsidRPr="004655AC" w:rsidRDefault="7FCCA1E0" w:rsidP="004655AC">
            <w:pPr>
              <w:pStyle w:val="Tekstpodstawowy"/>
              <w:ind w:left="0"/>
              <w:rPr>
                <w:lang w:val="pl-PL"/>
              </w:rPr>
            </w:pPr>
            <w:r w:rsidRPr="6D5BEB9D">
              <w:rPr>
                <w:lang w:val="pl-PL"/>
              </w:rPr>
              <w:t>Zamówienie musi realizować dokładnie jeden pracownik</w:t>
            </w:r>
          </w:p>
        </w:tc>
        <w:tc>
          <w:tcPr>
            <w:tcW w:w="4255" w:type="dxa"/>
            <w:vMerge/>
          </w:tcPr>
          <w:p w14:paraId="0A461DB9" w14:textId="77777777" w:rsidR="00BE6E43" w:rsidRPr="004655AC" w:rsidRDefault="00BE6E43" w:rsidP="004655AC">
            <w:pPr>
              <w:pStyle w:val="Tekstpodstawowy"/>
              <w:ind w:left="0"/>
              <w:rPr>
                <w:lang w:val="pl-PL"/>
              </w:rPr>
            </w:pPr>
          </w:p>
        </w:tc>
      </w:tr>
      <w:tr w:rsidR="00BE6E43" w:rsidRPr="00BD1F01" w14:paraId="041E5A1C" w14:textId="77777777" w:rsidTr="7C9E9713">
        <w:tc>
          <w:tcPr>
            <w:tcW w:w="4375" w:type="dxa"/>
          </w:tcPr>
          <w:p w14:paraId="30E7E590" w14:textId="406D4AC5" w:rsidR="00BE6E43" w:rsidRPr="004655AC" w:rsidRDefault="00B41DB6" w:rsidP="004655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Łączny koszt zamówienia musi być obliczony jako suma kosztów poszczególnych towarów.</w:t>
            </w:r>
          </w:p>
        </w:tc>
        <w:tc>
          <w:tcPr>
            <w:tcW w:w="4255" w:type="dxa"/>
          </w:tcPr>
          <w:p w14:paraId="4B5E84ED" w14:textId="15C82F9B" w:rsidR="00BE6E43" w:rsidRPr="004655AC" w:rsidRDefault="00B41DB6" w:rsidP="00780A2D">
            <w:pPr>
              <w:pStyle w:val="Tekstpodstawowy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Obliczenia</w:t>
            </w:r>
          </w:p>
        </w:tc>
      </w:tr>
    </w:tbl>
    <w:p w14:paraId="2A14A4EE" w14:textId="77777777" w:rsidR="004655AC" w:rsidRPr="004655AC" w:rsidRDefault="004655AC" w:rsidP="004655AC">
      <w:pPr>
        <w:pStyle w:val="Tekstpodstawowy"/>
        <w:rPr>
          <w:lang w:val="pl-PL"/>
        </w:rPr>
      </w:pPr>
    </w:p>
    <w:p w14:paraId="709E4D4A" w14:textId="77777777" w:rsidR="004756C5" w:rsidRPr="004655AC" w:rsidRDefault="004756C5" w:rsidP="00816C1B">
      <w:pPr>
        <w:pStyle w:val="Tekstpodstawowy"/>
        <w:ind w:left="0"/>
        <w:rPr>
          <w:lang w:val="pl-PL"/>
        </w:rPr>
      </w:pPr>
    </w:p>
    <w:sectPr w:rsidR="004756C5" w:rsidRPr="004655AC" w:rsidSect="0082653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72786" w14:textId="77777777" w:rsidR="00A31B00" w:rsidRDefault="00A31B00">
      <w:pPr>
        <w:spacing w:line="240" w:lineRule="auto"/>
      </w:pPr>
      <w:r>
        <w:separator/>
      </w:r>
    </w:p>
  </w:endnote>
  <w:endnote w:type="continuationSeparator" w:id="0">
    <w:p w14:paraId="1FB86A50" w14:textId="77777777" w:rsidR="00A31B00" w:rsidRDefault="00A31B00">
      <w:pPr>
        <w:spacing w:line="240" w:lineRule="auto"/>
      </w:pPr>
      <w:r>
        <w:continuationSeparator/>
      </w:r>
    </w:p>
  </w:endnote>
  <w:endnote w:type="continuationNotice" w:id="1">
    <w:p w14:paraId="4460061C" w14:textId="77777777" w:rsidR="00A31B00" w:rsidRDefault="00A31B0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340AEA9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6D59A6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152600" w14:textId="57659A0E" w:rsidR="00685AA7" w:rsidRDefault="00685AA7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proofErr w:type="spellStart"/>
          <w:r w:rsidR="00580209">
            <w:rPr>
              <w:rFonts w:ascii="Times" w:eastAsia="Symbol" w:hAnsi="Times" w:cs="Times"/>
            </w:rPr>
            <w:t>PolSystem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45B0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5F88AB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EB3006">
            <w:rPr>
              <w:rStyle w:val="Numerstrony"/>
              <w:noProof/>
            </w:rPr>
            <w:t>4</w:t>
          </w:r>
          <w:r>
            <w:rPr>
              <w:rStyle w:val="Numerstrony"/>
            </w:rPr>
            <w:fldChar w:fldCharType="end"/>
          </w:r>
        </w:p>
      </w:tc>
    </w:tr>
  </w:tbl>
  <w:p w14:paraId="21D5FD2B" w14:textId="77777777" w:rsidR="00685AA7" w:rsidRDefault="00685AA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302066" w14:paraId="392507A2" w14:textId="77777777" w:rsidTr="23302066">
      <w:tc>
        <w:tcPr>
          <w:tcW w:w="3120" w:type="dxa"/>
        </w:tcPr>
        <w:p w14:paraId="40E47BFF" w14:textId="04BB14FB" w:rsidR="23302066" w:rsidRDefault="23302066" w:rsidP="23302066">
          <w:pPr>
            <w:pStyle w:val="Nagwek"/>
            <w:ind w:left="-115"/>
          </w:pPr>
        </w:p>
      </w:tc>
      <w:tc>
        <w:tcPr>
          <w:tcW w:w="3120" w:type="dxa"/>
        </w:tcPr>
        <w:p w14:paraId="184A449A" w14:textId="04D3249A" w:rsidR="23302066" w:rsidRDefault="23302066" w:rsidP="23302066">
          <w:pPr>
            <w:pStyle w:val="Nagwek"/>
            <w:jc w:val="center"/>
          </w:pPr>
        </w:p>
      </w:tc>
      <w:tc>
        <w:tcPr>
          <w:tcW w:w="3120" w:type="dxa"/>
        </w:tcPr>
        <w:p w14:paraId="6A7FA967" w14:textId="42ABD0EB" w:rsidR="23302066" w:rsidRDefault="23302066" w:rsidP="23302066">
          <w:pPr>
            <w:pStyle w:val="Nagwek"/>
            <w:ind w:right="-115"/>
            <w:jc w:val="right"/>
          </w:pPr>
        </w:p>
      </w:tc>
    </w:tr>
  </w:tbl>
  <w:p w14:paraId="69030A5F" w14:textId="3D4B86A1" w:rsidR="23302066" w:rsidRDefault="23302066" w:rsidP="2330206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663E0" w14:textId="77777777" w:rsidR="00A31B00" w:rsidRDefault="00A31B00">
      <w:pPr>
        <w:spacing w:line="240" w:lineRule="auto"/>
      </w:pPr>
      <w:r>
        <w:separator/>
      </w:r>
    </w:p>
  </w:footnote>
  <w:footnote w:type="continuationSeparator" w:id="0">
    <w:p w14:paraId="230397E6" w14:textId="77777777" w:rsidR="00A31B00" w:rsidRDefault="00A31B00">
      <w:pPr>
        <w:spacing w:line="240" w:lineRule="auto"/>
      </w:pPr>
      <w:r>
        <w:continuationSeparator/>
      </w:r>
    </w:p>
  </w:footnote>
  <w:footnote w:type="continuationNotice" w:id="1">
    <w:p w14:paraId="48BF9400" w14:textId="77777777" w:rsidR="00A31B00" w:rsidRDefault="00A31B0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2A85346D" w14:textId="77777777">
      <w:tc>
        <w:tcPr>
          <w:tcW w:w="6379" w:type="dxa"/>
        </w:tcPr>
        <w:p w14:paraId="729DA8E2" w14:textId="5C3B1DF6" w:rsidR="0088192D" w:rsidRPr="0088192D" w:rsidRDefault="00691802" w:rsidP="0082653F">
          <w:pPr>
            <w:rPr>
              <w:b/>
            </w:rPr>
          </w:pPr>
          <w:proofErr w:type="spellStart"/>
          <w:r w:rsidRPr="00691802">
            <w:rPr>
              <w:b/>
            </w:rPr>
            <w:t>Polvita</w:t>
          </w:r>
          <w:proofErr w:type="spellEnd"/>
          <w:r w:rsidRPr="00691802">
            <w:rPr>
              <w:b/>
            </w:rPr>
            <w:t xml:space="preserve"> Online</w:t>
          </w:r>
        </w:p>
      </w:tc>
      <w:tc>
        <w:tcPr>
          <w:tcW w:w="3179" w:type="dxa"/>
        </w:tcPr>
        <w:p w14:paraId="2564E3D5" w14:textId="77777777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 w14:paraId="2CFA939C" w14:textId="77777777">
      <w:tc>
        <w:tcPr>
          <w:tcW w:w="6379" w:type="dxa"/>
        </w:tcPr>
        <w:p w14:paraId="53390F77" w14:textId="77777777" w:rsidR="00685AA7" w:rsidRDefault="00A60E6E">
          <w:proofErr w:type="spellStart"/>
          <w:r>
            <w:t>Etap</w:t>
          </w:r>
          <w:proofErr w:type="spellEnd"/>
          <w:r>
            <w:t xml:space="preserve"> I</w:t>
          </w:r>
        </w:p>
      </w:tc>
      <w:tc>
        <w:tcPr>
          <w:tcW w:w="3179" w:type="dxa"/>
        </w:tcPr>
        <w:p w14:paraId="4F132837" w14:textId="28B4C38C" w:rsidR="0088192D" w:rsidRDefault="0082653F">
          <w:r>
            <w:t xml:space="preserve">  Data</w:t>
          </w:r>
          <w:r w:rsidR="00685AA7">
            <w:t xml:space="preserve">:  </w:t>
          </w:r>
          <w:r w:rsidR="0088192D">
            <w:t>10/11/2021</w:t>
          </w:r>
        </w:p>
      </w:tc>
    </w:tr>
  </w:tbl>
  <w:p w14:paraId="23FD820B" w14:textId="77777777" w:rsidR="00685AA7" w:rsidRDefault="00685AA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302066" w14:paraId="5898056C" w14:textId="77777777" w:rsidTr="23302066">
      <w:tc>
        <w:tcPr>
          <w:tcW w:w="3120" w:type="dxa"/>
        </w:tcPr>
        <w:p w14:paraId="54876A29" w14:textId="09EF2A0C" w:rsidR="23302066" w:rsidRDefault="23302066" w:rsidP="23302066">
          <w:pPr>
            <w:pStyle w:val="Nagwek"/>
            <w:ind w:left="-115"/>
          </w:pPr>
        </w:p>
      </w:tc>
      <w:tc>
        <w:tcPr>
          <w:tcW w:w="3120" w:type="dxa"/>
        </w:tcPr>
        <w:p w14:paraId="5490B381" w14:textId="1C76FDAB" w:rsidR="23302066" w:rsidRDefault="23302066" w:rsidP="23302066">
          <w:pPr>
            <w:pStyle w:val="Nagwek"/>
            <w:jc w:val="center"/>
          </w:pPr>
        </w:p>
      </w:tc>
      <w:tc>
        <w:tcPr>
          <w:tcW w:w="3120" w:type="dxa"/>
        </w:tcPr>
        <w:p w14:paraId="7EDF4174" w14:textId="52E62BE9" w:rsidR="23302066" w:rsidRDefault="23302066" w:rsidP="23302066">
          <w:pPr>
            <w:pStyle w:val="Nagwek"/>
            <w:ind w:right="-115"/>
            <w:jc w:val="right"/>
          </w:pPr>
        </w:p>
      </w:tc>
    </w:tr>
  </w:tbl>
  <w:p w14:paraId="12052367" w14:textId="6E89801F" w:rsidR="23302066" w:rsidRDefault="23302066" w:rsidP="2330206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F6F1E9D"/>
    <w:multiLevelType w:val="hybridMultilevel"/>
    <w:tmpl w:val="301CF0EE"/>
    <w:lvl w:ilvl="0" w:tplc="03F07A24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D0A3FEF"/>
    <w:multiLevelType w:val="hybridMultilevel"/>
    <w:tmpl w:val="28943A66"/>
    <w:lvl w:ilvl="0" w:tplc="23E8C69E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62713E5"/>
    <w:multiLevelType w:val="multilevel"/>
    <w:tmpl w:val="C7220F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9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5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30"/>
  </w:num>
  <w:num w:numId="29">
    <w:abstractNumId w:val="16"/>
  </w:num>
  <w:num w:numId="30">
    <w:abstractNumId w:val="28"/>
  </w:num>
  <w:num w:numId="31">
    <w:abstractNumId w:val="19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01"/>
    <w:rsid w:val="0000388D"/>
    <w:rsid w:val="00003E67"/>
    <w:rsid w:val="0000452A"/>
    <w:rsid w:val="000049C1"/>
    <w:rsid w:val="000123AB"/>
    <w:rsid w:val="00023182"/>
    <w:rsid w:val="0003045B"/>
    <w:rsid w:val="000307CA"/>
    <w:rsid w:val="00031FAE"/>
    <w:rsid w:val="00032894"/>
    <w:rsid w:val="000354E2"/>
    <w:rsid w:val="00043A59"/>
    <w:rsid w:val="000452F4"/>
    <w:rsid w:val="000511CA"/>
    <w:rsid w:val="00054C44"/>
    <w:rsid w:val="000600F2"/>
    <w:rsid w:val="000633CF"/>
    <w:rsid w:val="0006375A"/>
    <w:rsid w:val="000665A3"/>
    <w:rsid w:val="00067A4E"/>
    <w:rsid w:val="00067AA2"/>
    <w:rsid w:val="00071E72"/>
    <w:rsid w:val="00073313"/>
    <w:rsid w:val="00081593"/>
    <w:rsid w:val="00081B3B"/>
    <w:rsid w:val="00081D38"/>
    <w:rsid w:val="00084716"/>
    <w:rsid w:val="00085D02"/>
    <w:rsid w:val="000922C3"/>
    <w:rsid w:val="0009336C"/>
    <w:rsid w:val="000A02AD"/>
    <w:rsid w:val="000A3AC7"/>
    <w:rsid w:val="000A4708"/>
    <w:rsid w:val="000B000C"/>
    <w:rsid w:val="000B3B8F"/>
    <w:rsid w:val="000C5655"/>
    <w:rsid w:val="000C624D"/>
    <w:rsid w:val="000D707C"/>
    <w:rsid w:val="000D728E"/>
    <w:rsid w:val="000E7335"/>
    <w:rsid w:val="000E77C8"/>
    <w:rsid w:val="000E7B76"/>
    <w:rsid w:val="000F07CE"/>
    <w:rsid w:val="000F3101"/>
    <w:rsid w:val="00100DEA"/>
    <w:rsid w:val="00102A01"/>
    <w:rsid w:val="00103F31"/>
    <w:rsid w:val="001064CC"/>
    <w:rsid w:val="00107DA6"/>
    <w:rsid w:val="00110D1A"/>
    <w:rsid w:val="0011287F"/>
    <w:rsid w:val="00137C10"/>
    <w:rsid w:val="00137E1B"/>
    <w:rsid w:val="001449BA"/>
    <w:rsid w:val="00144D11"/>
    <w:rsid w:val="00145375"/>
    <w:rsid w:val="0014597C"/>
    <w:rsid w:val="001461F9"/>
    <w:rsid w:val="0014727C"/>
    <w:rsid w:val="001505B9"/>
    <w:rsid w:val="00151697"/>
    <w:rsid w:val="00152A8A"/>
    <w:rsid w:val="00153C2E"/>
    <w:rsid w:val="00154351"/>
    <w:rsid w:val="00154A37"/>
    <w:rsid w:val="00154CE3"/>
    <w:rsid w:val="00172D2D"/>
    <w:rsid w:val="0017425C"/>
    <w:rsid w:val="00174CB7"/>
    <w:rsid w:val="001751F0"/>
    <w:rsid w:val="00176AE8"/>
    <w:rsid w:val="001778F0"/>
    <w:rsid w:val="00177CAA"/>
    <w:rsid w:val="00182A06"/>
    <w:rsid w:val="001902CC"/>
    <w:rsid w:val="00192AA1"/>
    <w:rsid w:val="00194370"/>
    <w:rsid w:val="0019590E"/>
    <w:rsid w:val="001A3A7B"/>
    <w:rsid w:val="001B24CE"/>
    <w:rsid w:val="001C6A47"/>
    <w:rsid w:val="001D51FC"/>
    <w:rsid w:val="001E5AAB"/>
    <w:rsid w:val="001E683F"/>
    <w:rsid w:val="001E6D79"/>
    <w:rsid w:val="001F0E11"/>
    <w:rsid w:val="0020024E"/>
    <w:rsid w:val="002042CB"/>
    <w:rsid w:val="00205061"/>
    <w:rsid w:val="00205871"/>
    <w:rsid w:val="00213777"/>
    <w:rsid w:val="0021420F"/>
    <w:rsid w:val="00215243"/>
    <w:rsid w:val="0021604C"/>
    <w:rsid w:val="00217434"/>
    <w:rsid w:val="00221868"/>
    <w:rsid w:val="0022241F"/>
    <w:rsid w:val="0023003D"/>
    <w:rsid w:val="00231D06"/>
    <w:rsid w:val="00232F74"/>
    <w:rsid w:val="0024133C"/>
    <w:rsid w:val="00253BA7"/>
    <w:rsid w:val="00255CF0"/>
    <w:rsid w:val="00256475"/>
    <w:rsid w:val="0025720A"/>
    <w:rsid w:val="002578C0"/>
    <w:rsid w:val="0026091C"/>
    <w:rsid w:val="00262221"/>
    <w:rsid w:val="00281B5F"/>
    <w:rsid w:val="00290734"/>
    <w:rsid w:val="00297974"/>
    <w:rsid w:val="002A18DC"/>
    <w:rsid w:val="002A6C4D"/>
    <w:rsid w:val="002B2543"/>
    <w:rsid w:val="002B2D06"/>
    <w:rsid w:val="002B3C9B"/>
    <w:rsid w:val="002B4085"/>
    <w:rsid w:val="002B6E71"/>
    <w:rsid w:val="002C0227"/>
    <w:rsid w:val="002C1C4B"/>
    <w:rsid w:val="002C33D8"/>
    <w:rsid w:val="002C7FB3"/>
    <w:rsid w:val="002D24C0"/>
    <w:rsid w:val="002D34D5"/>
    <w:rsid w:val="002D3DBB"/>
    <w:rsid w:val="002D4EBD"/>
    <w:rsid w:val="002E11C6"/>
    <w:rsid w:val="002E40DA"/>
    <w:rsid w:val="002F0CE8"/>
    <w:rsid w:val="002F3CC7"/>
    <w:rsid w:val="002F6542"/>
    <w:rsid w:val="0030335A"/>
    <w:rsid w:val="00305AB7"/>
    <w:rsid w:val="00314826"/>
    <w:rsid w:val="00315A84"/>
    <w:rsid w:val="00315CDF"/>
    <w:rsid w:val="0031694A"/>
    <w:rsid w:val="00321E62"/>
    <w:rsid w:val="00325F9D"/>
    <w:rsid w:val="00326158"/>
    <w:rsid w:val="0032652D"/>
    <w:rsid w:val="003309E8"/>
    <w:rsid w:val="00331BEA"/>
    <w:rsid w:val="003357CC"/>
    <w:rsid w:val="003407FA"/>
    <w:rsid w:val="003453E7"/>
    <w:rsid w:val="00345B01"/>
    <w:rsid w:val="00354986"/>
    <w:rsid w:val="00364D0E"/>
    <w:rsid w:val="00365FE1"/>
    <w:rsid w:val="003740EB"/>
    <w:rsid w:val="00374D26"/>
    <w:rsid w:val="003758CE"/>
    <w:rsid w:val="00375A4A"/>
    <w:rsid w:val="00380118"/>
    <w:rsid w:val="00380C45"/>
    <w:rsid w:val="00382853"/>
    <w:rsid w:val="00382D53"/>
    <w:rsid w:val="0038342C"/>
    <w:rsid w:val="00383EF7"/>
    <w:rsid w:val="003845F5"/>
    <w:rsid w:val="0038750F"/>
    <w:rsid w:val="003937BC"/>
    <w:rsid w:val="003A3549"/>
    <w:rsid w:val="003A4180"/>
    <w:rsid w:val="003A4487"/>
    <w:rsid w:val="003B0367"/>
    <w:rsid w:val="003B29B5"/>
    <w:rsid w:val="003B34B3"/>
    <w:rsid w:val="003B4858"/>
    <w:rsid w:val="003C28EB"/>
    <w:rsid w:val="003C3AFA"/>
    <w:rsid w:val="003C594E"/>
    <w:rsid w:val="003C5F7B"/>
    <w:rsid w:val="003D328B"/>
    <w:rsid w:val="003E6847"/>
    <w:rsid w:val="003F0B10"/>
    <w:rsid w:val="003F6595"/>
    <w:rsid w:val="00402897"/>
    <w:rsid w:val="0040372C"/>
    <w:rsid w:val="00404828"/>
    <w:rsid w:val="00404BD4"/>
    <w:rsid w:val="00410F4B"/>
    <w:rsid w:val="00417C7B"/>
    <w:rsid w:val="004230D8"/>
    <w:rsid w:val="00423A11"/>
    <w:rsid w:val="00426001"/>
    <w:rsid w:val="00427C86"/>
    <w:rsid w:val="00427D8A"/>
    <w:rsid w:val="004378A2"/>
    <w:rsid w:val="00447DB1"/>
    <w:rsid w:val="0045240D"/>
    <w:rsid w:val="004622F0"/>
    <w:rsid w:val="004655AC"/>
    <w:rsid w:val="004655DD"/>
    <w:rsid w:val="00465DA5"/>
    <w:rsid w:val="0046637D"/>
    <w:rsid w:val="00466C5E"/>
    <w:rsid w:val="00467B46"/>
    <w:rsid w:val="004714CC"/>
    <w:rsid w:val="0047277D"/>
    <w:rsid w:val="00472D83"/>
    <w:rsid w:val="00473422"/>
    <w:rsid w:val="0047384E"/>
    <w:rsid w:val="00474B20"/>
    <w:rsid w:val="004756C5"/>
    <w:rsid w:val="00477733"/>
    <w:rsid w:val="00483F3A"/>
    <w:rsid w:val="0048490E"/>
    <w:rsid w:val="00486962"/>
    <w:rsid w:val="00491332"/>
    <w:rsid w:val="00492BAD"/>
    <w:rsid w:val="004959DE"/>
    <w:rsid w:val="004967D7"/>
    <w:rsid w:val="004A3FB6"/>
    <w:rsid w:val="004A4041"/>
    <w:rsid w:val="004A6696"/>
    <w:rsid w:val="004B6A4E"/>
    <w:rsid w:val="004C31DB"/>
    <w:rsid w:val="004C36D5"/>
    <w:rsid w:val="004C6829"/>
    <w:rsid w:val="004D2617"/>
    <w:rsid w:val="004D3933"/>
    <w:rsid w:val="004D7DA2"/>
    <w:rsid w:val="004E1540"/>
    <w:rsid w:val="004E6DF8"/>
    <w:rsid w:val="004E7621"/>
    <w:rsid w:val="004F2391"/>
    <w:rsid w:val="005005A8"/>
    <w:rsid w:val="005051E8"/>
    <w:rsid w:val="005107BB"/>
    <w:rsid w:val="0051089F"/>
    <w:rsid w:val="00510F59"/>
    <w:rsid w:val="005122E9"/>
    <w:rsid w:val="00516964"/>
    <w:rsid w:val="00520370"/>
    <w:rsid w:val="0052614A"/>
    <w:rsid w:val="005312CA"/>
    <w:rsid w:val="0053403C"/>
    <w:rsid w:val="00534573"/>
    <w:rsid w:val="0053770E"/>
    <w:rsid w:val="0054199F"/>
    <w:rsid w:val="00547B76"/>
    <w:rsid w:val="00547E5E"/>
    <w:rsid w:val="0055593E"/>
    <w:rsid w:val="00556192"/>
    <w:rsid w:val="0055676E"/>
    <w:rsid w:val="0055754C"/>
    <w:rsid w:val="00557EA4"/>
    <w:rsid w:val="00561C75"/>
    <w:rsid w:val="00562EBC"/>
    <w:rsid w:val="00564C65"/>
    <w:rsid w:val="00565369"/>
    <w:rsid w:val="00570838"/>
    <w:rsid w:val="00575503"/>
    <w:rsid w:val="00580209"/>
    <w:rsid w:val="005803F1"/>
    <w:rsid w:val="00581644"/>
    <w:rsid w:val="00591072"/>
    <w:rsid w:val="005924AF"/>
    <w:rsid w:val="00595186"/>
    <w:rsid w:val="00596ADB"/>
    <w:rsid w:val="005A007E"/>
    <w:rsid w:val="005A1167"/>
    <w:rsid w:val="005A2CB1"/>
    <w:rsid w:val="005A4CCA"/>
    <w:rsid w:val="005A5445"/>
    <w:rsid w:val="005B0BBF"/>
    <w:rsid w:val="005B136B"/>
    <w:rsid w:val="005B4EFA"/>
    <w:rsid w:val="005B7699"/>
    <w:rsid w:val="005C13A2"/>
    <w:rsid w:val="005C1A5C"/>
    <w:rsid w:val="005C1D65"/>
    <w:rsid w:val="005C2C68"/>
    <w:rsid w:val="005C5DCE"/>
    <w:rsid w:val="005D0DC2"/>
    <w:rsid w:val="005D2C34"/>
    <w:rsid w:val="005D6647"/>
    <w:rsid w:val="005E7F33"/>
    <w:rsid w:val="005F01A5"/>
    <w:rsid w:val="00601F43"/>
    <w:rsid w:val="00613F94"/>
    <w:rsid w:val="00616F54"/>
    <w:rsid w:val="00617A09"/>
    <w:rsid w:val="00617A25"/>
    <w:rsid w:val="00623F3F"/>
    <w:rsid w:val="006315A5"/>
    <w:rsid w:val="00631B18"/>
    <w:rsid w:val="00635B37"/>
    <w:rsid w:val="00635F47"/>
    <w:rsid w:val="00636CAF"/>
    <w:rsid w:val="00645FD9"/>
    <w:rsid w:val="00652418"/>
    <w:rsid w:val="00654C14"/>
    <w:rsid w:val="00661DF1"/>
    <w:rsid w:val="00663FD9"/>
    <w:rsid w:val="00664CA9"/>
    <w:rsid w:val="00666043"/>
    <w:rsid w:val="00667C56"/>
    <w:rsid w:val="00671251"/>
    <w:rsid w:val="00671E84"/>
    <w:rsid w:val="0068109D"/>
    <w:rsid w:val="006820DA"/>
    <w:rsid w:val="00683FFA"/>
    <w:rsid w:val="00684CE1"/>
    <w:rsid w:val="00685AA7"/>
    <w:rsid w:val="006862C5"/>
    <w:rsid w:val="00687F48"/>
    <w:rsid w:val="00691802"/>
    <w:rsid w:val="00696AF0"/>
    <w:rsid w:val="006A1D3E"/>
    <w:rsid w:val="006A202D"/>
    <w:rsid w:val="006A3B36"/>
    <w:rsid w:val="006A4699"/>
    <w:rsid w:val="006A5DEA"/>
    <w:rsid w:val="006B7108"/>
    <w:rsid w:val="006C1919"/>
    <w:rsid w:val="006C1BC5"/>
    <w:rsid w:val="006D1A8C"/>
    <w:rsid w:val="006D503E"/>
    <w:rsid w:val="006D6400"/>
    <w:rsid w:val="006E1D02"/>
    <w:rsid w:val="006E7F61"/>
    <w:rsid w:val="007051AB"/>
    <w:rsid w:val="0070594A"/>
    <w:rsid w:val="00705DD3"/>
    <w:rsid w:val="00706AA0"/>
    <w:rsid w:val="0071340B"/>
    <w:rsid w:val="007154F9"/>
    <w:rsid w:val="00715571"/>
    <w:rsid w:val="00717899"/>
    <w:rsid w:val="007205DC"/>
    <w:rsid w:val="00726A44"/>
    <w:rsid w:val="00731063"/>
    <w:rsid w:val="007320B9"/>
    <w:rsid w:val="00732A19"/>
    <w:rsid w:val="0073773D"/>
    <w:rsid w:val="00737FB7"/>
    <w:rsid w:val="00743E60"/>
    <w:rsid w:val="00745F41"/>
    <w:rsid w:val="007466E6"/>
    <w:rsid w:val="0075133E"/>
    <w:rsid w:val="00752B4F"/>
    <w:rsid w:val="00756830"/>
    <w:rsid w:val="00757BBE"/>
    <w:rsid w:val="007623CB"/>
    <w:rsid w:val="00766F4B"/>
    <w:rsid w:val="00766F5A"/>
    <w:rsid w:val="00771796"/>
    <w:rsid w:val="00780A2D"/>
    <w:rsid w:val="00782587"/>
    <w:rsid w:val="00784C5A"/>
    <w:rsid w:val="00787B96"/>
    <w:rsid w:val="00790487"/>
    <w:rsid w:val="007906EC"/>
    <w:rsid w:val="00790A79"/>
    <w:rsid w:val="007916D0"/>
    <w:rsid w:val="0079377D"/>
    <w:rsid w:val="00797AC7"/>
    <w:rsid w:val="00797AFF"/>
    <w:rsid w:val="007A34F9"/>
    <w:rsid w:val="007A4BFE"/>
    <w:rsid w:val="007A6747"/>
    <w:rsid w:val="007B098E"/>
    <w:rsid w:val="007B371B"/>
    <w:rsid w:val="007B463F"/>
    <w:rsid w:val="007B5818"/>
    <w:rsid w:val="007B5F27"/>
    <w:rsid w:val="007B77EE"/>
    <w:rsid w:val="007B7F7F"/>
    <w:rsid w:val="007C2ADC"/>
    <w:rsid w:val="007C7152"/>
    <w:rsid w:val="007D2E96"/>
    <w:rsid w:val="007D360A"/>
    <w:rsid w:val="007E224E"/>
    <w:rsid w:val="007E627C"/>
    <w:rsid w:val="007F30B5"/>
    <w:rsid w:val="007F5E66"/>
    <w:rsid w:val="008013CE"/>
    <w:rsid w:val="0080737B"/>
    <w:rsid w:val="00814C2C"/>
    <w:rsid w:val="00816401"/>
    <w:rsid w:val="00816C1B"/>
    <w:rsid w:val="008204B0"/>
    <w:rsid w:val="00825D05"/>
    <w:rsid w:val="0082653F"/>
    <w:rsid w:val="00826A19"/>
    <w:rsid w:val="00827113"/>
    <w:rsid w:val="008272C0"/>
    <w:rsid w:val="00832AF1"/>
    <w:rsid w:val="00836055"/>
    <w:rsid w:val="00844C39"/>
    <w:rsid w:val="008530FE"/>
    <w:rsid w:val="0085628B"/>
    <w:rsid w:val="00856979"/>
    <w:rsid w:val="00870CDC"/>
    <w:rsid w:val="00872C43"/>
    <w:rsid w:val="00873C76"/>
    <w:rsid w:val="00875D98"/>
    <w:rsid w:val="00881338"/>
    <w:rsid w:val="008813E9"/>
    <w:rsid w:val="0088192D"/>
    <w:rsid w:val="008835FF"/>
    <w:rsid w:val="00886313"/>
    <w:rsid w:val="00886528"/>
    <w:rsid w:val="00887034"/>
    <w:rsid w:val="00897EF8"/>
    <w:rsid w:val="008A17F3"/>
    <w:rsid w:val="008A46AC"/>
    <w:rsid w:val="008A6838"/>
    <w:rsid w:val="008B636C"/>
    <w:rsid w:val="008C15ED"/>
    <w:rsid w:val="008C5F6B"/>
    <w:rsid w:val="008D2E93"/>
    <w:rsid w:val="008D4106"/>
    <w:rsid w:val="008E0AB9"/>
    <w:rsid w:val="008E0D63"/>
    <w:rsid w:val="008E1866"/>
    <w:rsid w:val="008E1F73"/>
    <w:rsid w:val="008E261E"/>
    <w:rsid w:val="008E6075"/>
    <w:rsid w:val="008E627A"/>
    <w:rsid w:val="008F049F"/>
    <w:rsid w:val="008F1025"/>
    <w:rsid w:val="008F1376"/>
    <w:rsid w:val="008F1859"/>
    <w:rsid w:val="008F532F"/>
    <w:rsid w:val="00906044"/>
    <w:rsid w:val="00906F1B"/>
    <w:rsid w:val="00907314"/>
    <w:rsid w:val="009113BB"/>
    <w:rsid w:val="00917073"/>
    <w:rsid w:val="009212C7"/>
    <w:rsid w:val="00921CD4"/>
    <w:rsid w:val="009222AB"/>
    <w:rsid w:val="00925E77"/>
    <w:rsid w:val="00927ACA"/>
    <w:rsid w:val="00930C86"/>
    <w:rsid w:val="009370FB"/>
    <w:rsid w:val="00945F18"/>
    <w:rsid w:val="0095118F"/>
    <w:rsid w:val="009556BD"/>
    <w:rsid w:val="00962C3F"/>
    <w:rsid w:val="00965428"/>
    <w:rsid w:val="00967053"/>
    <w:rsid w:val="009673FD"/>
    <w:rsid w:val="00994025"/>
    <w:rsid w:val="00995A29"/>
    <w:rsid w:val="009A0609"/>
    <w:rsid w:val="009A1CA3"/>
    <w:rsid w:val="009A3479"/>
    <w:rsid w:val="009A3A5D"/>
    <w:rsid w:val="009A610C"/>
    <w:rsid w:val="009A6D56"/>
    <w:rsid w:val="009A7EB8"/>
    <w:rsid w:val="009B10A3"/>
    <w:rsid w:val="009B1EF3"/>
    <w:rsid w:val="009D3572"/>
    <w:rsid w:val="009D495A"/>
    <w:rsid w:val="009D58D9"/>
    <w:rsid w:val="009D7ED5"/>
    <w:rsid w:val="009E6C56"/>
    <w:rsid w:val="009F2A32"/>
    <w:rsid w:val="009F5106"/>
    <w:rsid w:val="009F7D08"/>
    <w:rsid w:val="00A0194F"/>
    <w:rsid w:val="00A01FEB"/>
    <w:rsid w:val="00A04342"/>
    <w:rsid w:val="00A05F2D"/>
    <w:rsid w:val="00A07391"/>
    <w:rsid w:val="00A0757A"/>
    <w:rsid w:val="00A15DBA"/>
    <w:rsid w:val="00A23701"/>
    <w:rsid w:val="00A252CD"/>
    <w:rsid w:val="00A31B00"/>
    <w:rsid w:val="00A33457"/>
    <w:rsid w:val="00A47CCA"/>
    <w:rsid w:val="00A5249C"/>
    <w:rsid w:val="00A55156"/>
    <w:rsid w:val="00A56A56"/>
    <w:rsid w:val="00A60E6E"/>
    <w:rsid w:val="00A64A69"/>
    <w:rsid w:val="00A749BF"/>
    <w:rsid w:val="00A751B5"/>
    <w:rsid w:val="00A926FF"/>
    <w:rsid w:val="00A92BD6"/>
    <w:rsid w:val="00AA0FCB"/>
    <w:rsid w:val="00AA6FCF"/>
    <w:rsid w:val="00AB0E89"/>
    <w:rsid w:val="00AB2F7C"/>
    <w:rsid w:val="00AB4A70"/>
    <w:rsid w:val="00AB4CC5"/>
    <w:rsid w:val="00AB69EF"/>
    <w:rsid w:val="00AD048A"/>
    <w:rsid w:val="00AE1647"/>
    <w:rsid w:val="00AE4979"/>
    <w:rsid w:val="00AE6F59"/>
    <w:rsid w:val="00B062DE"/>
    <w:rsid w:val="00B13321"/>
    <w:rsid w:val="00B2101A"/>
    <w:rsid w:val="00B342AD"/>
    <w:rsid w:val="00B344F5"/>
    <w:rsid w:val="00B41DB6"/>
    <w:rsid w:val="00B453F6"/>
    <w:rsid w:val="00B607F6"/>
    <w:rsid w:val="00B641F1"/>
    <w:rsid w:val="00B64207"/>
    <w:rsid w:val="00B662B0"/>
    <w:rsid w:val="00B669E7"/>
    <w:rsid w:val="00B70723"/>
    <w:rsid w:val="00B70CB7"/>
    <w:rsid w:val="00B71A7B"/>
    <w:rsid w:val="00B71AD4"/>
    <w:rsid w:val="00B72DBB"/>
    <w:rsid w:val="00B7511A"/>
    <w:rsid w:val="00B75679"/>
    <w:rsid w:val="00B774F8"/>
    <w:rsid w:val="00B87AEE"/>
    <w:rsid w:val="00B92BB3"/>
    <w:rsid w:val="00B93E72"/>
    <w:rsid w:val="00B94249"/>
    <w:rsid w:val="00B94982"/>
    <w:rsid w:val="00BA2131"/>
    <w:rsid w:val="00BA21D1"/>
    <w:rsid w:val="00BA4B5F"/>
    <w:rsid w:val="00BA6587"/>
    <w:rsid w:val="00BC05BB"/>
    <w:rsid w:val="00BC6D32"/>
    <w:rsid w:val="00BD1F01"/>
    <w:rsid w:val="00BD679F"/>
    <w:rsid w:val="00BD72B9"/>
    <w:rsid w:val="00BE0F38"/>
    <w:rsid w:val="00BE12CB"/>
    <w:rsid w:val="00BE4213"/>
    <w:rsid w:val="00BE6E43"/>
    <w:rsid w:val="00BF3FCE"/>
    <w:rsid w:val="00BF46BA"/>
    <w:rsid w:val="00BF4CC7"/>
    <w:rsid w:val="00BF5DC2"/>
    <w:rsid w:val="00BF7B61"/>
    <w:rsid w:val="00C01D01"/>
    <w:rsid w:val="00C030C1"/>
    <w:rsid w:val="00C036F0"/>
    <w:rsid w:val="00C12128"/>
    <w:rsid w:val="00C1411A"/>
    <w:rsid w:val="00C144AB"/>
    <w:rsid w:val="00C147BD"/>
    <w:rsid w:val="00C25CA4"/>
    <w:rsid w:val="00C27F66"/>
    <w:rsid w:val="00C32F89"/>
    <w:rsid w:val="00C35104"/>
    <w:rsid w:val="00C36106"/>
    <w:rsid w:val="00C40F63"/>
    <w:rsid w:val="00C4696D"/>
    <w:rsid w:val="00C478A2"/>
    <w:rsid w:val="00C51D2A"/>
    <w:rsid w:val="00C562DC"/>
    <w:rsid w:val="00C71E46"/>
    <w:rsid w:val="00C73CCD"/>
    <w:rsid w:val="00C77E91"/>
    <w:rsid w:val="00C809FE"/>
    <w:rsid w:val="00C8492C"/>
    <w:rsid w:val="00C84E06"/>
    <w:rsid w:val="00C8616F"/>
    <w:rsid w:val="00C92173"/>
    <w:rsid w:val="00C93E50"/>
    <w:rsid w:val="00C94E79"/>
    <w:rsid w:val="00C954C2"/>
    <w:rsid w:val="00CA60E2"/>
    <w:rsid w:val="00CA6F4D"/>
    <w:rsid w:val="00CA7A61"/>
    <w:rsid w:val="00CA7B57"/>
    <w:rsid w:val="00CB1D67"/>
    <w:rsid w:val="00CC03E7"/>
    <w:rsid w:val="00CC1A9E"/>
    <w:rsid w:val="00CC3543"/>
    <w:rsid w:val="00CC35A5"/>
    <w:rsid w:val="00CC719A"/>
    <w:rsid w:val="00CD1947"/>
    <w:rsid w:val="00CD27F3"/>
    <w:rsid w:val="00CD386E"/>
    <w:rsid w:val="00CD784B"/>
    <w:rsid w:val="00CE1987"/>
    <w:rsid w:val="00CE5E72"/>
    <w:rsid w:val="00CE6620"/>
    <w:rsid w:val="00CE6D67"/>
    <w:rsid w:val="00CE7DF2"/>
    <w:rsid w:val="00CF15AF"/>
    <w:rsid w:val="00CF7DE9"/>
    <w:rsid w:val="00D00688"/>
    <w:rsid w:val="00D01107"/>
    <w:rsid w:val="00D0705A"/>
    <w:rsid w:val="00D10313"/>
    <w:rsid w:val="00D12CB0"/>
    <w:rsid w:val="00D15182"/>
    <w:rsid w:val="00D1570D"/>
    <w:rsid w:val="00D20FE4"/>
    <w:rsid w:val="00D21BF5"/>
    <w:rsid w:val="00D2341A"/>
    <w:rsid w:val="00D3094B"/>
    <w:rsid w:val="00D3248D"/>
    <w:rsid w:val="00D32C21"/>
    <w:rsid w:val="00D32F8B"/>
    <w:rsid w:val="00D351BE"/>
    <w:rsid w:val="00D37521"/>
    <w:rsid w:val="00D40C4D"/>
    <w:rsid w:val="00D42644"/>
    <w:rsid w:val="00D449DC"/>
    <w:rsid w:val="00D44C01"/>
    <w:rsid w:val="00D46561"/>
    <w:rsid w:val="00D4792F"/>
    <w:rsid w:val="00D53CA9"/>
    <w:rsid w:val="00D636F6"/>
    <w:rsid w:val="00D66DD5"/>
    <w:rsid w:val="00D72369"/>
    <w:rsid w:val="00D74661"/>
    <w:rsid w:val="00D758F6"/>
    <w:rsid w:val="00D80F65"/>
    <w:rsid w:val="00D81241"/>
    <w:rsid w:val="00D8289D"/>
    <w:rsid w:val="00D865C8"/>
    <w:rsid w:val="00D969CF"/>
    <w:rsid w:val="00D975A5"/>
    <w:rsid w:val="00DA0117"/>
    <w:rsid w:val="00DA01C8"/>
    <w:rsid w:val="00DA3155"/>
    <w:rsid w:val="00DA4798"/>
    <w:rsid w:val="00DB0370"/>
    <w:rsid w:val="00DB222A"/>
    <w:rsid w:val="00DB230E"/>
    <w:rsid w:val="00DB249E"/>
    <w:rsid w:val="00DB2814"/>
    <w:rsid w:val="00DB46DC"/>
    <w:rsid w:val="00DB6081"/>
    <w:rsid w:val="00DC2389"/>
    <w:rsid w:val="00DC6DB3"/>
    <w:rsid w:val="00DD0AD2"/>
    <w:rsid w:val="00DD1CDF"/>
    <w:rsid w:val="00DD5342"/>
    <w:rsid w:val="00DE05F1"/>
    <w:rsid w:val="00DE387D"/>
    <w:rsid w:val="00DF31E7"/>
    <w:rsid w:val="00DF47D3"/>
    <w:rsid w:val="00DF5A9D"/>
    <w:rsid w:val="00E0223C"/>
    <w:rsid w:val="00E06C11"/>
    <w:rsid w:val="00E20E84"/>
    <w:rsid w:val="00E22A8F"/>
    <w:rsid w:val="00E25949"/>
    <w:rsid w:val="00E31FAC"/>
    <w:rsid w:val="00E36009"/>
    <w:rsid w:val="00E40EEB"/>
    <w:rsid w:val="00E44B97"/>
    <w:rsid w:val="00E44E3B"/>
    <w:rsid w:val="00E51DA7"/>
    <w:rsid w:val="00E53DD4"/>
    <w:rsid w:val="00E64174"/>
    <w:rsid w:val="00E72159"/>
    <w:rsid w:val="00E7595F"/>
    <w:rsid w:val="00E767C2"/>
    <w:rsid w:val="00E82A6B"/>
    <w:rsid w:val="00E908E2"/>
    <w:rsid w:val="00E91335"/>
    <w:rsid w:val="00E954B2"/>
    <w:rsid w:val="00E95ECB"/>
    <w:rsid w:val="00E9676C"/>
    <w:rsid w:val="00EA0810"/>
    <w:rsid w:val="00EA2ADD"/>
    <w:rsid w:val="00EA4EA5"/>
    <w:rsid w:val="00EB3006"/>
    <w:rsid w:val="00EB75EC"/>
    <w:rsid w:val="00EB767C"/>
    <w:rsid w:val="00EB7ED2"/>
    <w:rsid w:val="00EC0336"/>
    <w:rsid w:val="00EC0594"/>
    <w:rsid w:val="00EC6DDA"/>
    <w:rsid w:val="00ED22C3"/>
    <w:rsid w:val="00ED3153"/>
    <w:rsid w:val="00ED3986"/>
    <w:rsid w:val="00EE0BC8"/>
    <w:rsid w:val="00EE26A0"/>
    <w:rsid w:val="00EE2FF3"/>
    <w:rsid w:val="00EE7284"/>
    <w:rsid w:val="00EF5DDF"/>
    <w:rsid w:val="00F02059"/>
    <w:rsid w:val="00F03D99"/>
    <w:rsid w:val="00F1039C"/>
    <w:rsid w:val="00F1319A"/>
    <w:rsid w:val="00F1702E"/>
    <w:rsid w:val="00F1779B"/>
    <w:rsid w:val="00F20620"/>
    <w:rsid w:val="00F227AB"/>
    <w:rsid w:val="00F30D84"/>
    <w:rsid w:val="00F30F2E"/>
    <w:rsid w:val="00F31D5F"/>
    <w:rsid w:val="00F357F5"/>
    <w:rsid w:val="00F44BDB"/>
    <w:rsid w:val="00F46A9E"/>
    <w:rsid w:val="00F5070D"/>
    <w:rsid w:val="00F5333F"/>
    <w:rsid w:val="00F54EAF"/>
    <w:rsid w:val="00F550BA"/>
    <w:rsid w:val="00F62811"/>
    <w:rsid w:val="00F63E89"/>
    <w:rsid w:val="00F66B8F"/>
    <w:rsid w:val="00F73B8F"/>
    <w:rsid w:val="00F742D3"/>
    <w:rsid w:val="00F75A68"/>
    <w:rsid w:val="00F75B04"/>
    <w:rsid w:val="00F81017"/>
    <w:rsid w:val="00F82224"/>
    <w:rsid w:val="00F82650"/>
    <w:rsid w:val="00F83B08"/>
    <w:rsid w:val="00F84038"/>
    <w:rsid w:val="00F91096"/>
    <w:rsid w:val="00F97A1C"/>
    <w:rsid w:val="00FA503F"/>
    <w:rsid w:val="00FA772A"/>
    <w:rsid w:val="00FB108C"/>
    <w:rsid w:val="00FB2A62"/>
    <w:rsid w:val="00FB36B3"/>
    <w:rsid w:val="00FB4CC8"/>
    <w:rsid w:val="00FB7ABA"/>
    <w:rsid w:val="00FC14B0"/>
    <w:rsid w:val="00FC36A8"/>
    <w:rsid w:val="00FC4651"/>
    <w:rsid w:val="00FD01FC"/>
    <w:rsid w:val="00FD0363"/>
    <w:rsid w:val="00FD1473"/>
    <w:rsid w:val="00FE036F"/>
    <w:rsid w:val="00FE13F8"/>
    <w:rsid w:val="00FE4748"/>
    <w:rsid w:val="00FF3EA4"/>
    <w:rsid w:val="030C7BD9"/>
    <w:rsid w:val="06DCBB97"/>
    <w:rsid w:val="088CCE20"/>
    <w:rsid w:val="08E1E09A"/>
    <w:rsid w:val="0E0D9FE9"/>
    <w:rsid w:val="0E7C5ACC"/>
    <w:rsid w:val="10F2001A"/>
    <w:rsid w:val="125B6A53"/>
    <w:rsid w:val="1276BE26"/>
    <w:rsid w:val="1470C8D2"/>
    <w:rsid w:val="194923B4"/>
    <w:rsid w:val="1E8B98C2"/>
    <w:rsid w:val="1FA77CFA"/>
    <w:rsid w:val="203F6195"/>
    <w:rsid w:val="221949D2"/>
    <w:rsid w:val="22911799"/>
    <w:rsid w:val="23302066"/>
    <w:rsid w:val="2435759B"/>
    <w:rsid w:val="26953582"/>
    <w:rsid w:val="29B83455"/>
    <w:rsid w:val="2DF78B09"/>
    <w:rsid w:val="310DD6A0"/>
    <w:rsid w:val="3273412E"/>
    <w:rsid w:val="332FBC44"/>
    <w:rsid w:val="35F5E311"/>
    <w:rsid w:val="38043F5B"/>
    <w:rsid w:val="3973BCE0"/>
    <w:rsid w:val="3D0DE667"/>
    <w:rsid w:val="41E762A4"/>
    <w:rsid w:val="437FA9C2"/>
    <w:rsid w:val="458C27C9"/>
    <w:rsid w:val="49C2EC5A"/>
    <w:rsid w:val="4AC14668"/>
    <w:rsid w:val="4CDC949F"/>
    <w:rsid w:val="523CC0C1"/>
    <w:rsid w:val="55F411CF"/>
    <w:rsid w:val="577739D8"/>
    <w:rsid w:val="57F4102C"/>
    <w:rsid w:val="5882F53D"/>
    <w:rsid w:val="5B99031E"/>
    <w:rsid w:val="5C27FBBB"/>
    <w:rsid w:val="5E277F1B"/>
    <w:rsid w:val="675DCBA2"/>
    <w:rsid w:val="6924E06A"/>
    <w:rsid w:val="6C974AC7"/>
    <w:rsid w:val="6D5BEB9D"/>
    <w:rsid w:val="6F6EC3E7"/>
    <w:rsid w:val="7126AF82"/>
    <w:rsid w:val="728BB0D2"/>
    <w:rsid w:val="72C1A04F"/>
    <w:rsid w:val="760F6F97"/>
    <w:rsid w:val="78DA256F"/>
    <w:rsid w:val="7C9E9713"/>
    <w:rsid w:val="7CC3ABBB"/>
    <w:rsid w:val="7FCCA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3DBFD"/>
  <w15:chartTrackingRefBased/>
  <w15:docId w15:val="{19471AA3-D84D-424A-82CC-2A332E06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kumentu">
    <w:name w:val="Document Map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rsid w:val="003B4858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oprawka">
    <w:name w:val="Revision"/>
    <w:hidden/>
    <w:uiPriority w:val="99"/>
    <w:semiHidden/>
    <w:rsid w:val="00F75A68"/>
    <w:rPr>
      <w:lang w:val="en-US" w:eastAsia="en-US"/>
    </w:rPr>
  </w:style>
  <w:style w:type="table" w:styleId="Tabela-Siatka">
    <w:name w:val="Table Grid"/>
    <w:basedOn w:val="Standardowy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ummaries">
    <w:name w:val="Summaries"/>
    <w:basedOn w:val="Standardowy"/>
    <w:rsid w:val="00687F48"/>
    <w:pPr>
      <w:spacing w:before="80" w:after="40"/>
      <w:ind w:left="144" w:right="144"/>
    </w:pPr>
    <w:rPr>
      <w:lang w:val="en-US" w:eastAsia="en-US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ab\Profiles\Users\256305\OneDrive%20-%20Politechnika%20Wroclawska\Documents\Semestr%205\Projektowania%20Oprogramowania%20LAB\Wyklad\E1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DC74558AE1347844EBFECF43B279D" ma:contentTypeVersion="13" ma:contentTypeDescription="Create a new document." ma:contentTypeScope="" ma:versionID="ae829b7ecec349ff6b5cfd3a83f82255">
  <xsd:schema xmlns:xsd="http://www.w3.org/2001/XMLSchema" xmlns:xs="http://www.w3.org/2001/XMLSchema" xmlns:p="http://schemas.microsoft.com/office/2006/metadata/properties" xmlns:ns3="b8bd925f-1d5b-4659-b670-ac94ecf92491" xmlns:ns4="72fca093-64ef-49d6-a40f-149c9f216718" targetNamespace="http://schemas.microsoft.com/office/2006/metadata/properties" ma:root="true" ma:fieldsID="83d14937690091dbd56420ee94de431c" ns3:_="" ns4:_="">
    <xsd:import namespace="b8bd925f-1d5b-4659-b670-ac94ecf92491"/>
    <xsd:import namespace="72fca093-64ef-49d6-a40f-149c9f2167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d925f-1d5b-4659-b670-ac94ecf92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ca093-64ef-49d6-a40f-149c9f21671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FC6156-A604-46E1-8266-4F7A1828DB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CCA2D-6685-4C5A-8962-5DD3FDFC46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4E490A-72F9-4444-837C-BB78273CC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bd925f-1d5b-4659-b670-ac94ecf92491"/>
    <ds:schemaRef ds:uri="72fca093-64ef-49d6-a40f-149c9f2167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E1.dotm</Template>
  <TotalTime>98</TotalTime>
  <Pages>10</Pages>
  <Words>1668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Dzikowski Grzegorz 256305</dc:creator>
  <cp:keywords/>
  <dc:description/>
  <cp:lastModifiedBy>Grzegorz Dzikowski (256305)</cp:lastModifiedBy>
  <cp:revision>178</cp:revision>
  <cp:lastPrinted>2021-10-25T11:50:00Z</cp:lastPrinted>
  <dcterms:created xsi:type="dcterms:W3CDTF">2021-10-11T02:27:00Z</dcterms:created>
  <dcterms:modified xsi:type="dcterms:W3CDTF">2021-12-28T11:25:00Z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0x010100CDCDC74558AE1347844EBFECF43B279D</vt:lpwstr>
  </property>
</Properties>
</file>